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B852D" w14:textId="64158F2E" w:rsidR="00354E47" w:rsidRPr="006E238E" w:rsidRDefault="00354E47">
      <w:pPr>
        <w:rPr>
          <w:lang w:val="pt-CL"/>
        </w:rPr>
      </w:pPr>
    </w:p>
    <w:sdt>
      <w:sdtPr>
        <w:rPr>
          <w:lang w:val="pt-CL"/>
        </w:rPr>
        <w:id w:val="843522526"/>
        <w:docPartObj>
          <w:docPartGallery w:val="Cover Pages"/>
          <w:docPartUnique/>
        </w:docPartObj>
      </w:sdtPr>
      <w:sdtEndPr>
        <w:rPr>
          <w:b/>
          <w:sz w:val="36"/>
          <w:szCs w:val="36"/>
        </w:rPr>
      </w:sdtEndPr>
      <w:sdtContent>
        <w:sdt>
          <w:sdtPr>
            <w:rPr>
              <w:lang w:val="pt-CL"/>
            </w:rPr>
            <w:id w:val="-1724750495"/>
            <w15:appearance w15:val="hidden"/>
          </w:sdtPr>
          <w:sdtEndPr/>
          <w:sdtContent>
            <w:p w14:paraId="71964FCB" w14:textId="792D073C" w:rsidR="002363BA" w:rsidRPr="006E238E" w:rsidRDefault="002363BA">
              <w:pPr>
                <w:rPr>
                  <w:lang w:val="pt-CL"/>
                </w:rPr>
              </w:pPr>
              <w:r w:rsidRPr="006E238E">
                <w:rPr>
                  <w:noProof/>
                  <w:lang w:val="pt-CL" w:eastAsia="en-US"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4FAE11B0" wp14:editId="63E97A8E">
                        <wp:simplePos x="0" y="0"/>
                        <mc:AlternateContent>
                          <mc:Choice Requires="wp14">
                            <wp:positionH relativeFrom="page">
                              <wp14:pctPosHOffset>9300</wp14:pctPosHOffset>
                            </wp:positionH>
                          </mc:Choice>
                          <mc:Fallback>
                            <wp:positionH relativeFrom="page">
                              <wp:posOffset>702945</wp:posOffset>
                            </wp:positionH>
                          </mc:Fallback>
                        </mc:AlternateContent>
                        <wp:positionV relativeFrom="margin">
                          <wp:align>bottom</wp:align>
                        </wp:positionV>
                        <wp:extent cx="5791200" cy="6210300"/>
                        <wp:effectExtent l="0" t="0" r="12700" b="11430"/>
                        <wp:wrapTopAndBottom/>
                        <wp:docPr id="6" name="Caixa de Texto 6" descr="Título, Subtítulo e Resumo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791200" cy="6210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7C6C7DD8" w14:textId="759D2349" w:rsidR="00970031" w:rsidRPr="00574965" w:rsidRDefault="00B87A49">
                                    <w:pPr>
                                      <w:pStyle w:val="Ttulo"/>
                                    </w:pPr>
                                    <w:sdt>
                                      <w:sdtPr>
                                        <w:alias w:val="Título"/>
                                        <w:tag w:val=""/>
                                        <w:id w:val="701364701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r w:rsidR="00970031">
                                          <w:t>Relátorio Tecnico</w:t>
                                        </w:r>
                                      </w:sdtContent>
                                    </w:sdt>
                                  </w:p>
                                  <w:p w14:paraId="6924C6FF" w14:textId="4EB2FBB8" w:rsidR="00970031" w:rsidRPr="00574965" w:rsidRDefault="00970031">
                                    <w:pPr>
                                      <w:pStyle w:val="Subttulo"/>
                                    </w:pPr>
                                    <w:r>
                                      <w:t xml:space="preserve">Ano </w:t>
                                    </w:r>
                                    <w:sdt>
                                      <w:sdtPr>
                                        <w:alias w:val="Data"/>
                                        <w:id w:val="1417830956"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>
                                          <w:dateFormat w:val="yyyy"/>
                                          <w:lid w:val="pt-PT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r>
                                          <w:t>2016/2020</w:t>
                                        </w:r>
                                      </w:sdtContent>
                                    </w:sdt>
                                  </w:p>
                                  <w:sdt>
                                    <w:sdtPr>
                                      <w:alias w:val="Resumo"/>
                                      <w:id w:val="106622669"/>
                                      <w:showingPlcHdr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14:paraId="42F30478" w14:textId="15C4EBAB" w:rsidR="00970031" w:rsidRPr="00574965" w:rsidRDefault="00834659">
                                        <w:pPr>
                                          <w:pStyle w:val="Resumo"/>
                                        </w:pPr>
                                        <w: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100000</wp14:pctWidth>
                        </wp14:sizeRelH>
                        <wp14:sizeRelV relativeFrom="margin">
                          <wp14:pctHeight>85000</wp14:pctHeight>
                        </wp14:sizeRelV>
                      </wp:anchor>
                    </w:drawing>
                  </mc:Choice>
                  <mc:Fallback>
                    <w:pict>
                      <v:shapetype w14:anchorId="4FAE11B0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aixa de Texto 6" o:spid="_x0000_s1026" type="#_x0000_t202" alt="Título, Subtítulo e Resumo" style="position:absolute;margin-left:0;margin-top:0;width:456pt;height:489pt;z-index:251659264;visibility:visible;mso-wrap-style:square;mso-width-percent:1000;mso-height-percent:850;mso-left-percent:93;mso-wrap-distance-left:9pt;mso-wrap-distance-top:0;mso-wrap-distance-right:9pt;mso-wrap-distance-bottom:0;mso-position-horizontal-relative:page;mso-position-vertical:bottom;mso-position-vertical-relative:margin;mso-width-percent:1000;mso-height-percent:85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" filled="f" stroked="f" strokeweight=".5pt">
                        <v:textbox inset="0,0,0,0">
                          <w:txbxContent>
                            <w:p w14:paraId="7C6C7DD8" w14:textId="759D2349" w:rsidR="00970031" w:rsidRPr="00574965" w:rsidRDefault="00B87A49">
                              <w:pPr>
                                <w:pStyle w:val="Ttulo"/>
                              </w:pPr>
                              <w:sdt>
                                <w:sdtPr>
                                  <w:alias w:val="Título"/>
                                  <w:tag w:val=""/>
                                  <w:id w:val="701364701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970031">
                                    <w:t>Relátorio Tecnico</w:t>
                                  </w:r>
                                </w:sdtContent>
                              </w:sdt>
                            </w:p>
                            <w:p w14:paraId="6924C6FF" w14:textId="4EB2FBB8" w:rsidR="00970031" w:rsidRPr="00574965" w:rsidRDefault="00970031">
                              <w:pPr>
                                <w:pStyle w:val="Subttulo"/>
                              </w:pPr>
                              <w:r>
                                <w:t xml:space="preserve">Ano </w:t>
                              </w:r>
                              <w:sdt>
                                <w:sdtPr>
                                  <w:alias w:val="Data"/>
                                  <w:id w:val="141783095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r>
                                    <w:t>2016/2020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alias w:val="Resumo"/>
                                <w:id w:val="106622669"/>
                                <w:showingPlcHdr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p w14:paraId="42F30478" w14:textId="15C4EBAB" w:rsidR="00970031" w:rsidRPr="00574965" w:rsidRDefault="00834659">
                                  <w:pPr>
                                    <w:pStyle w:val="Resumo"/>
                                  </w:pPr>
                                  <w: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v:textbox>
                        <w10:wrap type="topAndBottom" anchorx="page" anchory="margin"/>
                      </v:shape>
                    </w:pict>
                  </mc:Fallback>
                </mc:AlternateContent>
              </w:r>
              <w:r w:rsidRPr="006E238E">
                <w:rPr>
                  <w:rFonts w:asciiTheme="majorHAnsi" w:eastAsiaTheme="majorEastAsia" w:hAnsiTheme="majorHAnsi" w:cstheme="majorBidi"/>
                  <w:noProof/>
                  <w:sz w:val="76"/>
                  <w:szCs w:val="76"/>
                  <w:lang w:val="pt-CL" w:eastAsia="en-US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0" allowOverlap="0" wp14:anchorId="0F0F8FD3" wp14:editId="630D5D41">
                        <wp:simplePos x="0" y="0"/>
                        <mc:AlternateContent>
                          <mc:Choice Requires="wp14">
                            <wp:positionH relativeFrom="page">
                              <wp14:pctPosHOffset>9300</wp14:pctPosHOffset>
                            </wp:positionH>
                          </mc:Choice>
                          <mc:Fallback>
                            <wp:positionH relativeFrom="page">
                              <wp:posOffset>702945</wp:posOffset>
                            </wp:positionH>
                          </mc:Fallback>
                        </mc:AlternateContent>
                        <mc:AlternateContent>
                          <mc:Choice Requires="wp14">
                            <wp:positionV relativeFrom="page">
                              <wp14:pctPosVOffset>5500</wp14:pctPosVOffset>
                            </wp:positionV>
                          </mc:Choice>
                          <mc:Fallback>
                            <wp:positionV relativeFrom="page">
                              <wp:posOffset>588010</wp:posOffset>
                            </wp:positionV>
                          </mc:Fallback>
                        </mc:AlternateContent>
                        <wp:extent cx="6248400" cy="1285875"/>
                        <wp:effectExtent l="0" t="0" r="0" b="5715"/>
                        <wp:wrapTopAndBottom/>
                        <wp:docPr id="3" name="Caixa de Texto 3" descr="Informações de contacto da empresa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6248400" cy="1285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kern w:val="20"/>
                                      </w:rPr>
                                      <w:alias w:val="Empresa"/>
                                      <w:tag w:val=""/>
                                      <w:id w:val="-1516756383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14:paraId="018583EC" w14:textId="07001C4E" w:rsidR="00970031" w:rsidRPr="00574965" w:rsidRDefault="00970031">
                                        <w:pPr>
                                          <w:pStyle w:val="SemEspaos"/>
                                          <w:rPr>
                                            <w:kern w:val="20"/>
                                          </w:rPr>
                                        </w:pPr>
                                        <w:r>
                                          <w:rPr>
                                            <w:kern w:val="20"/>
                                          </w:rPr>
                                          <w:t>Federação Moçambicana de Xadrez</w:t>
                                        </w:r>
                                      </w:p>
                                    </w:sdtContent>
                                  </w:sdt>
                                  <w:p w14:paraId="7A229447" w14:textId="15A3AEF1" w:rsidR="00970031" w:rsidRPr="00574965" w:rsidRDefault="00B87A49">
                                    <w:pPr>
                                      <w:pStyle w:val="SemEspaos"/>
                                    </w:pPr>
                                    <w:sdt>
                                      <w:sdtPr>
                                        <w:alias w:val="Morada"/>
                                        <w:tag w:val="Morada"/>
                                        <w:id w:val="985824367"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086A95">
                                          <w:t xml:space="preserve">Av. </w:t>
                                        </w:r>
                                        <w:proofErr w:type="spellStart"/>
                                        <w:r w:rsidR="00086A95">
                                          <w:t>Emilia</w:t>
                                        </w:r>
                                        <w:proofErr w:type="spellEnd"/>
                                        <w:r w:rsidR="00086A95">
                                          <w:t xml:space="preserve"> </w:t>
                                        </w:r>
                                        <w:proofErr w:type="spellStart"/>
                                        <w:r w:rsidR="00834659">
                                          <w:t>Dausse</w:t>
                                        </w:r>
                                        <w:proofErr w:type="spellEnd"/>
                                        <w:r w:rsidR="00834659">
                                          <w:t xml:space="preserve"> nº530, Maputo, Moçambique</w:t>
                                        </w:r>
                                      </w:sdtContent>
                                    </w:sdt>
                                  </w:p>
                                  <w:p w14:paraId="1B9F53B2" w14:textId="77777777" w:rsidR="00970031" w:rsidRPr="00574965" w:rsidRDefault="00970031">
                                    <w:pPr>
                                      <w:pStyle w:val="SemEspaos"/>
                                    </w:pPr>
                                    <w:r>
                                      <w:rPr>
                                        <w:rStyle w:val="Forte"/>
                                      </w:rPr>
                                      <w:t>N.º de tel.</w:t>
                                    </w:r>
                                    <w:r>
                                      <w:t xml:space="preserve"> </w:t>
                                    </w:r>
                                    <w:sdt>
                                      <w:sdtPr>
                                        <w:alias w:val="N.º de tel."/>
                                        <w:tag w:val="N.º de tel."/>
                                        <w:id w:val="-100575521"/>
                                        <w:showingPlcHdr/>
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r>
                                          <w:t>[N.º de tel.]</w:t>
                                        </w:r>
                                      </w:sdtContent>
                                    </w:sdt>
                                  </w:p>
                                  <w:p w14:paraId="6D4947CA" w14:textId="77777777" w:rsidR="00970031" w:rsidRDefault="00970031"/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80400</wp14:pctWidth>
                        </wp14:sizeRelH>
                        <wp14:sizeRelV relativeFrom="page">
                          <wp14:pctHeight>15000</wp14:pctHeight>
                        </wp14:sizeRelV>
                      </wp:anchor>
                    </w:drawing>
                  </mc:Choice>
                  <mc:Fallback>
                    <w:pict>
                      <v:shape w14:anchorId="0F0F8FD3" id="Caixa de Texto 3" o:spid="_x0000_s1027" type="#_x0000_t202" alt="Informações de contacto da empresa" style="position:absolute;margin-left:0;margin-top:0;width:492pt;height:101.25pt;z-index:251660288;visibility:visible;mso-wrap-style:square;mso-width-percent:804;mso-height-percent:150;mso-left-percent:93;mso-top-percent:55;mso-wrap-distance-left:9pt;mso-wrap-distance-top:0;mso-wrap-distance-right:9pt;mso-wrap-distance-bottom:0;mso-position-horizontal-relative:page;mso-position-vertical-relative:page;mso-width-percent:804;mso-height-percent:15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" o:allowincell="f" o:allowoverlap="f" filled="f" stroked="f" strokeweight=".5pt">
                        <v:textbox style="mso-fit-shape-to-text:t" inset="0,0,0,0">
                          <w:txbxContent>
                            <w:sdt>
                              <w:sdtPr>
                                <w:rPr>
                                  <w:kern w:val="20"/>
                                </w:rPr>
                                <w:alias w:val="Empresa"/>
                                <w:tag w:val=""/>
                                <w:id w:val="-1516756383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14:paraId="018583EC" w14:textId="07001C4E" w:rsidR="00970031" w:rsidRPr="00574965" w:rsidRDefault="00970031">
                                  <w:pPr>
                                    <w:pStyle w:val="SemEspaos"/>
                                    <w:rPr>
                                      <w:kern w:val="20"/>
                                    </w:rPr>
                                  </w:pPr>
                                  <w:r>
                                    <w:rPr>
                                      <w:kern w:val="20"/>
                                    </w:rPr>
                                    <w:t>Federação Moçambicana de Xadrez</w:t>
                                  </w:r>
                                </w:p>
                              </w:sdtContent>
                            </w:sdt>
                            <w:p w14:paraId="7A229447" w14:textId="15A3AEF1" w:rsidR="00970031" w:rsidRPr="00574965" w:rsidRDefault="00B87A49">
                              <w:pPr>
                                <w:pStyle w:val="SemEspaos"/>
                              </w:pPr>
                              <w:sdt>
                                <w:sdtPr>
                                  <w:alias w:val="Morada"/>
                                  <w:tag w:val="Morada"/>
                                  <w:id w:val="985824367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r w:rsidR="00086A95">
                                    <w:t xml:space="preserve">Av. </w:t>
                                  </w:r>
                                  <w:proofErr w:type="spellStart"/>
                                  <w:r w:rsidR="00086A95">
                                    <w:t>Emilia</w:t>
                                  </w:r>
                                  <w:proofErr w:type="spellEnd"/>
                                  <w:r w:rsidR="00086A95">
                                    <w:t xml:space="preserve"> </w:t>
                                  </w:r>
                                  <w:proofErr w:type="spellStart"/>
                                  <w:r w:rsidR="00834659">
                                    <w:t>Dausse</w:t>
                                  </w:r>
                                  <w:proofErr w:type="spellEnd"/>
                                  <w:r w:rsidR="00834659">
                                    <w:t xml:space="preserve"> nº530, Maputo, Moçambique</w:t>
                                  </w:r>
                                </w:sdtContent>
                              </w:sdt>
                            </w:p>
                            <w:p w14:paraId="1B9F53B2" w14:textId="77777777" w:rsidR="00970031" w:rsidRPr="00574965" w:rsidRDefault="00970031">
                              <w:pPr>
                                <w:pStyle w:val="SemEspaos"/>
                              </w:pPr>
                              <w:r>
                                <w:rPr>
                                  <w:rStyle w:val="Forte"/>
                                </w:rPr>
                                <w:t>N.º de tel.</w:t>
                              </w:r>
                              <w:r>
                                <w:t xml:space="preserve"> </w:t>
                              </w:r>
                              <w:sdt>
                                <w:sdtPr>
                                  <w:alias w:val="N.º de tel."/>
                                  <w:tag w:val="N.º de tel."/>
                                  <w:id w:val="-100575521"/>
                                  <w:showingPlcHdr/>
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r>
                                    <w:t>[N.º de tel.]</w:t>
                                  </w:r>
                                </w:sdtContent>
                              </w:sdt>
                            </w:p>
                            <w:p w14:paraId="6D4947CA" w14:textId="77777777" w:rsidR="00970031" w:rsidRDefault="00970031"/>
                          </w:txbxContent>
                        </v:textbox>
                        <w10:wrap type="topAndBottom" anchorx="page" anchory="page"/>
                      </v:shape>
                    </w:pict>
                  </mc:Fallback>
                </mc:AlternateContent>
              </w:r>
            </w:p>
          </w:sdtContent>
        </w:sdt>
        <w:p w14:paraId="2E8025C5" w14:textId="77777777" w:rsidR="002363BA" w:rsidRPr="006E238E" w:rsidRDefault="002363BA">
          <w:pPr>
            <w:rPr>
              <w:lang w:val="pt-CL"/>
            </w:rPr>
          </w:pPr>
        </w:p>
        <w:p w14:paraId="0535B656" w14:textId="77777777" w:rsidR="002363BA" w:rsidRPr="006E238E" w:rsidRDefault="002363BA">
          <w:pPr>
            <w:rPr>
              <w:rFonts w:eastAsiaTheme="majorEastAsia" w:cstheme="majorBidi"/>
              <w:bCs/>
              <w:kern w:val="0"/>
              <w:sz w:val="36"/>
              <w:szCs w:val="36"/>
              <w:lang w:val="pt-CL"/>
            </w:rPr>
          </w:pPr>
          <w:r w:rsidRPr="006E238E">
            <w:rPr>
              <w:b/>
              <w:sz w:val="36"/>
              <w:szCs w:val="36"/>
              <w:lang w:val="pt-C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595959" w:themeColor="text1" w:themeTint="A6"/>
          <w:kern w:val="20"/>
          <w:sz w:val="20"/>
          <w:szCs w:val="20"/>
          <w:lang w:val="pt-CL"/>
        </w:rPr>
        <w:id w:val="-1862577383"/>
        <w:docPartObj>
          <w:docPartGallery w:val="Table of Contents"/>
          <w:docPartUnique/>
        </w:docPartObj>
      </w:sdtPr>
      <w:sdtEndPr/>
      <w:sdtContent>
        <w:p w14:paraId="78A0A475" w14:textId="77777777" w:rsidR="00A52749" w:rsidRPr="006E238E" w:rsidRDefault="00A52749" w:rsidP="00CF5782">
          <w:pPr>
            <w:pStyle w:val="Cabealhodondice"/>
            <w:spacing w:before="0" w:after="360" w:line="240" w:lineRule="auto"/>
            <w:rPr>
              <w:rFonts w:asciiTheme="minorHAnsi" w:hAnsiTheme="minorHAnsi"/>
              <w:b w:val="0"/>
              <w:lang w:val="pt-CL"/>
            </w:rPr>
          </w:pPr>
          <w:r w:rsidRPr="006E238E">
            <w:rPr>
              <w:rFonts w:asciiTheme="minorHAnsi" w:hAnsiTheme="minorHAnsi"/>
              <w:b w:val="0"/>
              <w:color w:val="595959" w:themeColor="text1" w:themeTint="A6"/>
              <w:sz w:val="36"/>
              <w:szCs w:val="36"/>
              <w:lang w:val="pt-CL"/>
            </w:rPr>
            <w:t>Conteúdos</w:t>
          </w:r>
        </w:p>
        <w:p w14:paraId="604796A7" w14:textId="362BD4CB" w:rsidR="00834659" w:rsidRDefault="00A00706">
          <w:pPr>
            <w:pStyle w:val="ndice10"/>
            <w:tabs>
              <w:tab w:val="right" w:leader="underscore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en-US" w:eastAsia="en-US"/>
            </w:rPr>
          </w:pPr>
          <w:r w:rsidRPr="006E238E">
            <w:rPr>
              <w:lang w:val="pt-CL"/>
            </w:rPr>
            <w:fldChar w:fldCharType="begin"/>
          </w:r>
          <w:r w:rsidRPr="006E238E">
            <w:rPr>
              <w:lang w:val="pt-CL"/>
            </w:rPr>
            <w:instrText xml:space="preserve"> TOC \o "1-1" \h \z \u </w:instrText>
          </w:r>
          <w:r w:rsidRPr="006E238E">
            <w:rPr>
              <w:lang w:val="pt-CL"/>
            </w:rPr>
            <w:fldChar w:fldCharType="separate"/>
          </w:r>
          <w:hyperlink w:anchor="_Toc57911916" w:history="1">
            <w:r w:rsidR="00834659" w:rsidRPr="00A620AD">
              <w:rPr>
                <w:rStyle w:val="Hiperligao"/>
                <w:noProof/>
                <w:lang w:val="pt-CL"/>
              </w:rPr>
              <w:t>Introdução</w:t>
            </w:r>
            <w:r w:rsidR="00834659">
              <w:rPr>
                <w:noProof/>
                <w:webHidden/>
              </w:rPr>
              <w:tab/>
            </w:r>
            <w:r w:rsidR="00834659">
              <w:rPr>
                <w:noProof/>
                <w:webHidden/>
              </w:rPr>
              <w:fldChar w:fldCharType="begin"/>
            </w:r>
            <w:r w:rsidR="00834659">
              <w:rPr>
                <w:noProof/>
                <w:webHidden/>
              </w:rPr>
              <w:instrText xml:space="preserve"> PAGEREF _Toc57911916 \h </w:instrText>
            </w:r>
            <w:r w:rsidR="00834659">
              <w:rPr>
                <w:noProof/>
                <w:webHidden/>
              </w:rPr>
            </w:r>
            <w:r w:rsidR="00834659">
              <w:rPr>
                <w:noProof/>
                <w:webHidden/>
              </w:rPr>
              <w:fldChar w:fldCharType="separate"/>
            </w:r>
            <w:r w:rsidR="00834659">
              <w:rPr>
                <w:noProof/>
                <w:webHidden/>
              </w:rPr>
              <w:t>1</w:t>
            </w:r>
            <w:r w:rsidR="00834659">
              <w:rPr>
                <w:noProof/>
                <w:webHidden/>
              </w:rPr>
              <w:fldChar w:fldCharType="end"/>
            </w:r>
          </w:hyperlink>
        </w:p>
        <w:p w14:paraId="356B743D" w14:textId="4803CD69" w:rsidR="00834659" w:rsidRDefault="00B87A49">
          <w:pPr>
            <w:pStyle w:val="ndice10"/>
            <w:tabs>
              <w:tab w:val="right" w:leader="underscore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en-US" w:eastAsia="en-US"/>
            </w:rPr>
          </w:pPr>
          <w:hyperlink w:anchor="_Toc57911917" w:history="1">
            <w:r w:rsidR="00834659" w:rsidRPr="00A620AD">
              <w:rPr>
                <w:rStyle w:val="Hiperligao"/>
                <w:noProof/>
                <w:lang w:val="pt-CL"/>
              </w:rPr>
              <w:t>Dados Registrados FIDE</w:t>
            </w:r>
            <w:r w:rsidR="00834659">
              <w:rPr>
                <w:noProof/>
                <w:webHidden/>
              </w:rPr>
              <w:tab/>
            </w:r>
            <w:r w:rsidR="00834659">
              <w:rPr>
                <w:noProof/>
                <w:webHidden/>
              </w:rPr>
              <w:fldChar w:fldCharType="begin"/>
            </w:r>
            <w:r w:rsidR="00834659">
              <w:rPr>
                <w:noProof/>
                <w:webHidden/>
              </w:rPr>
              <w:instrText xml:space="preserve"> PAGEREF _Toc57911917 \h </w:instrText>
            </w:r>
            <w:r w:rsidR="00834659">
              <w:rPr>
                <w:noProof/>
                <w:webHidden/>
              </w:rPr>
            </w:r>
            <w:r w:rsidR="00834659">
              <w:rPr>
                <w:noProof/>
                <w:webHidden/>
              </w:rPr>
              <w:fldChar w:fldCharType="separate"/>
            </w:r>
            <w:r w:rsidR="00834659">
              <w:rPr>
                <w:noProof/>
                <w:webHidden/>
              </w:rPr>
              <w:t>2</w:t>
            </w:r>
            <w:r w:rsidR="00834659">
              <w:rPr>
                <w:noProof/>
                <w:webHidden/>
              </w:rPr>
              <w:fldChar w:fldCharType="end"/>
            </w:r>
          </w:hyperlink>
        </w:p>
        <w:p w14:paraId="76570D64" w14:textId="6B446C2C" w:rsidR="00834659" w:rsidRDefault="00B87A49">
          <w:pPr>
            <w:pStyle w:val="ndice10"/>
            <w:tabs>
              <w:tab w:val="right" w:leader="underscore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en-US" w:eastAsia="en-US"/>
            </w:rPr>
          </w:pPr>
          <w:hyperlink w:anchor="_Toc57911918" w:history="1">
            <w:r w:rsidR="00834659" w:rsidRPr="00A620AD">
              <w:rPr>
                <w:rStyle w:val="Hiperligao"/>
                <w:noProof/>
                <w:lang w:val="pt-CL"/>
              </w:rPr>
              <w:t>Epoca 2017/2018</w:t>
            </w:r>
            <w:r w:rsidR="00834659">
              <w:rPr>
                <w:noProof/>
                <w:webHidden/>
              </w:rPr>
              <w:tab/>
            </w:r>
            <w:r w:rsidR="00834659">
              <w:rPr>
                <w:noProof/>
                <w:webHidden/>
              </w:rPr>
              <w:fldChar w:fldCharType="begin"/>
            </w:r>
            <w:r w:rsidR="00834659">
              <w:rPr>
                <w:noProof/>
                <w:webHidden/>
              </w:rPr>
              <w:instrText xml:space="preserve"> PAGEREF _Toc57911918 \h </w:instrText>
            </w:r>
            <w:r w:rsidR="00834659">
              <w:rPr>
                <w:noProof/>
                <w:webHidden/>
              </w:rPr>
            </w:r>
            <w:r w:rsidR="00834659">
              <w:rPr>
                <w:noProof/>
                <w:webHidden/>
              </w:rPr>
              <w:fldChar w:fldCharType="separate"/>
            </w:r>
            <w:r w:rsidR="00834659">
              <w:rPr>
                <w:noProof/>
                <w:webHidden/>
              </w:rPr>
              <w:t>3</w:t>
            </w:r>
            <w:r w:rsidR="00834659">
              <w:rPr>
                <w:noProof/>
                <w:webHidden/>
              </w:rPr>
              <w:fldChar w:fldCharType="end"/>
            </w:r>
          </w:hyperlink>
        </w:p>
        <w:p w14:paraId="04A9AF3E" w14:textId="36C9EE78" w:rsidR="00834659" w:rsidRDefault="00B87A49">
          <w:pPr>
            <w:pStyle w:val="ndice10"/>
            <w:tabs>
              <w:tab w:val="right" w:leader="underscore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en-US" w:eastAsia="en-US"/>
            </w:rPr>
          </w:pPr>
          <w:hyperlink w:anchor="_Toc57911919" w:history="1">
            <w:r w:rsidR="00834659" w:rsidRPr="00A620AD">
              <w:rPr>
                <w:rStyle w:val="Hiperligao"/>
                <w:noProof/>
                <w:lang w:val="pt-CL"/>
              </w:rPr>
              <w:t>Epoca 2018/2019</w:t>
            </w:r>
            <w:r w:rsidR="00834659">
              <w:rPr>
                <w:noProof/>
                <w:webHidden/>
              </w:rPr>
              <w:tab/>
            </w:r>
            <w:r w:rsidR="00834659">
              <w:rPr>
                <w:noProof/>
                <w:webHidden/>
              </w:rPr>
              <w:fldChar w:fldCharType="begin"/>
            </w:r>
            <w:r w:rsidR="00834659">
              <w:rPr>
                <w:noProof/>
                <w:webHidden/>
              </w:rPr>
              <w:instrText xml:space="preserve"> PAGEREF _Toc57911919 \h </w:instrText>
            </w:r>
            <w:r w:rsidR="00834659">
              <w:rPr>
                <w:noProof/>
                <w:webHidden/>
              </w:rPr>
            </w:r>
            <w:r w:rsidR="00834659">
              <w:rPr>
                <w:noProof/>
                <w:webHidden/>
              </w:rPr>
              <w:fldChar w:fldCharType="separate"/>
            </w:r>
            <w:r w:rsidR="00834659">
              <w:rPr>
                <w:noProof/>
                <w:webHidden/>
              </w:rPr>
              <w:t>4</w:t>
            </w:r>
            <w:r w:rsidR="00834659">
              <w:rPr>
                <w:noProof/>
                <w:webHidden/>
              </w:rPr>
              <w:fldChar w:fldCharType="end"/>
            </w:r>
          </w:hyperlink>
        </w:p>
        <w:p w14:paraId="7CB47F03" w14:textId="7E109996" w:rsidR="00834659" w:rsidRDefault="00B87A49">
          <w:pPr>
            <w:pStyle w:val="ndice10"/>
            <w:tabs>
              <w:tab w:val="right" w:leader="underscore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en-US" w:eastAsia="en-US"/>
            </w:rPr>
          </w:pPr>
          <w:hyperlink w:anchor="_Toc57911920" w:history="1">
            <w:r w:rsidR="00834659" w:rsidRPr="00A620AD">
              <w:rPr>
                <w:rStyle w:val="Hiperligao"/>
                <w:noProof/>
                <w:lang w:val="pt-CL"/>
              </w:rPr>
              <w:t>Epoca 2019/2020</w:t>
            </w:r>
            <w:r w:rsidR="00834659">
              <w:rPr>
                <w:noProof/>
                <w:webHidden/>
              </w:rPr>
              <w:tab/>
            </w:r>
            <w:r w:rsidR="00834659">
              <w:rPr>
                <w:noProof/>
                <w:webHidden/>
              </w:rPr>
              <w:fldChar w:fldCharType="begin"/>
            </w:r>
            <w:r w:rsidR="00834659">
              <w:rPr>
                <w:noProof/>
                <w:webHidden/>
              </w:rPr>
              <w:instrText xml:space="preserve"> PAGEREF _Toc57911920 \h </w:instrText>
            </w:r>
            <w:r w:rsidR="00834659">
              <w:rPr>
                <w:noProof/>
                <w:webHidden/>
              </w:rPr>
            </w:r>
            <w:r w:rsidR="00834659">
              <w:rPr>
                <w:noProof/>
                <w:webHidden/>
              </w:rPr>
              <w:fldChar w:fldCharType="separate"/>
            </w:r>
            <w:r w:rsidR="00834659">
              <w:rPr>
                <w:noProof/>
                <w:webHidden/>
              </w:rPr>
              <w:t>6</w:t>
            </w:r>
            <w:r w:rsidR="00834659">
              <w:rPr>
                <w:noProof/>
                <w:webHidden/>
              </w:rPr>
              <w:fldChar w:fldCharType="end"/>
            </w:r>
          </w:hyperlink>
        </w:p>
        <w:p w14:paraId="33799DB6" w14:textId="3B4D468D" w:rsidR="00834659" w:rsidRDefault="00B87A49">
          <w:pPr>
            <w:pStyle w:val="ndice10"/>
            <w:tabs>
              <w:tab w:val="right" w:leader="underscore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en-US" w:eastAsia="en-US"/>
            </w:rPr>
          </w:pPr>
          <w:hyperlink w:anchor="_Toc57911921" w:history="1">
            <w:r w:rsidR="00834659" w:rsidRPr="00A620AD">
              <w:rPr>
                <w:rStyle w:val="Hiperligao"/>
                <w:noProof/>
                <w:lang w:val="pt-CL"/>
              </w:rPr>
              <w:t>Conclusão</w:t>
            </w:r>
            <w:r w:rsidR="00834659">
              <w:rPr>
                <w:noProof/>
                <w:webHidden/>
              </w:rPr>
              <w:tab/>
            </w:r>
            <w:r w:rsidR="00834659">
              <w:rPr>
                <w:noProof/>
                <w:webHidden/>
              </w:rPr>
              <w:fldChar w:fldCharType="begin"/>
            </w:r>
            <w:r w:rsidR="00834659">
              <w:rPr>
                <w:noProof/>
                <w:webHidden/>
              </w:rPr>
              <w:instrText xml:space="preserve"> PAGEREF _Toc57911921 \h </w:instrText>
            </w:r>
            <w:r w:rsidR="00834659">
              <w:rPr>
                <w:noProof/>
                <w:webHidden/>
              </w:rPr>
            </w:r>
            <w:r w:rsidR="00834659">
              <w:rPr>
                <w:noProof/>
                <w:webHidden/>
              </w:rPr>
              <w:fldChar w:fldCharType="separate"/>
            </w:r>
            <w:r w:rsidR="00834659">
              <w:rPr>
                <w:noProof/>
                <w:webHidden/>
              </w:rPr>
              <w:t>7</w:t>
            </w:r>
            <w:r w:rsidR="00834659">
              <w:rPr>
                <w:noProof/>
                <w:webHidden/>
              </w:rPr>
              <w:fldChar w:fldCharType="end"/>
            </w:r>
          </w:hyperlink>
        </w:p>
        <w:p w14:paraId="53E5A22B" w14:textId="5BA42043" w:rsidR="00A52749" w:rsidRPr="006E238E" w:rsidRDefault="00A00706">
          <w:pPr>
            <w:rPr>
              <w:lang w:val="pt-CL"/>
            </w:rPr>
          </w:pPr>
          <w:r w:rsidRPr="006E238E">
            <w:rPr>
              <w:lang w:val="pt-CL"/>
            </w:rPr>
            <w:fldChar w:fldCharType="end"/>
          </w:r>
        </w:p>
      </w:sdtContent>
    </w:sdt>
    <w:p w14:paraId="2B8B2C48" w14:textId="77777777" w:rsidR="000D452F" w:rsidRPr="006E238E" w:rsidRDefault="000D452F">
      <w:pPr>
        <w:rPr>
          <w:lang w:val="pt-CL"/>
        </w:rPr>
        <w:sectPr w:rsidR="000D452F" w:rsidRPr="006E238E" w:rsidSect="00C07759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7" w:h="16839" w:code="9"/>
          <w:pgMar w:top="2678" w:right="1512" w:bottom="1913" w:left="1512" w:header="918" w:footer="709" w:gutter="0"/>
          <w:pgNumType w:start="0"/>
          <w:cols w:space="720"/>
          <w:titlePg/>
          <w:docGrid w:linePitch="360"/>
        </w:sectPr>
      </w:pPr>
    </w:p>
    <w:p w14:paraId="152E85C6" w14:textId="6543A9F2" w:rsidR="000D452F" w:rsidRPr="006E238E" w:rsidRDefault="007648AC">
      <w:pPr>
        <w:pStyle w:val="ttulo10"/>
        <w:rPr>
          <w:lang w:val="pt-CL"/>
        </w:rPr>
      </w:pPr>
      <w:bookmarkStart w:id="0" w:name="_Toc57911916"/>
      <w:r w:rsidRPr="006E238E">
        <w:rPr>
          <w:lang w:val="pt-CL"/>
        </w:rPr>
        <w:lastRenderedPageBreak/>
        <w:t>Introdução</w:t>
      </w:r>
      <w:bookmarkEnd w:id="0"/>
    </w:p>
    <w:p w14:paraId="2C081030" w14:textId="382D983F" w:rsidR="00400FCB" w:rsidRPr="006E238E" w:rsidRDefault="003B3878" w:rsidP="00F30CA4">
      <w:pPr>
        <w:pStyle w:val="Assinatura"/>
        <w:rPr>
          <w:lang w:val="pt-CL"/>
        </w:rPr>
      </w:pPr>
      <w:r w:rsidRPr="006E238E">
        <w:rPr>
          <w:lang w:val="pt-CL"/>
        </w:rPr>
        <w:t>O</w:t>
      </w:r>
      <w:r w:rsidR="007648AC" w:rsidRPr="006E238E">
        <w:rPr>
          <w:lang w:val="pt-CL"/>
        </w:rPr>
        <w:t xml:space="preserve"> </w:t>
      </w:r>
      <w:r w:rsidRPr="006E238E">
        <w:rPr>
          <w:lang w:val="pt-CL"/>
        </w:rPr>
        <w:t>a</w:t>
      </w:r>
      <w:r w:rsidR="007648AC" w:rsidRPr="006E238E">
        <w:rPr>
          <w:lang w:val="pt-CL"/>
        </w:rPr>
        <w:t xml:space="preserve">no de competições </w:t>
      </w:r>
      <w:r w:rsidR="00CB58FC" w:rsidRPr="006E238E">
        <w:rPr>
          <w:lang w:val="pt-CL"/>
        </w:rPr>
        <w:t xml:space="preserve">Nacionais </w:t>
      </w:r>
      <w:r w:rsidR="007648AC" w:rsidRPr="006E238E">
        <w:rPr>
          <w:lang w:val="pt-CL"/>
        </w:rPr>
        <w:t xml:space="preserve">segundo o regulamento da FMX, inicia em Julho </w:t>
      </w:r>
      <w:r w:rsidRPr="006E238E">
        <w:rPr>
          <w:lang w:val="pt-CL"/>
        </w:rPr>
        <w:t xml:space="preserve">corrente </w:t>
      </w:r>
      <w:r w:rsidR="00CB58FC" w:rsidRPr="006E238E">
        <w:rPr>
          <w:lang w:val="pt-CL"/>
        </w:rPr>
        <w:t>e termina a Julho</w:t>
      </w:r>
      <w:r w:rsidRPr="006E238E">
        <w:rPr>
          <w:lang w:val="pt-CL"/>
        </w:rPr>
        <w:t xml:space="preserve"> do seguinte.</w:t>
      </w:r>
      <w:bookmarkStart w:id="1" w:name="_Toc325634776"/>
      <w:r w:rsidR="00400FCB" w:rsidRPr="006E238E">
        <w:rPr>
          <w:lang w:val="pt-CL"/>
        </w:rPr>
        <w:br w:type="page"/>
      </w:r>
    </w:p>
    <w:p w14:paraId="44CA7F7B" w14:textId="3E085D47" w:rsidR="003A4EBC" w:rsidRPr="006E238E" w:rsidRDefault="003036C5" w:rsidP="006A39E8">
      <w:pPr>
        <w:pStyle w:val="ttulo10"/>
        <w:rPr>
          <w:lang w:val="pt-CL"/>
        </w:rPr>
      </w:pPr>
      <w:bookmarkStart w:id="2" w:name="_Toc57911917"/>
      <w:r w:rsidRPr="006E238E">
        <w:rPr>
          <w:lang w:val="pt-CL"/>
        </w:rPr>
        <w:lastRenderedPageBreak/>
        <w:t>Dados Registrados FIDE</w:t>
      </w:r>
      <w:bookmarkEnd w:id="2"/>
      <w:r w:rsidRPr="006E238E">
        <w:rPr>
          <w:lang w:val="pt-CL"/>
        </w:rPr>
        <w:t xml:space="preserve"> </w:t>
      </w:r>
    </w:p>
    <w:p w14:paraId="61EF45E2" w14:textId="3BA0E9FF" w:rsidR="003036C5" w:rsidRDefault="003036C5" w:rsidP="003036C5">
      <w:pPr>
        <w:rPr>
          <w:lang w:val="pt-CL"/>
        </w:rPr>
      </w:pPr>
      <w:r w:rsidRPr="006E238E">
        <w:rPr>
          <w:lang w:val="pt-CL"/>
        </w:rPr>
        <w:t xml:space="preserve">Fonte: </w:t>
      </w:r>
      <w:r w:rsidR="0017649D" w:rsidRPr="006E238E">
        <w:rPr>
          <w:lang w:val="pt-CL"/>
        </w:rPr>
        <w:t>01-12-2020</w:t>
      </w:r>
    </w:p>
    <w:p w14:paraId="273DB135" w14:textId="5A8F50C0" w:rsidR="00B14F52" w:rsidRPr="00CC7AC4" w:rsidRDefault="00B14F52" w:rsidP="00B14F52">
      <w:pPr>
        <w:pStyle w:val="Ttulo2"/>
        <w:rPr>
          <w:lang w:val="pt-BR"/>
        </w:rPr>
      </w:pPr>
      <w:r w:rsidRPr="00CC7AC4">
        <w:rPr>
          <w:lang w:val="pt-BR"/>
        </w:rPr>
        <w:t>Atletas Séniores</w:t>
      </w:r>
    </w:p>
    <w:tbl>
      <w:tblPr>
        <w:tblW w:w="8380" w:type="dxa"/>
        <w:tblLook w:val="04A0" w:firstRow="1" w:lastRow="0" w:firstColumn="1" w:lastColumn="0" w:noHBand="0" w:noVBand="1"/>
      </w:tblPr>
      <w:tblGrid>
        <w:gridCol w:w="960"/>
        <w:gridCol w:w="1070"/>
        <w:gridCol w:w="1160"/>
        <w:gridCol w:w="1340"/>
        <w:gridCol w:w="1329"/>
        <w:gridCol w:w="1330"/>
        <w:gridCol w:w="1329"/>
        <w:gridCol w:w="222"/>
      </w:tblGrid>
      <w:tr w:rsidR="006E7888" w:rsidRPr="006E7888" w14:paraId="264AF794" w14:textId="77777777" w:rsidTr="006E7888">
        <w:trPr>
          <w:gridAfter w:val="1"/>
          <w:wAfter w:w="36" w:type="dxa"/>
          <w:trHeight w:val="481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27E1226" w14:textId="77777777" w:rsidR="006E7888" w:rsidRPr="006E7888" w:rsidRDefault="006E7888" w:rsidP="006E78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6E788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  <w:t>Ano</w:t>
            </w:r>
          </w:p>
        </w:tc>
        <w:tc>
          <w:tcPr>
            <w:tcW w:w="9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98AF7AD" w14:textId="77777777" w:rsidR="006E7888" w:rsidRPr="006E7888" w:rsidRDefault="006E7888" w:rsidP="006E78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6E788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  <w:t>Feminino</w:t>
            </w:r>
            <w:r w:rsidRPr="006E788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  <w:br/>
              <w:t>(Total)</w:t>
            </w:r>
          </w:p>
        </w:tc>
        <w:tc>
          <w:tcPr>
            <w:tcW w:w="10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34C6058" w14:textId="77777777" w:rsidR="006E7888" w:rsidRPr="006E7888" w:rsidRDefault="006E7888" w:rsidP="006E78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6E788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  <w:t>Masculino</w:t>
            </w:r>
            <w:r w:rsidRPr="006E788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  <w:br/>
              <w:t>(Total)</w:t>
            </w:r>
          </w:p>
        </w:tc>
        <w:tc>
          <w:tcPr>
            <w:tcW w:w="1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418E829" w14:textId="77777777" w:rsidR="006E7888" w:rsidRPr="006E7888" w:rsidRDefault="006E7888" w:rsidP="006E78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6E788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  <w:t>Total</w:t>
            </w:r>
          </w:p>
        </w:tc>
        <w:tc>
          <w:tcPr>
            <w:tcW w:w="13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A8F3EB8" w14:textId="77777777" w:rsidR="006E7888" w:rsidRPr="006E7888" w:rsidRDefault="006E7888" w:rsidP="006E78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6E788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  <w:t>Rating Top 10</w:t>
            </w:r>
            <w:r w:rsidRPr="006E788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  <w:br/>
              <w:t>(Média)</w:t>
            </w:r>
          </w:p>
        </w:tc>
        <w:tc>
          <w:tcPr>
            <w:tcW w:w="13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465D9CF" w14:textId="77777777" w:rsidR="006E7888" w:rsidRPr="006E7888" w:rsidRDefault="006E7888" w:rsidP="006E78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6E788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  <w:t>Feminos Top 10</w:t>
            </w:r>
            <w:r w:rsidRPr="006E788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  <w:br/>
              <w:t>(Média)</w:t>
            </w:r>
          </w:p>
        </w:tc>
        <w:tc>
          <w:tcPr>
            <w:tcW w:w="13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261A02E" w14:textId="77777777" w:rsidR="006E7888" w:rsidRPr="006E7888" w:rsidRDefault="006E7888" w:rsidP="006E78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6E788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  <w:t>Rating Geral</w:t>
            </w:r>
            <w:r w:rsidRPr="006E788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  <w:br/>
              <w:t>(Média)</w:t>
            </w:r>
          </w:p>
        </w:tc>
      </w:tr>
      <w:tr w:rsidR="006E7888" w:rsidRPr="006E7888" w14:paraId="180DB450" w14:textId="77777777" w:rsidTr="006E7888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08ADC7" w14:textId="77777777" w:rsidR="006E7888" w:rsidRPr="006E7888" w:rsidRDefault="006E7888" w:rsidP="006E7888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</w:pPr>
          </w:p>
        </w:tc>
        <w:tc>
          <w:tcPr>
            <w:tcW w:w="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F69EF" w14:textId="77777777" w:rsidR="006E7888" w:rsidRPr="006E7888" w:rsidRDefault="006E7888" w:rsidP="006E7888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</w:pPr>
          </w:p>
        </w:tc>
        <w:tc>
          <w:tcPr>
            <w:tcW w:w="10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FC9F8" w14:textId="77777777" w:rsidR="006E7888" w:rsidRPr="006E7888" w:rsidRDefault="006E7888" w:rsidP="006E7888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</w:pPr>
          </w:p>
        </w:tc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40841" w14:textId="77777777" w:rsidR="006E7888" w:rsidRPr="006E7888" w:rsidRDefault="006E7888" w:rsidP="006E7888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</w:pPr>
          </w:p>
        </w:tc>
        <w:tc>
          <w:tcPr>
            <w:tcW w:w="13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DABA9" w14:textId="77777777" w:rsidR="006E7888" w:rsidRPr="006E7888" w:rsidRDefault="006E7888" w:rsidP="006E7888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</w:pPr>
          </w:p>
        </w:tc>
        <w:tc>
          <w:tcPr>
            <w:tcW w:w="13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F4A97" w14:textId="77777777" w:rsidR="006E7888" w:rsidRPr="006E7888" w:rsidRDefault="006E7888" w:rsidP="006E7888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</w:pPr>
          </w:p>
        </w:tc>
        <w:tc>
          <w:tcPr>
            <w:tcW w:w="13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D2E50" w14:textId="77777777" w:rsidR="006E7888" w:rsidRPr="006E7888" w:rsidRDefault="006E7888" w:rsidP="006E7888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69A64" w14:textId="77777777" w:rsidR="006E7888" w:rsidRPr="006E7888" w:rsidRDefault="006E7888" w:rsidP="006E78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</w:pPr>
          </w:p>
        </w:tc>
      </w:tr>
      <w:tr w:rsidR="006E7888" w:rsidRPr="006E7888" w14:paraId="12AB3299" w14:textId="77777777" w:rsidTr="006E78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CB2D90" w14:textId="77777777" w:rsidR="006E7888" w:rsidRPr="006E7888" w:rsidRDefault="006E7888" w:rsidP="006E78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6E788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  <w:t>2016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9FD89B" w14:textId="77777777" w:rsidR="006E7888" w:rsidRPr="006E7888" w:rsidRDefault="006E7888" w:rsidP="006E78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6E78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  <w:t>12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45B6B5" w14:textId="77777777" w:rsidR="006E7888" w:rsidRPr="006E7888" w:rsidRDefault="006E7888" w:rsidP="006E78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6E78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  <w:t>13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7F1619" w14:textId="77777777" w:rsidR="006E7888" w:rsidRPr="006E7888" w:rsidRDefault="006E7888" w:rsidP="006E78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6E78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  <w:t>25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7F767A" w14:textId="77777777" w:rsidR="006E7888" w:rsidRPr="006E7888" w:rsidRDefault="006E7888" w:rsidP="006E78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6E78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  <w:t>2076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F10567" w14:textId="77777777" w:rsidR="006E7888" w:rsidRPr="006E7888" w:rsidRDefault="006E7888" w:rsidP="006E78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6E78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  <w:t>1508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692D83" w14:textId="77777777" w:rsidR="006E7888" w:rsidRPr="006E7888" w:rsidRDefault="006E7888" w:rsidP="006E78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6E78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  <w:t>1727</w:t>
            </w:r>
          </w:p>
        </w:tc>
        <w:tc>
          <w:tcPr>
            <w:tcW w:w="36" w:type="dxa"/>
            <w:vAlign w:val="center"/>
            <w:hideMark/>
          </w:tcPr>
          <w:p w14:paraId="4A03E669" w14:textId="77777777" w:rsidR="006E7888" w:rsidRPr="006E7888" w:rsidRDefault="006E7888" w:rsidP="006E788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val="pt-CL" w:eastAsia="en-US"/>
              </w:rPr>
            </w:pPr>
          </w:p>
        </w:tc>
      </w:tr>
      <w:tr w:rsidR="006E7888" w:rsidRPr="006E7888" w14:paraId="5E4D476D" w14:textId="77777777" w:rsidTr="006E78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C0D300" w14:textId="77777777" w:rsidR="006E7888" w:rsidRPr="006E7888" w:rsidRDefault="006E7888" w:rsidP="006E78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6E788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  <w:t>2017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6B826A" w14:textId="77777777" w:rsidR="006E7888" w:rsidRPr="006E7888" w:rsidRDefault="006E7888" w:rsidP="006E78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6E78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  <w:t>13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76E70F" w14:textId="77777777" w:rsidR="006E7888" w:rsidRPr="006E7888" w:rsidRDefault="006E7888" w:rsidP="006E78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6E78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  <w:t>14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8B2062" w14:textId="77777777" w:rsidR="006E7888" w:rsidRPr="006E7888" w:rsidRDefault="006E7888" w:rsidP="006E78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6E78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  <w:t>27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664C0E" w14:textId="77777777" w:rsidR="006E7888" w:rsidRPr="006E7888" w:rsidRDefault="006E7888" w:rsidP="006E78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6E78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  <w:t>2079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80A9F9" w14:textId="77777777" w:rsidR="006E7888" w:rsidRPr="006E7888" w:rsidRDefault="006E7888" w:rsidP="006E78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6E78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  <w:t>1506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059D15" w14:textId="77777777" w:rsidR="006E7888" w:rsidRPr="006E7888" w:rsidRDefault="006E7888" w:rsidP="006E78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6E78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  <w:t>1692</w:t>
            </w:r>
          </w:p>
        </w:tc>
        <w:tc>
          <w:tcPr>
            <w:tcW w:w="36" w:type="dxa"/>
            <w:vAlign w:val="center"/>
            <w:hideMark/>
          </w:tcPr>
          <w:p w14:paraId="2768107D" w14:textId="77777777" w:rsidR="006E7888" w:rsidRPr="006E7888" w:rsidRDefault="006E7888" w:rsidP="006E788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val="pt-CL" w:eastAsia="en-US"/>
              </w:rPr>
            </w:pPr>
          </w:p>
        </w:tc>
      </w:tr>
      <w:tr w:rsidR="006E7888" w:rsidRPr="006E7888" w14:paraId="7EAFB714" w14:textId="77777777" w:rsidTr="006E78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BA0D64" w14:textId="77777777" w:rsidR="006E7888" w:rsidRPr="006E7888" w:rsidRDefault="006E7888" w:rsidP="006E78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6E788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  <w:t>2018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A0ABA3" w14:textId="77777777" w:rsidR="006E7888" w:rsidRPr="006E7888" w:rsidRDefault="006E7888" w:rsidP="006E78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6E78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  <w:t>21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E58525" w14:textId="77777777" w:rsidR="006E7888" w:rsidRPr="006E7888" w:rsidRDefault="006E7888" w:rsidP="006E78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6E78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  <w:t>34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31E317" w14:textId="77777777" w:rsidR="006E7888" w:rsidRPr="006E7888" w:rsidRDefault="006E7888" w:rsidP="006E78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6E78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  <w:t>55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E1AC92" w14:textId="77777777" w:rsidR="006E7888" w:rsidRPr="006E7888" w:rsidRDefault="006E7888" w:rsidP="006E78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6E78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  <w:t>2075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A60DE5" w14:textId="77777777" w:rsidR="006E7888" w:rsidRPr="006E7888" w:rsidRDefault="006E7888" w:rsidP="006E78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6E78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  <w:t>1529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6FCE28" w14:textId="77777777" w:rsidR="006E7888" w:rsidRPr="006E7888" w:rsidRDefault="006E7888" w:rsidP="006E78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6E78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  <w:t>1619</w:t>
            </w:r>
          </w:p>
        </w:tc>
        <w:tc>
          <w:tcPr>
            <w:tcW w:w="36" w:type="dxa"/>
            <w:vAlign w:val="center"/>
            <w:hideMark/>
          </w:tcPr>
          <w:p w14:paraId="20447E58" w14:textId="77777777" w:rsidR="006E7888" w:rsidRPr="006E7888" w:rsidRDefault="006E7888" w:rsidP="006E788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val="pt-CL" w:eastAsia="en-US"/>
              </w:rPr>
            </w:pPr>
          </w:p>
        </w:tc>
      </w:tr>
      <w:tr w:rsidR="006E7888" w:rsidRPr="006E7888" w14:paraId="14291FDE" w14:textId="77777777" w:rsidTr="006E78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0F748D" w14:textId="77777777" w:rsidR="006E7888" w:rsidRPr="006E7888" w:rsidRDefault="006E7888" w:rsidP="006E78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6E788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  <w:t>2019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F7097C" w14:textId="77777777" w:rsidR="006E7888" w:rsidRPr="006E7888" w:rsidRDefault="006E7888" w:rsidP="006E78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6E78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  <w:t>23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339FBA" w14:textId="77777777" w:rsidR="006E7888" w:rsidRPr="006E7888" w:rsidRDefault="006E7888" w:rsidP="006E78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6E78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  <w:t>43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839FEE" w14:textId="77777777" w:rsidR="006E7888" w:rsidRPr="006E7888" w:rsidRDefault="006E7888" w:rsidP="006E78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6E78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  <w:t>66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9B1C84" w14:textId="77777777" w:rsidR="006E7888" w:rsidRPr="006E7888" w:rsidRDefault="006E7888" w:rsidP="006E78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6E78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  <w:t>2061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A1D07E" w14:textId="77777777" w:rsidR="006E7888" w:rsidRPr="006E7888" w:rsidRDefault="006E7888" w:rsidP="006E78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6E78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  <w:t>1544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C831C3" w14:textId="77777777" w:rsidR="006E7888" w:rsidRPr="006E7888" w:rsidRDefault="006E7888" w:rsidP="006E78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6E78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  <w:t>1593</w:t>
            </w:r>
          </w:p>
        </w:tc>
        <w:tc>
          <w:tcPr>
            <w:tcW w:w="36" w:type="dxa"/>
            <w:vAlign w:val="center"/>
            <w:hideMark/>
          </w:tcPr>
          <w:p w14:paraId="5A29E453" w14:textId="77777777" w:rsidR="006E7888" w:rsidRPr="006E7888" w:rsidRDefault="006E7888" w:rsidP="006E788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val="pt-CL" w:eastAsia="en-US"/>
              </w:rPr>
            </w:pPr>
          </w:p>
        </w:tc>
      </w:tr>
      <w:tr w:rsidR="006E7888" w:rsidRPr="006E7888" w14:paraId="46E1C196" w14:textId="77777777" w:rsidTr="006E78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B847B7" w14:textId="77777777" w:rsidR="006E7888" w:rsidRPr="006E7888" w:rsidRDefault="006E7888" w:rsidP="006E78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6E788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  <w:t>2020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A3F693" w14:textId="77777777" w:rsidR="006E7888" w:rsidRPr="006E7888" w:rsidRDefault="006E7888" w:rsidP="006E78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6E78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  <w:t>23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3716A1" w14:textId="77777777" w:rsidR="006E7888" w:rsidRPr="006E7888" w:rsidRDefault="006E7888" w:rsidP="006E78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6E78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  <w:t>44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6C054A" w14:textId="77777777" w:rsidR="006E7888" w:rsidRPr="006E7888" w:rsidRDefault="006E7888" w:rsidP="006E78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6E78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  <w:t>67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13C9D1" w14:textId="77777777" w:rsidR="006E7888" w:rsidRPr="006E7888" w:rsidRDefault="006E7888" w:rsidP="006E78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6E78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  <w:t>2055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3219EA" w14:textId="77777777" w:rsidR="006E7888" w:rsidRPr="006E7888" w:rsidRDefault="006E7888" w:rsidP="006E78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6E78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  <w:t>1542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18E852" w14:textId="77777777" w:rsidR="006E7888" w:rsidRPr="006E7888" w:rsidRDefault="006E7888" w:rsidP="006E78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6E78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  <w:t>1589</w:t>
            </w:r>
          </w:p>
        </w:tc>
        <w:tc>
          <w:tcPr>
            <w:tcW w:w="36" w:type="dxa"/>
            <w:vAlign w:val="center"/>
            <w:hideMark/>
          </w:tcPr>
          <w:p w14:paraId="5D95621C" w14:textId="77777777" w:rsidR="006E7888" w:rsidRPr="006E7888" w:rsidRDefault="006E7888" w:rsidP="006E788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val="pt-CL" w:eastAsia="en-US"/>
              </w:rPr>
            </w:pPr>
          </w:p>
        </w:tc>
      </w:tr>
    </w:tbl>
    <w:p w14:paraId="146A298B" w14:textId="16EEC1C6" w:rsidR="006E7888" w:rsidRDefault="006E7888" w:rsidP="006E7888">
      <w:pPr>
        <w:rPr>
          <w:lang w:val="pt-CL"/>
        </w:rPr>
      </w:pPr>
    </w:p>
    <w:p w14:paraId="608C7D61" w14:textId="66AE99D0" w:rsidR="006E238E" w:rsidRPr="006E238E" w:rsidRDefault="006E238E" w:rsidP="006E238E">
      <w:pPr>
        <w:pStyle w:val="Ttulo2"/>
        <w:rPr>
          <w:lang w:val="en-US"/>
        </w:rPr>
      </w:pPr>
      <w:proofErr w:type="spellStart"/>
      <w:r>
        <w:rPr>
          <w:lang w:val="en-US"/>
        </w:rPr>
        <w:t>Atletas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Júniores</w:t>
      </w:r>
      <w:proofErr w:type="spellEnd"/>
    </w:p>
    <w:tbl>
      <w:tblPr>
        <w:tblW w:w="3020" w:type="dxa"/>
        <w:tblLook w:val="04A0" w:firstRow="1" w:lastRow="0" w:firstColumn="1" w:lastColumn="0" w:noHBand="0" w:noVBand="1"/>
      </w:tblPr>
      <w:tblGrid>
        <w:gridCol w:w="666"/>
        <w:gridCol w:w="1171"/>
        <w:gridCol w:w="1183"/>
      </w:tblGrid>
      <w:tr w:rsidR="0017649D" w:rsidRPr="0017649D" w14:paraId="4BE57905" w14:textId="77777777" w:rsidTr="0017649D">
        <w:trPr>
          <w:trHeight w:val="300"/>
        </w:trPr>
        <w:tc>
          <w:tcPr>
            <w:tcW w:w="3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9A9A32C" w14:textId="77777777" w:rsidR="0017649D" w:rsidRPr="0017649D" w:rsidRDefault="0017649D" w:rsidP="0017649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1764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  <w:t>Juniores</w:t>
            </w:r>
          </w:p>
        </w:tc>
      </w:tr>
      <w:tr w:rsidR="0017649D" w:rsidRPr="0017649D" w14:paraId="44C74A8A" w14:textId="77777777" w:rsidTr="0017649D">
        <w:trPr>
          <w:trHeight w:val="90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D608AD6" w14:textId="77777777" w:rsidR="0017649D" w:rsidRPr="0017649D" w:rsidRDefault="0017649D" w:rsidP="0017649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1764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  <w:t>Ano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BBAFB4D" w14:textId="77777777" w:rsidR="0017649D" w:rsidRPr="0017649D" w:rsidRDefault="0017649D" w:rsidP="0017649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1764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  <w:t>Nr Atletas</w:t>
            </w:r>
            <w:r w:rsidRPr="001764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  <w:br/>
              <w:t>(Total)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F477E5C" w14:textId="77777777" w:rsidR="0017649D" w:rsidRPr="0017649D" w:rsidRDefault="0017649D" w:rsidP="0017649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1764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  <w:t>Rating</w:t>
            </w:r>
            <w:r w:rsidRPr="001764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  <w:br/>
              <w:t>(Total)</w:t>
            </w:r>
          </w:p>
        </w:tc>
      </w:tr>
      <w:tr w:rsidR="0017649D" w:rsidRPr="0017649D" w14:paraId="76C2461B" w14:textId="77777777" w:rsidTr="0017649D">
        <w:trPr>
          <w:trHeight w:val="300"/>
        </w:trPr>
        <w:tc>
          <w:tcPr>
            <w:tcW w:w="6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37609" w14:textId="77777777" w:rsidR="0017649D" w:rsidRPr="0017649D" w:rsidRDefault="0017649D" w:rsidP="001764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1764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  <w:t>2016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4124F" w14:textId="77777777" w:rsidR="0017649D" w:rsidRPr="0017649D" w:rsidRDefault="0017649D" w:rsidP="0017649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1764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  <w:t>8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F2EC7" w14:textId="77777777" w:rsidR="0017649D" w:rsidRPr="0017649D" w:rsidRDefault="0017649D" w:rsidP="0017649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1764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  <w:t>1999</w:t>
            </w:r>
          </w:p>
        </w:tc>
      </w:tr>
      <w:tr w:rsidR="0017649D" w:rsidRPr="0017649D" w14:paraId="20C77674" w14:textId="77777777" w:rsidTr="0017649D">
        <w:trPr>
          <w:trHeight w:val="300"/>
        </w:trPr>
        <w:tc>
          <w:tcPr>
            <w:tcW w:w="6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87465" w14:textId="77777777" w:rsidR="0017649D" w:rsidRPr="0017649D" w:rsidRDefault="0017649D" w:rsidP="001764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1764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  <w:t>2017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60076" w14:textId="77777777" w:rsidR="0017649D" w:rsidRPr="0017649D" w:rsidRDefault="0017649D" w:rsidP="0017649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1764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  <w:t>9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C8A6E" w14:textId="77777777" w:rsidR="0017649D" w:rsidRPr="0017649D" w:rsidRDefault="0017649D" w:rsidP="0017649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1764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  <w:t>2000</w:t>
            </w:r>
          </w:p>
        </w:tc>
      </w:tr>
      <w:tr w:rsidR="0017649D" w:rsidRPr="0017649D" w14:paraId="45317392" w14:textId="77777777" w:rsidTr="0017649D">
        <w:trPr>
          <w:trHeight w:val="300"/>
        </w:trPr>
        <w:tc>
          <w:tcPr>
            <w:tcW w:w="6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8077A" w14:textId="77777777" w:rsidR="0017649D" w:rsidRPr="0017649D" w:rsidRDefault="0017649D" w:rsidP="001764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1764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  <w:t>2018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383CC" w14:textId="77777777" w:rsidR="0017649D" w:rsidRPr="0017649D" w:rsidRDefault="0017649D" w:rsidP="0017649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1764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  <w:t>22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416F4" w14:textId="77777777" w:rsidR="0017649D" w:rsidRPr="0017649D" w:rsidRDefault="0017649D" w:rsidP="0017649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1764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  <w:t>2001</w:t>
            </w:r>
          </w:p>
        </w:tc>
      </w:tr>
      <w:tr w:rsidR="0017649D" w:rsidRPr="0017649D" w14:paraId="2BDCEAEE" w14:textId="77777777" w:rsidTr="0017649D">
        <w:trPr>
          <w:trHeight w:val="300"/>
        </w:trPr>
        <w:tc>
          <w:tcPr>
            <w:tcW w:w="6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B754B" w14:textId="77777777" w:rsidR="0017649D" w:rsidRPr="0017649D" w:rsidRDefault="0017649D" w:rsidP="001764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1764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  <w:t>2019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F7C23" w14:textId="77777777" w:rsidR="0017649D" w:rsidRPr="0017649D" w:rsidRDefault="0017649D" w:rsidP="0017649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1764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  <w:t>24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A25E8" w14:textId="77777777" w:rsidR="0017649D" w:rsidRPr="0017649D" w:rsidRDefault="0017649D" w:rsidP="0017649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1764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  <w:t>2001</w:t>
            </w:r>
          </w:p>
        </w:tc>
      </w:tr>
      <w:tr w:rsidR="0017649D" w:rsidRPr="0017649D" w14:paraId="5A03D710" w14:textId="77777777" w:rsidTr="0017649D">
        <w:trPr>
          <w:trHeight w:val="30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D8866" w14:textId="77777777" w:rsidR="0017649D" w:rsidRPr="0017649D" w:rsidRDefault="0017649D" w:rsidP="0017649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1764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  <w:t>2020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69186" w14:textId="77777777" w:rsidR="0017649D" w:rsidRPr="0017649D" w:rsidRDefault="0017649D" w:rsidP="0017649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1764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  <w:t>17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9A962" w14:textId="77777777" w:rsidR="0017649D" w:rsidRPr="0017649D" w:rsidRDefault="0017649D" w:rsidP="0017649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1764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  <w:t>2002</w:t>
            </w:r>
          </w:p>
        </w:tc>
      </w:tr>
    </w:tbl>
    <w:p w14:paraId="6ADF0C7C" w14:textId="085399AD" w:rsidR="006E7888" w:rsidRDefault="006E7888" w:rsidP="006E7888">
      <w:pPr>
        <w:rPr>
          <w:lang w:val="pt-CL"/>
        </w:rPr>
      </w:pPr>
    </w:p>
    <w:p w14:paraId="0A3B23F2" w14:textId="1049536A" w:rsidR="006E238E" w:rsidRPr="006E238E" w:rsidRDefault="006E238E" w:rsidP="006E238E">
      <w:pPr>
        <w:pStyle w:val="Ttulo2"/>
        <w:rPr>
          <w:lang w:val="en-US"/>
        </w:rPr>
      </w:pPr>
      <w:proofErr w:type="spellStart"/>
      <w:r>
        <w:rPr>
          <w:lang w:val="en-US"/>
        </w:rPr>
        <w:t>Arbitros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Treinadores</w:t>
      </w:r>
      <w:proofErr w:type="spellEnd"/>
    </w:p>
    <w:tbl>
      <w:tblPr>
        <w:tblW w:w="3020" w:type="dxa"/>
        <w:tblLook w:val="04A0" w:firstRow="1" w:lastRow="0" w:firstColumn="1" w:lastColumn="0" w:noHBand="0" w:noVBand="1"/>
      </w:tblPr>
      <w:tblGrid>
        <w:gridCol w:w="960"/>
        <w:gridCol w:w="961"/>
        <w:gridCol w:w="1308"/>
        <w:gridCol w:w="222"/>
      </w:tblGrid>
      <w:tr w:rsidR="006E238E" w:rsidRPr="006E238E" w14:paraId="5BC400F9" w14:textId="77777777" w:rsidTr="006E238E">
        <w:trPr>
          <w:gridAfter w:val="1"/>
          <w:wAfter w:w="36" w:type="dxa"/>
          <w:trHeight w:val="481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9C59640" w14:textId="77777777" w:rsidR="006E238E" w:rsidRPr="006E238E" w:rsidRDefault="006E238E" w:rsidP="006E238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6E23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  <w:t>Ano</w:t>
            </w:r>
          </w:p>
        </w:tc>
        <w:tc>
          <w:tcPr>
            <w:tcW w:w="9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C21E2BA" w14:textId="77777777" w:rsidR="006E238E" w:rsidRPr="006E238E" w:rsidRDefault="006E238E" w:rsidP="006E238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6E23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  <w:t>Arbitros</w:t>
            </w:r>
          </w:p>
        </w:tc>
        <w:tc>
          <w:tcPr>
            <w:tcW w:w="1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B03CC5D" w14:textId="77777777" w:rsidR="006E238E" w:rsidRPr="006E238E" w:rsidRDefault="006E238E" w:rsidP="006E238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6E23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  <w:t>Treinadores</w:t>
            </w:r>
          </w:p>
        </w:tc>
      </w:tr>
      <w:tr w:rsidR="006E238E" w:rsidRPr="006E238E" w14:paraId="1AE66EFC" w14:textId="77777777" w:rsidTr="006E238E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62D99" w14:textId="77777777" w:rsidR="006E238E" w:rsidRPr="006E238E" w:rsidRDefault="006E238E" w:rsidP="006E238E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</w:pPr>
          </w:p>
        </w:tc>
        <w:tc>
          <w:tcPr>
            <w:tcW w:w="9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FF198" w14:textId="77777777" w:rsidR="006E238E" w:rsidRPr="006E238E" w:rsidRDefault="006E238E" w:rsidP="006E238E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</w:pPr>
          </w:p>
        </w:tc>
        <w:tc>
          <w:tcPr>
            <w:tcW w:w="11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411BD" w14:textId="77777777" w:rsidR="006E238E" w:rsidRPr="006E238E" w:rsidRDefault="006E238E" w:rsidP="006E238E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93801" w14:textId="77777777" w:rsidR="006E238E" w:rsidRPr="006E238E" w:rsidRDefault="006E238E" w:rsidP="006E238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</w:pPr>
          </w:p>
        </w:tc>
      </w:tr>
      <w:tr w:rsidR="006E238E" w:rsidRPr="006E238E" w14:paraId="0E2940B5" w14:textId="77777777" w:rsidTr="006E238E">
        <w:trPr>
          <w:trHeight w:val="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C6D40" w14:textId="77777777" w:rsidR="006E238E" w:rsidRPr="006E238E" w:rsidRDefault="006E238E" w:rsidP="006E238E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</w:pPr>
          </w:p>
        </w:tc>
        <w:tc>
          <w:tcPr>
            <w:tcW w:w="9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7F077" w14:textId="77777777" w:rsidR="006E238E" w:rsidRPr="006E238E" w:rsidRDefault="006E238E" w:rsidP="006E238E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</w:pPr>
          </w:p>
        </w:tc>
        <w:tc>
          <w:tcPr>
            <w:tcW w:w="11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0D241" w14:textId="77777777" w:rsidR="006E238E" w:rsidRPr="006E238E" w:rsidRDefault="006E238E" w:rsidP="006E238E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EFD54" w14:textId="77777777" w:rsidR="006E238E" w:rsidRPr="006E238E" w:rsidRDefault="006E238E" w:rsidP="006E238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val="pt-CL" w:eastAsia="en-US"/>
              </w:rPr>
            </w:pPr>
          </w:p>
        </w:tc>
      </w:tr>
      <w:tr w:rsidR="006E238E" w:rsidRPr="006E238E" w14:paraId="22B08609" w14:textId="77777777" w:rsidTr="006E23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41447" w14:textId="77777777" w:rsidR="006E238E" w:rsidRPr="006E238E" w:rsidRDefault="006E238E" w:rsidP="006E238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6E23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  <w:t>2016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ACE4C" w14:textId="77777777" w:rsidR="006E238E" w:rsidRPr="006E238E" w:rsidRDefault="006E238E" w:rsidP="006E238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6E23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  <w:t>2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8FFAC" w14:textId="77777777" w:rsidR="006E238E" w:rsidRPr="006E238E" w:rsidRDefault="006E238E" w:rsidP="006E238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6E23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  <w:t>3</w:t>
            </w:r>
          </w:p>
        </w:tc>
        <w:tc>
          <w:tcPr>
            <w:tcW w:w="36" w:type="dxa"/>
            <w:vAlign w:val="center"/>
            <w:hideMark/>
          </w:tcPr>
          <w:p w14:paraId="2F351698" w14:textId="77777777" w:rsidR="006E238E" w:rsidRPr="006E238E" w:rsidRDefault="006E238E" w:rsidP="006E238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val="pt-CL" w:eastAsia="en-US"/>
              </w:rPr>
            </w:pPr>
          </w:p>
        </w:tc>
      </w:tr>
      <w:tr w:rsidR="006E238E" w:rsidRPr="006E238E" w14:paraId="2574EF38" w14:textId="77777777" w:rsidTr="006E23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2BF50" w14:textId="77777777" w:rsidR="006E238E" w:rsidRPr="006E238E" w:rsidRDefault="006E238E" w:rsidP="006E238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6E23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  <w:t>2017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25B2C" w14:textId="77777777" w:rsidR="006E238E" w:rsidRPr="006E238E" w:rsidRDefault="006E238E" w:rsidP="006E238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6E23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  <w:t>4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06B2A" w14:textId="77777777" w:rsidR="006E238E" w:rsidRPr="006E238E" w:rsidRDefault="006E238E" w:rsidP="006E238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6E23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  <w:t>5</w:t>
            </w:r>
          </w:p>
        </w:tc>
        <w:tc>
          <w:tcPr>
            <w:tcW w:w="36" w:type="dxa"/>
            <w:vAlign w:val="center"/>
            <w:hideMark/>
          </w:tcPr>
          <w:p w14:paraId="2E0C35B3" w14:textId="77777777" w:rsidR="006E238E" w:rsidRPr="006E238E" w:rsidRDefault="006E238E" w:rsidP="006E238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val="pt-CL" w:eastAsia="en-US"/>
              </w:rPr>
            </w:pPr>
          </w:p>
        </w:tc>
      </w:tr>
      <w:tr w:rsidR="006E238E" w:rsidRPr="006E238E" w14:paraId="0B5FE7D9" w14:textId="77777777" w:rsidTr="006E23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9ECFF" w14:textId="77777777" w:rsidR="006E238E" w:rsidRPr="006E238E" w:rsidRDefault="006E238E" w:rsidP="006E238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6E23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  <w:t>2018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5A836" w14:textId="77777777" w:rsidR="006E238E" w:rsidRPr="006E238E" w:rsidRDefault="006E238E" w:rsidP="006E238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6E23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  <w:t>4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2F497" w14:textId="77777777" w:rsidR="006E238E" w:rsidRPr="006E238E" w:rsidRDefault="006E238E" w:rsidP="006E238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6E23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  <w:t>5</w:t>
            </w:r>
          </w:p>
        </w:tc>
        <w:tc>
          <w:tcPr>
            <w:tcW w:w="36" w:type="dxa"/>
            <w:vAlign w:val="center"/>
            <w:hideMark/>
          </w:tcPr>
          <w:p w14:paraId="328DF795" w14:textId="77777777" w:rsidR="006E238E" w:rsidRPr="006E238E" w:rsidRDefault="006E238E" w:rsidP="006E238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val="pt-CL" w:eastAsia="en-US"/>
              </w:rPr>
            </w:pPr>
          </w:p>
        </w:tc>
      </w:tr>
      <w:tr w:rsidR="006E238E" w:rsidRPr="006E238E" w14:paraId="435BAAEF" w14:textId="77777777" w:rsidTr="006E23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E25B4" w14:textId="77777777" w:rsidR="006E238E" w:rsidRPr="006E238E" w:rsidRDefault="006E238E" w:rsidP="006E238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6E23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  <w:t>2019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95B3C" w14:textId="77777777" w:rsidR="006E238E" w:rsidRPr="006E238E" w:rsidRDefault="006E238E" w:rsidP="006E238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6E23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  <w:t>4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DD58D" w14:textId="77777777" w:rsidR="006E238E" w:rsidRPr="006E238E" w:rsidRDefault="006E238E" w:rsidP="006E238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6E23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  <w:t>5</w:t>
            </w:r>
          </w:p>
        </w:tc>
        <w:tc>
          <w:tcPr>
            <w:tcW w:w="36" w:type="dxa"/>
            <w:vAlign w:val="center"/>
            <w:hideMark/>
          </w:tcPr>
          <w:p w14:paraId="77F66A5F" w14:textId="77777777" w:rsidR="006E238E" w:rsidRPr="006E238E" w:rsidRDefault="006E238E" w:rsidP="006E238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val="pt-CL" w:eastAsia="en-US"/>
              </w:rPr>
            </w:pPr>
          </w:p>
        </w:tc>
      </w:tr>
      <w:tr w:rsidR="006E238E" w:rsidRPr="006E238E" w14:paraId="0DE7C07F" w14:textId="77777777" w:rsidTr="006E23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9665F" w14:textId="77777777" w:rsidR="006E238E" w:rsidRPr="006E238E" w:rsidRDefault="006E238E" w:rsidP="006E238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6E23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CL" w:eastAsia="en-US"/>
              </w:rPr>
              <w:t>2020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9124C" w14:textId="77777777" w:rsidR="006E238E" w:rsidRPr="006E238E" w:rsidRDefault="006E238E" w:rsidP="006E238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6E23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  <w:t>4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FA189" w14:textId="77777777" w:rsidR="006E238E" w:rsidRPr="006E238E" w:rsidRDefault="006E238E" w:rsidP="006E238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</w:pPr>
            <w:r w:rsidRPr="006E23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CL" w:eastAsia="en-US"/>
              </w:rPr>
              <w:t>5</w:t>
            </w:r>
          </w:p>
        </w:tc>
        <w:tc>
          <w:tcPr>
            <w:tcW w:w="36" w:type="dxa"/>
            <w:vAlign w:val="center"/>
            <w:hideMark/>
          </w:tcPr>
          <w:p w14:paraId="0FC4D9E4" w14:textId="77777777" w:rsidR="006E238E" w:rsidRPr="006E238E" w:rsidRDefault="006E238E" w:rsidP="006E238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lang w:val="pt-CL" w:eastAsia="en-US"/>
              </w:rPr>
            </w:pPr>
          </w:p>
        </w:tc>
      </w:tr>
    </w:tbl>
    <w:p w14:paraId="68B4B051" w14:textId="77777777" w:rsidR="0017649D" w:rsidRPr="006E238E" w:rsidRDefault="0017649D" w:rsidP="006E7888">
      <w:pPr>
        <w:rPr>
          <w:lang w:val="pt-CL"/>
        </w:rPr>
      </w:pPr>
    </w:p>
    <w:p w14:paraId="7002B0D6" w14:textId="0B9C2525" w:rsidR="000D452F" w:rsidRPr="006E238E" w:rsidRDefault="00685B36">
      <w:pPr>
        <w:pStyle w:val="ttulo10"/>
        <w:rPr>
          <w:lang w:val="pt-CL"/>
        </w:rPr>
      </w:pPr>
      <w:bookmarkStart w:id="3" w:name="_Toc57911918"/>
      <w:r w:rsidRPr="006E238E">
        <w:rPr>
          <w:lang w:val="pt-CL"/>
        </w:rPr>
        <w:lastRenderedPageBreak/>
        <w:t>Epoca</w:t>
      </w:r>
      <w:r w:rsidR="006B0325" w:rsidRPr="006E238E">
        <w:rPr>
          <w:lang w:val="pt-CL"/>
        </w:rPr>
        <w:t xml:space="preserve"> 201</w:t>
      </w:r>
      <w:bookmarkEnd w:id="1"/>
      <w:r w:rsidR="00B62F71" w:rsidRPr="006E238E">
        <w:rPr>
          <w:lang w:val="pt-CL"/>
        </w:rPr>
        <w:t>7</w:t>
      </w:r>
      <w:r w:rsidRPr="006E238E">
        <w:rPr>
          <w:lang w:val="pt-CL"/>
        </w:rPr>
        <w:t>/2018</w:t>
      </w:r>
      <w:bookmarkEnd w:id="3"/>
    </w:p>
    <w:p w14:paraId="324701F2" w14:textId="330F6BAD" w:rsidR="000D452F" w:rsidRPr="006E238E" w:rsidRDefault="006B0325">
      <w:pPr>
        <w:pStyle w:val="ttulo20"/>
        <w:rPr>
          <w:rFonts w:asciiTheme="minorHAnsi" w:eastAsiaTheme="minorEastAsia" w:hAnsiTheme="minorHAnsi" w:cstheme="minorBidi"/>
          <w:sz w:val="22"/>
          <w:szCs w:val="22"/>
          <w:lang w:val="pt-CL"/>
        </w:rPr>
      </w:pPr>
      <w:r w:rsidRPr="006E238E">
        <w:rPr>
          <w:lang w:val="pt-CL"/>
        </w:rPr>
        <w:t xml:space="preserve">Campeonatos nacionais </w:t>
      </w:r>
    </w:p>
    <w:p w14:paraId="5A57CA90" w14:textId="5C69489C" w:rsidR="006B0325" w:rsidRPr="006E238E" w:rsidRDefault="0034667A" w:rsidP="006B0325">
      <w:pPr>
        <w:pStyle w:val="TtulodaTabela"/>
        <w:pBdr>
          <w:left w:val="single" w:sz="4" w:space="0" w:color="7E97AD" w:themeColor="accent1"/>
        </w:pBdr>
        <w:rPr>
          <w:lang w:val="pt-CL"/>
        </w:rPr>
      </w:pPr>
      <w:r w:rsidRPr="006E238E">
        <w:rPr>
          <w:lang w:val="pt-CL"/>
        </w:rPr>
        <w:t>Campeonatos nacionais</w:t>
      </w:r>
    </w:p>
    <w:tbl>
      <w:tblPr>
        <w:tblStyle w:val="TabelaFinanceira"/>
        <w:tblW w:w="5000" w:type="pct"/>
        <w:tblLook w:val="04A0" w:firstRow="1" w:lastRow="0" w:firstColumn="1" w:lastColumn="0" w:noHBand="0" w:noVBand="1"/>
        <w:tblDescription w:val="Sample table"/>
      </w:tblPr>
      <w:tblGrid>
        <w:gridCol w:w="3969"/>
        <w:gridCol w:w="1984"/>
        <w:gridCol w:w="2930"/>
      </w:tblGrid>
      <w:tr w:rsidR="006B0325" w:rsidRPr="006E238E" w14:paraId="41D1314A" w14:textId="77777777" w:rsidTr="00346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7502D9AA" w14:textId="600B4CFF" w:rsidR="006B0325" w:rsidRPr="006E238E" w:rsidRDefault="006B0325" w:rsidP="00D021FB">
            <w:pPr>
              <w:rPr>
                <w:lang w:val="pt-CL"/>
              </w:rPr>
            </w:pPr>
            <w:r w:rsidRPr="006E238E">
              <w:rPr>
                <w:lang w:val="pt-CL"/>
              </w:rPr>
              <w:t>Prova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hideMark/>
          </w:tcPr>
          <w:p w14:paraId="0965496B" w14:textId="3133AB88" w:rsidR="006B0325" w:rsidRPr="006E238E" w:rsidRDefault="006B0325" w:rsidP="00D021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CL"/>
              </w:rPr>
            </w:pPr>
            <w:r w:rsidRPr="006E238E">
              <w:rPr>
                <w:lang w:val="pt-CL"/>
              </w:rPr>
              <w:t>Categorias</w:t>
            </w:r>
          </w:p>
        </w:tc>
        <w:tc>
          <w:tcPr>
            <w:tcW w:w="1649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hideMark/>
          </w:tcPr>
          <w:p w14:paraId="0DBE4EB0" w14:textId="664EBC1C" w:rsidR="006B0325" w:rsidRPr="006E238E" w:rsidRDefault="006B0325" w:rsidP="003466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CL"/>
              </w:rPr>
            </w:pPr>
            <w:r w:rsidRPr="006E238E">
              <w:rPr>
                <w:lang w:val="pt-CL"/>
              </w:rPr>
              <w:t>Local</w:t>
            </w:r>
          </w:p>
        </w:tc>
      </w:tr>
      <w:tr w:rsidR="006B0325" w:rsidRPr="006E238E" w14:paraId="4F1C3D05" w14:textId="77777777" w:rsidTr="0034667A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14:paraId="115CCE6F" w14:textId="1D26596E" w:rsidR="006B0325" w:rsidRPr="006E238E" w:rsidRDefault="006B0325" w:rsidP="00D021FB">
            <w:pPr>
              <w:jc w:val="both"/>
              <w:rPr>
                <w:b w:val="0"/>
                <w:bCs/>
                <w:lang w:val="pt-CL"/>
              </w:rPr>
            </w:pPr>
            <w:r w:rsidRPr="006E238E">
              <w:rPr>
                <w:b w:val="0"/>
                <w:bCs/>
                <w:lang w:val="pt-CL"/>
              </w:rPr>
              <w:t xml:space="preserve">Campeonato Regional Norte </w:t>
            </w:r>
          </w:p>
        </w:tc>
        <w:tc>
          <w:tcPr>
            <w:tcW w:w="1117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14:paraId="3068370A" w14:textId="5C085186" w:rsidR="006B0325" w:rsidRPr="006E238E" w:rsidRDefault="006B0325" w:rsidP="00D021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bCs/>
                <w:lang w:val="pt-CL"/>
              </w:rPr>
              <w:t>Sénior Masculino, Feminino, Júniores</w:t>
            </w:r>
          </w:p>
        </w:tc>
        <w:tc>
          <w:tcPr>
            <w:tcW w:w="1649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14:paraId="291455BF" w14:textId="12362058" w:rsidR="006B0325" w:rsidRPr="006E238E" w:rsidRDefault="006B0325" w:rsidP="00D021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bCs/>
                <w:lang w:val="pt-CL"/>
              </w:rPr>
              <w:t>Pemba</w:t>
            </w:r>
          </w:p>
        </w:tc>
      </w:tr>
      <w:tr w:rsidR="006B0325" w:rsidRPr="006E238E" w14:paraId="1839CDE6" w14:textId="77777777" w:rsidTr="0034667A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095DBD6A" w14:textId="1564222C" w:rsidR="006B0325" w:rsidRPr="006E238E" w:rsidRDefault="006B0325" w:rsidP="00D021FB">
            <w:pPr>
              <w:jc w:val="both"/>
              <w:rPr>
                <w:b w:val="0"/>
                <w:bCs/>
                <w:lang w:val="pt-CL"/>
              </w:rPr>
            </w:pPr>
            <w:r w:rsidRPr="006E238E">
              <w:rPr>
                <w:b w:val="0"/>
                <w:bCs/>
                <w:lang w:val="pt-CL"/>
              </w:rPr>
              <w:t>Campeonato Regional Centro</w:t>
            </w:r>
          </w:p>
        </w:tc>
        <w:tc>
          <w:tcPr>
            <w:tcW w:w="1117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6C3841C1" w14:textId="771DC229" w:rsidR="006B0325" w:rsidRPr="006E238E" w:rsidRDefault="006B0325" w:rsidP="00D021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bCs/>
                <w:lang w:val="pt-CL"/>
              </w:rPr>
              <w:t>Sénior Masculino, Feminino, Júniores</w:t>
            </w:r>
          </w:p>
        </w:tc>
        <w:tc>
          <w:tcPr>
            <w:tcW w:w="1649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453F766F" w14:textId="635EC6F2" w:rsidR="006B0325" w:rsidRPr="006E238E" w:rsidRDefault="006B0325" w:rsidP="00D021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bCs/>
                <w:lang w:val="pt-CL"/>
              </w:rPr>
              <w:t>Chimoio</w:t>
            </w:r>
          </w:p>
        </w:tc>
      </w:tr>
      <w:tr w:rsidR="006B0325" w:rsidRPr="006E238E" w14:paraId="5CACF795" w14:textId="77777777" w:rsidTr="0034667A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7C9CA8F9" w14:textId="6F0CCC7F" w:rsidR="006B0325" w:rsidRPr="006E238E" w:rsidRDefault="006B0325" w:rsidP="00D021FB">
            <w:pPr>
              <w:jc w:val="both"/>
              <w:rPr>
                <w:b w:val="0"/>
                <w:bCs/>
                <w:lang w:val="pt-CL"/>
              </w:rPr>
            </w:pPr>
            <w:r w:rsidRPr="006E238E">
              <w:rPr>
                <w:b w:val="0"/>
                <w:bCs/>
                <w:lang w:val="pt-CL"/>
              </w:rPr>
              <w:t>Campeonato Regional Sul</w:t>
            </w:r>
          </w:p>
        </w:tc>
        <w:tc>
          <w:tcPr>
            <w:tcW w:w="1117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210B500B" w14:textId="0A5E2939" w:rsidR="006B0325" w:rsidRPr="006E238E" w:rsidRDefault="006B0325" w:rsidP="00D021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bCs/>
                <w:lang w:val="pt-CL"/>
              </w:rPr>
              <w:t>Sénior Masculino, Feminino, Júniores</w:t>
            </w:r>
          </w:p>
        </w:tc>
        <w:tc>
          <w:tcPr>
            <w:tcW w:w="1649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4A0A8BF0" w14:textId="39236BAE" w:rsidR="006B0325" w:rsidRPr="006E238E" w:rsidRDefault="006B0325" w:rsidP="00D021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bCs/>
                <w:lang w:val="pt-CL"/>
              </w:rPr>
              <w:t>Inhambane</w:t>
            </w:r>
          </w:p>
        </w:tc>
      </w:tr>
      <w:tr w:rsidR="006B0325" w:rsidRPr="006E238E" w14:paraId="0F4B2DB9" w14:textId="77777777" w:rsidTr="0034667A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72A2F03C" w14:textId="47B1844F" w:rsidR="006B0325" w:rsidRPr="006E238E" w:rsidRDefault="006B0325" w:rsidP="00D021FB">
            <w:pPr>
              <w:jc w:val="both"/>
              <w:rPr>
                <w:b w:val="0"/>
                <w:bCs/>
                <w:lang w:val="pt-CL"/>
              </w:rPr>
            </w:pPr>
            <w:r w:rsidRPr="006E238E">
              <w:rPr>
                <w:b w:val="0"/>
                <w:bCs/>
                <w:lang w:val="pt-CL"/>
              </w:rPr>
              <w:t>Campeonato Nacional Liga B</w:t>
            </w:r>
          </w:p>
        </w:tc>
        <w:tc>
          <w:tcPr>
            <w:tcW w:w="1117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6FE71738" w14:textId="066F2EF7" w:rsidR="006B0325" w:rsidRPr="006E238E" w:rsidRDefault="006B0325" w:rsidP="00D021FB">
            <w:pPr>
              <w:pStyle w:val="DecimaldeTextodeTabel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bCs/>
                <w:lang w:val="pt-CL"/>
              </w:rPr>
              <w:t>Sénior Masculino</w:t>
            </w:r>
          </w:p>
        </w:tc>
        <w:tc>
          <w:tcPr>
            <w:tcW w:w="1649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0F72AF11" w14:textId="55C1205F" w:rsidR="006B0325" w:rsidRPr="006E238E" w:rsidRDefault="006B0325" w:rsidP="00D021FB">
            <w:pPr>
              <w:pStyle w:val="DecimaldeTextodeTabela"/>
              <w:tabs>
                <w:tab w:val="clear" w:pos="1252"/>
                <w:tab w:val="decimal" w:pos="281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bCs/>
                <w:lang w:val="pt-CL"/>
              </w:rPr>
              <w:t>Maputo</w:t>
            </w:r>
          </w:p>
        </w:tc>
      </w:tr>
      <w:tr w:rsidR="006B0325" w:rsidRPr="006E238E" w14:paraId="0CCE9336" w14:textId="77777777" w:rsidTr="0034667A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523902F3" w14:textId="5EE877D3" w:rsidR="006B0325" w:rsidRPr="006E238E" w:rsidRDefault="00D021FB" w:rsidP="00D021FB">
            <w:pPr>
              <w:jc w:val="both"/>
              <w:rPr>
                <w:b w:val="0"/>
                <w:bCs/>
                <w:lang w:val="pt-CL"/>
              </w:rPr>
            </w:pPr>
            <w:r w:rsidRPr="006E238E">
              <w:rPr>
                <w:b w:val="0"/>
                <w:bCs/>
                <w:lang w:val="pt-CL"/>
              </w:rPr>
              <w:t>Campeonato Nacional</w:t>
            </w:r>
          </w:p>
        </w:tc>
        <w:tc>
          <w:tcPr>
            <w:tcW w:w="1117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63881114" w14:textId="77777777" w:rsidR="006B0325" w:rsidRPr="006E238E" w:rsidRDefault="00D021FB" w:rsidP="00D021FB">
            <w:pPr>
              <w:pStyle w:val="DecimaldeTextodeTabel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bCs/>
                <w:lang w:val="pt-CL"/>
              </w:rPr>
              <w:t>Júniores Masculino,</w:t>
            </w:r>
          </w:p>
          <w:p w14:paraId="7032F978" w14:textId="2759430A" w:rsidR="00D021FB" w:rsidRPr="006E238E" w:rsidRDefault="00D021FB" w:rsidP="00D021FB">
            <w:pPr>
              <w:pStyle w:val="DecimaldeTextodeTabel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bCs/>
                <w:lang w:val="pt-CL"/>
              </w:rPr>
              <w:t>Séniores Feminino</w:t>
            </w:r>
          </w:p>
        </w:tc>
        <w:tc>
          <w:tcPr>
            <w:tcW w:w="1649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6E995E96" w14:textId="0704EC78" w:rsidR="006B0325" w:rsidRPr="006E238E" w:rsidRDefault="00D021FB" w:rsidP="00D021FB">
            <w:pPr>
              <w:pStyle w:val="DecimaldeTextodeTabela"/>
              <w:tabs>
                <w:tab w:val="clear" w:pos="1252"/>
                <w:tab w:val="decimal" w:pos="281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bCs/>
                <w:lang w:val="pt-CL"/>
              </w:rPr>
              <w:t>Maputo</w:t>
            </w:r>
          </w:p>
        </w:tc>
      </w:tr>
      <w:tr w:rsidR="00D021FB" w:rsidRPr="006E238E" w14:paraId="779696D9" w14:textId="77777777" w:rsidTr="0034667A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14:paraId="11072F59" w14:textId="4766912C" w:rsidR="00D021FB" w:rsidRPr="006E238E" w:rsidRDefault="00D021FB" w:rsidP="00D021FB">
            <w:pPr>
              <w:jc w:val="both"/>
              <w:rPr>
                <w:b w:val="0"/>
                <w:bCs/>
                <w:lang w:val="pt-CL"/>
              </w:rPr>
            </w:pPr>
            <w:r w:rsidRPr="006E238E">
              <w:rPr>
                <w:b w:val="0"/>
                <w:bCs/>
                <w:lang w:val="pt-CL"/>
              </w:rPr>
              <w:t>Campeonato Nacional Liga A</w:t>
            </w:r>
          </w:p>
        </w:tc>
        <w:tc>
          <w:tcPr>
            <w:tcW w:w="1117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14:paraId="5BB01863" w14:textId="03FF7EC2" w:rsidR="00D021FB" w:rsidRPr="006E238E" w:rsidRDefault="00D021FB" w:rsidP="00D021FB">
            <w:pPr>
              <w:pStyle w:val="DecimaldeTextodeTabel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bCs/>
                <w:lang w:val="pt-CL"/>
              </w:rPr>
              <w:t>Séniores Masculino</w:t>
            </w:r>
          </w:p>
        </w:tc>
        <w:tc>
          <w:tcPr>
            <w:tcW w:w="1649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14:paraId="0DA46A81" w14:textId="0409889E" w:rsidR="00D021FB" w:rsidRPr="006E238E" w:rsidRDefault="00D021FB" w:rsidP="00D021FB">
            <w:pPr>
              <w:pStyle w:val="DecimaldeTextodeTabela"/>
              <w:tabs>
                <w:tab w:val="clear" w:pos="1252"/>
                <w:tab w:val="decimal" w:pos="281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bCs/>
                <w:lang w:val="pt-CL"/>
              </w:rPr>
              <w:t>Maputo</w:t>
            </w:r>
          </w:p>
        </w:tc>
      </w:tr>
    </w:tbl>
    <w:p w14:paraId="31755CB1" w14:textId="16F2C431" w:rsidR="00D021FB" w:rsidRPr="006E238E" w:rsidRDefault="000F41E2" w:rsidP="00D021FB">
      <w:pPr>
        <w:pStyle w:val="ttulo20"/>
        <w:rPr>
          <w:rFonts w:asciiTheme="minorHAnsi" w:eastAsiaTheme="minorEastAsia" w:hAnsiTheme="minorHAnsi" w:cstheme="minorBidi"/>
          <w:sz w:val="22"/>
          <w:szCs w:val="22"/>
          <w:lang w:val="pt-CL"/>
        </w:rPr>
      </w:pPr>
      <w:r w:rsidRPr="006E238E">
        <w:rPr>
          <w:lang w:val="pt-CL"/>
        </w:rPr>
        <w:t>Eventos Internacionais</w:t>
      </w:r>
      <w:r w:rsidR="00D021FB" w:rsidRPr="006E238E">
        <w:rPr>
          <w:lang w:val="pt-CL"/>
        </w:rPr>
        <w:t xml:space="preserve"> </w:t>
      </w:r>
    </w:p>
    <w:p w14:paraId="7E71B429" w14:textId="775525F4" w:rsidR="00D021FB" w:rsidRPr="006E238E" w:rsidRDefault="0034667A" w:rsidP="00D021FB">
      <w:pPr>
        <w:pStyle w:val="TtulodaTabela"/>
        <w:pBdr>
          <w:left w:val="single" w:sz="4" w:space="0" w:color="7E97AD" w:themeColor="accent1"/>
        </w:pBdr>
        <w:rPr>
          <w:lang w:val="pt-CL"/>
        </w:rPr>
      </w:pPr>
      <w:r w:rsidRPr="006E238E">
        <w:rPr>
          <w:lang w:val="pt-CL"/>
        </w:rPr>
        <w:t>eventos internacionais</w:t>
      </w:r>
    </w:p>
    <w:tbl>
      <w:tblPr>
        <w:tblStyle w:val="TabelaFinanceira"/>
        <w:tblW w:w="5000" w:type="pct"/>
        <w:tblLook w:val="04A0" w:firstRow="1" w:lastRow="0" w:firstColumn="1" w:lastColumn="0" w:noHBand="0" w:noVBand="1"/>
        <w:tblDescription w:val="Sample table"/>
      </w:tblPr>
      <w:tblGrid>
        <w:gridCol w:w="3969"/>
        <w:gridCol w:w="1984"/>
        <w:gridCol w:w="2930"/>
      </w:tblGrid>
      <w:tr w:rsidR="00D021FB" w:rsidRPr="006E238E" w14:paraId="2E60F1AA" w14:textId="77777777" w:rsidTr="00346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6B197C22" w14:textId="77777777" w:rsidR="00D021FB" w:rsidRPr="006E238E" w:rsidRDefault="00D021FB" w:rsidP="00B62F71">
            <w:pPr>
              <w:rPr>
                <w:lang w:val="pt-CL"/>
              </w:rPr>
            </w:pPr>
            <w:r w:rsidRPr="006E238E">
              <w:rPr>
                <w:lang w:val="pt-CL"/>
              </w:rPr>
              <w:t>Prova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hideMark/>
          </w:tcPr>
          <w:p w14:paraId="4BBC0C47" w14:textId="69DC1878" w:rsidR="00D021FB" w:rsidRPr="006E238E" w:rsidRDefault="000F41E2" w:rsidP="00B62F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CL"/>
              </w:rPr>
            </w:pPr>
            <w:r w:rsidRPr="006E238E">
              <w:rPr>
                <w:lang w:val="pt-CL"/>
              </w:rPr>
              <w:t>Pais</w:t>
            </w:r>
          </w:p>
        </w:tc>
        <w:tc>
          <w:tcPr>
            <w:tcW w:w="1649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hideMark/>
          </w:tcPr>
          <w:p w14:paraId="082FD73D" w14:textId="0ABCA51C" w:rsidR="00D021FB" w:rsidRPr="006E238E" w:rsidRDefault="000F41E2" w:rsidP="00B62F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CL"/>
              </w:rPr>
            </w:pPr>
            <w:r w:rsidRPr="006E238E">
              <w:rPr>
                <w:lang w:val="pt-CL"/>
              </w:rPr>
              <w:t>Observações</w:t>
            </w:r>
          </w:p>
        </w:tc>
      </w:tr>
      <w:tr w:rsidR="000F41E2" w:rsidRPr="006E238E" w14:paraId="360C121E" w14:textId="77777777" w:rsidTr="0034667A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75CBA8CD" w14:textId="2F0056EB" w:rsidR="000F41E2" w:rsidRPr="006E238E" w:rsidRDefault="000F41E2" w:rsidP="00B62F71">
            <w:pPr>
              <w:rPr>
                <w:b w:val="0"/>
                <w:bCs/>
                <w:lang w:val="pt-CL"/>
              </w:rPr>
            </w:pPr>
            <w:r w:rsidRPr="006E238E">
              <w:rPr>
                <w:b w:val="0"/>
                <w:bCs/>
                <w:lang w:val="pt-CL"/>
              </w:rPr>
              <w:t>Africano Zonal 4-3</w:t>
            </w:r>
            <w:r w:rsidR="0034667A" w:rsidRPr="006E238E">
              <w:rPr>
                <w:b w:val="0"/>
                <w:bCs/>
                <w:lang w:val="pt-CL"/>
              </w:rPr>
              <w:t xml:space="preserve"> Sub 16 – Por Equipa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2117BC1B" w14:textId="59979B64" w:rsidR="000F41E2" w:rsidRPr="006E238E" w:rsidRDefault="0034667A" w:rsidP="00B6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bCs/>
                <w:lang w:val="pt-CL"/>
              </w:rPr>
              <w:t>Moçambique</w:t>
            </w:r>
          </w:p>
        </w:tc>
        <w:tc>
          <w:tcPr>
            <w:tcW w:w="1649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2698268F" w14:textId="575D3BF6" w:rsidR="000F41E2" w:rsidRPr="006E238E" w:rsidRDefault="0034667A" w:rsidP="00B6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bCs/>
                <w:lang w:val="pt-CL"/>
              </w:rPr>
              <w:t>Moçambique venceu o evento</w:t>
            </w:r>
          </w:p>
        </w:tc>
      </w:tr>
      <w:tr w:rsidR="00B62F71" w:rsidRPr="006E238E" w14:paraId="18ECD14A" w14:textId="77777777" w:rsidTr="0034667A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49E843B2" w14:textId="6731C777" w:rsidR="00B62F71" w:rsidRPr="006E238E" w:rsidRDefault="00B62F71" w:rsidP="00B62F71">
            <w:pPr>
              <w:rPr>
                <w:b w:val="0"/>
                <w:bCs/>
                <w:lang w:val="pt-CL"/>
              </w:rPr>
            </w:pPr>
            <w:r w:rsidRPr="006E238E">
              <w:rPr>
                <w:b w:val="0"/>
                <w:bCs/>
                <w:lang w:val="pt-CL"/>
              </w:rPr>
              <w:t>Mundial de Xadrez Sub 8,9 e 12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6E79E91D" w14:textId="3602CED8" w:rsidR="00B62F71" w:rsidRPr="006E238E" w:rsidRDefault="00B62F71" w:rsidP="00B6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bCs/>
                <w:lang w:val="pt-CL"/>
              </w:rPr>
              <w:t>Brasil</w:t>
            </w:r>
          </w:p>
        </w:tc>
        <w:tc>
          <w:tcPr>
            <w:tcW w:w="1649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55F0FB7D" w14:textId="0BBDA1A9" w:rsidR="00B62F71" w:rsidRPr="006E238E" w:rsidRDefault="00B62F71" w:rsidP="00B6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bCs/>
                <w:lang w:val="pt-CL"/>
              </w:rPr>
              <w:t>Participamos com 5 atletas</w:t>
            </w:r>
          </w:p>
        </w:tc>
      </w:tr>
      <w:tr w:rsidR="00B62F71" w:rsidRPr="006E238E" w14:paraId="538DE844" w14:textId="77777777" w:rsidTr="0034667A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317D94DD" w14:textId="63B8658E" w:rsidR="00B62F71" w:rsidRPr="006E238E" w:rsidRDefault="00B62F71" w:rsidP="00B62F71">
            <w:pPr>
              <w:rPr>
                <w:rFonts w:cs="Tahoma"/>
                <w:b w:val="0"/>
                <w:bCs/>
                <w:lang w:val="pt-CL"/>
              </w:rPr>
            </w:pPr>
            <w:r w:rsidRPr="006E238E">
              <w:rPr>
                <w:rFonts w:cs="Tahoma"/>
                <w:b w:val="0"/>
                <w:bCs/>
                <w:lang w:val="pt-CL"/>
              </w:rPr>
              <w:t>Olimpíadas sub 16 de Xadrez India</w:t>
            </w:r>
          </w:p>
          <w:p w14:paraId="0EEF02CE" w14:textId="77777777" w:rsidR="00B62F71" w:rsidRPr="006E238E" w:rsidRDefault="00B62F71" w:rsidP="00B62F71">
            <w:pPr>
              <w:rPr>
                <w:b w:val="0"/>
                <w:bCs/>
                <w:lang w:val="pt-CL"/>
              </w:rPr>
            </w:pP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024B4D4A" w14:textId="6B0D9031" w:rsidR="00B62F71" w:rsidRPr="006E238E" w:rsidRDefault="00B62F71" w:rsidP="00B6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bCs/>
                <w:lang w:val="pt-CL"/>
              </w:rPr>
              <w:t>Índia</w:t>
            </w:r>
          </w:p>
        </w:tc>
        <w:tc>
          <w:tcPr>
            <w:tcW w:w="1649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1DE0C90E" w14:textId="06AA2D66" w:rsidR="00B62F71" w:rsidRPr="006E238E" w:rsidRDefault="00B62F71" w:rsidP="00B6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bCs/>
                <w:lang w:val="pt-CL"/>
              </w:rPr>
              <w:t>Participamos com uma equipa de 5 jogadores e 1 treinador</w:t>
            </w:r>
          </w:p>
        </w:tc>
      </w:tr>
      <w:tr w:rsidR="00D021FB" w:rsidRPr="006E238E" w14:paraId="16CF0B0E" w14:textId="77777777" w:rsidTr="0034667A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14:paraId="5823CA91" w14:textId="1C23733E" w:rsidR="00D021FB" w:rsidRPr="006E238E" w:rsidRDefault="000F41E2" w:rsidP="00B62F71">
            <w:pPr>
              <w:rPr>
                <w:b w:val="0"/>
                <w:bCs/>
                <w:lang w:val="pt-CL"/>
              </w:rPr>
            </w:pPr>
            <w:r w:rsidRPr="006E238E">
              <w:rPr>
                <w:rFonts w:cs="Tahoma"/>
                <w:b w:val="0"/>
                <w:bCs/>
                <w:lang w:val="pt-CL"/>
              </w:rPr>
              <w:t>Open Botswana</w:t>
            </w:r>
            <w:r w:rsidR="00D021FB" w:rsidRPr="006E238E">
              <w:rPr>
                <w:b w:val="0"/>
                <w:bCs/>
                <w:lang w:val="pt-CL"/>
              </w:rPr>
              <w:t xml:space="preserve"> </w:t>
            </w:r>
          </w:p>
        </w:tc>
        <w:tc>
          <w:tcPr>
            <w:tcW w:w="1117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14:paraId="701F0546" w14:textId="1AC2DCD6" w:rsidR="00D021FB" w:rsidRPr="006E238E" w:rsidRDefault="000F41E2" w:rsidP="00B6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bCs/>
                <w:lang w:val="pt-CL"/>
              </w:rPr>
              <w:t>Botswana</w:t>
            </w:r>
          </w:p>
        </w:tc>
        <w:tc>
          <w:tcPr>
            <w:tcW w:w="1649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14:paraId="711A3E25" w14:textId="4DD8DB3E" w:rsidR="00D021FB" w:rsidRPr="006E238E" w:rsidRDefault="000F41E2" w:rsidP="00B6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bCs/>
                <w:lang w:val="pt-CL"/>
              </w:rPr>
              <w:t>Ocupamos o lugar do pódio terceiro a quinto lugar</w:t>
            </w:r>
          </w:p>
        </w:tc>
      </w:tr>
      <w:tr w:rsidR="00D021FB" w:rsidRPr="006E238E" w14:paraId="4A9D6123" w14:textId="77777777" w:rsidTr="0034667A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1FE7C412" w14:textId="33D5F855" w:rsidR="00D021FB" w:rsidRPr="006E238E" w:rsidRDefault="000F41E2" w:rsidP="00B62F71">
            <w:pPr>
              <w:rPr>
                <w:b w:val="0"/>
                <w:bCs/>
                <w:lang w:val="pt-CL"/>
              </w:rPr>
            </w:pPr>
            <w:r w:rsidRPr="006E238E">
              <w:rPr>
                <w:rFonts w:cs="Tahoma"/>
                <w:b w:val="0"/>
                <w:bCs/>
                <w:lang w:val="pt-CL"/>
              </w:rPr>
              <w:t>PSS Open e Capablanca</w:t>
            </w:r>
          </w:p>
        </w:tc>
        <w:tc>
          <w:tcPr>
            <w:tcW w:w="1117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1959B1EB" w14:textId="2BB4A205" w:rsidR="00D021FB" w:rsidRPr="006E238E" w:rsidRDefault="000F41E2" w:rsidP="00B6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bCs/>
                <w:lang w:val="pt-CL"/>
              </w:rPr>
              <w:t>Africa do Sul</w:t>
            </w:r>
          </w:p>
        </w:tc>
        <w:tc>
          <w:tcPr>
            <w:tcW w:w="1649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210B53DF" w14:textId="6C21F5F4" w:rsidR="00D021FB" w:rsidRPr="006E238E" w:rsidRDefault="000F41E2" w:rsidP="00B62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bCs/>
                <w:lang w:val="pt-CL"/>
              </w:rPr>
              <w:t>Participamos com 4 homens e 4 mulheres e tendo ocupado lugares do pódio</w:t>
            </w:r>
          </w:p>
        </w:tc>
      </w:tr>
      <w:tr w:rsidR="00D021FB" w:rsidRPr="006E238E" w14:paraId="05A5C3E9" w14:textId="77777777" w:rsidTr="0034667A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12A44E5D" w14:textId="3152DE5F" w:rsidR="00D021FB" w:rsidRPr="006E238E" w:rsidRDefault="000F41E2" w:rsidP="000F41E2">
            <w:pPr>
              <w:rPr>
                <w:b w:val="0"/>
                <w:bCs/>
                <w:lang w:val="pt-CL"/>
              </w:rPr>
            </w:pPr>
            <w:r w:rsidRPr="006E238E">
              <w:rPr>
                <w:rFonts w:cs="Tahoma"/>
                <w:b w:val="0"/>
                <w:bCs/>
                <w:lang w:val="pt-CL"/>
              </w:rPr>
              <w:t>Swaziland Open Chess championship</w:t>
            </w:r>
          </w:p>
        </w:tc>
        <w:tc>
          <w:tcPr>
            <w:tcW w:w="1117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445F06AC" w14:textId="2FB7E884" w:rsidR="00D021FB" w:rsidRPr="006E238E" w:rsidRDefault="000F41E2" w:rsidP="000F4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rFonts w:cs="Tahoma"/>
                <w:bCs/>
                <w:lang w:val="pt-CL"/>
              </w:rPr>
              <w:t>Swaziland</w:t>
            </w:r>
          </w:p>
        </w:tc>
        <w:tc>
          <w:tcPr>
            <w:tcW w:w="1649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0C8FD9DE" w14:textId="287D643F" w:rsidR="00D021FB" w:rsidRPr="006E238E" w:rsidRDefault="000F41E2" w:rsidP="000F4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bCs/>
                <w:lang w:val="pt-CL"/>
              </w:rPr>
              <w:t>Ocupamos o lugar do pódio de 1º a 2º lugar</w:t>
            </w:r>
          </w:p>
        </w:tc>
      </w:tr>
      <w:tr w:rsidR="00D021FB" w:rsidRPr="006E238E" w14:paraId="76F12B6F" w14:textId="77777777" w:rsidTr="0034667A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43598634" w14:textId="42C44B7C" w:rsidR="00D021FB" w:rsidRPr="006E238E" w:rsidRDefault="000F41E2" w:rsidP="000F41E2">
            <w:pPr>
              <w:rPr>
                <w:b w:val="0"/>
                <w:bCs/>
                <w:lang w:val="pt-CL"/>
              </w:rPr>
            </w:pPr>
            <w:r w:rsidRPr="006E238E">
              <w:rPr>
                <w:b w:val="0"/>
                <w:bCs/>
                <w:lang w:val="pt-CL"/>
              </w:rPr>
              <w:t>Malawi Madina Open</w:t>
            </w:r>
          </w:p>
        </w:tc>
        <w:tc>
          <w:tcPr>
            <w:tcW w:w="1117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5C7E5A72" w14:textId="0CBC9568" w:rsidR="00D021FB" w:rsidRPr="006E238E" w:rsidRDefault="000F41E2" w:rsidP="000F4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bCs/>
                <w:lang w:val="pt-CL"/>
              </w:rPr>
              <w:t>Malawi</w:t>
            </w:r>
          </w:p>
        </w:tc>
        <w:tc>
          <w:tcPr>
            <w:tcW w:w="1649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7660B448" w14:textId="2F910EA5" w:rsidR="00D021FB" w:rsidRPr="006E238E" w:rsidRDefault="000F41E2" w:rsidP="000F4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bCs/>
                <w:lang w:val="pt-CL"/>
              </w:rPr>
              <w:t>Fomos representados por 3 xadrezistas</w:t>
            </w:r>
          </w:p>
        </w:tc>
      </w:tr>
      <w:tr w:rsidR="00D021FB" w:rsidRPr="006E238E" w14:paraId="72EF8F06" w14:textId="77777777" w:rsidTr="0034667A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1D1C3624" w14:textId="77777777" w:rsidR="00D021FB" w:rsidRPr="006E238E" w:rsidRDefault="00D021FB" w:rsidP="00D021FB">
            <w:pPr>
              <w:jc w:val="both"/>
              <w:rPr>
                <w:b w:val="0"/>
                <w:bCs/>
                <w:lang w:val="pt-CL"/>
              </w:rPr>
            </w:pPr>
            <w:r w:rsidRPr="006E238E">
              <w:rPr>
                <w:b w:val="0"/>
                <w:bCs/>
                <w:lang w:val="pt-CL"/>
              </w:rPr>
              <w:t>Campeonato Nacional</w:t>
            </w:r>
          </w:p>
        </w:tc>
        <w:tc>
          <w:tcPr>
            <w:tcW w:w="1117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5E55BD72" w14:textId="77777777" w:rsidR="00D021FB" w:rsidRPr="006E238E" w:rsidRDefault="00D021FB" w:rsidP="00D021FB">
            <w:pPr>
              <w:pStyle w:val="DecimaldeTextodeTabel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bCs/>
                <w:lang w:val="pt-CL"/>
              </w:rPr>
              <w:t>Júniores Masculino,</w:t>
            </w:r>
          </w:p>
          <w:p w14:paraId="1A51AB5D" w14:textId="77777777" w:rsidR="00D021FB" w:rsidRPr="006E238E" w:rsidRDefault="00D021FB" w:rsidP="00D021FB">
            <w:pPr>
              <w:pStyle w:val="DecimaldeTextodeTabel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bCs/>
                <w:lang w:val="pt-CL"/>
              </w:rPr>
              <w:t>Séniores Feminino</w:t>
            </w:r>
          </w:p>
        </w:tc>
        <w:tc>
          <w:tcPr>
            <w:tcW w:w="1649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4A27C64F" w14:textId="77777777" w:rsidR="00D021FB" w:rsidRPr="006E238E" w:rsidRDefault="00D021FB" w:rsidP="00D021FB">
            <w:pPr>
              <w:pStyle w:val="DecimaldeTextodeTabela"/>
              <w:tabs>
                <w:tab w:val="clear" w:pos="1252"/>
                <w:tab w:val="decimal" w:pos="281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bCs/>
                <w:lang w:val="pt-CL"/>
              </w:rPr>
              <w:t>Maputo</w:t>
            </w:r>
          </w:p>
        </w:tc>
      </w:tr>
      <w:tr w:rsidR="00D021FB" w:rsidRPr="006E238E" w14:paraId="773967BD" w14:textId="77777777" w:rsidTr="0034667A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14:paraId="6B4EE093" w14:textId="77777777" w:rsidR="00D021FB" w:rsidRPr="006E238E" w:rsidRDefault="00D021FB" w:rsidP="00D021FB">
            <w:pPr>
              <w:jc w:val="both"/>
              <w:rPr>
                <w:b w:val="0"/>
                <w:bCs/>
                <w:lang w:val="pt-CL"/>
              </w:rPr>
            </w:pPr>
            <w:r w:rsidRPr="006E238E">
              <w:rPr>
                <w:b w:val="0"/>
                <w:bCs/>
                <w:lang w:val="pt-CL"/>
              </w:rPr>
              <w:t>Campeonato Nacional Liga A</w:t>
            </w:r>
          </w:p>
        </w:tc>
        <w:tc>
          <w:tcPr>
            <w:tcW w:w="1117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14:paraId="4C0A49EF" w14:textId="77777777" w:rsidR="00D021FB" w:rsidRPr="006E238E" w:rsidRDefault="00D021FB" w:rsidP="00D021FB">
            <w:pPr>
              <w:pStyle w:val="DecimaldeTextodeTabel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bCs/>
                <w:lang w:val="pt-CL"/>
              </w:rPr>
              <w:t>Séniores Masculino</w:t>
            </w:r>
          </w:p>
        </w:tc>
        <w:tc>
          <w:tcPr>
            <w:tcW w:w="1649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14:paraId="41C32A45" w14:textId="77777777" w:rsidR="00D021FB" w:rsidRPr="006E238E" w:rsidRDefault="00D021FB" w:rsidP="00D021FB">
            <w:pPr>
              <w:pStyle w:val="DecimaldeTextodeTabela"/>
              <w:tabs>
                <w:tab w:val="clear" w:pos="1252"/>
                <w:tab w:val="decimal" w:pos="281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bCs/>
                <w:lang w:val="pt-CL"/>
              </w:rPr>
              <w:t>Maputo</w:t>
            </w:r>
          </w:p>
        </w:tc>
      </w:tr>
    </w:tbl>
    <w:p w14:paraId="14082B28" w14:textId="31CEEF84" w:rsidR="000D452F" w:rsidRPr="006E238E" w:rsidRDefault="000D452F" w:rsidP="00DB0006">
      <w:pPr>
        <w:pStyle w:val="ttulo20"/>
        <w:rPr>
          <w:lang w:val="pt-CL"/>
        </w:rPr>
      </w:pPr>
    </w:p>
    <w:p w14:paraId="186C5F65" w14:textId="6C9C5119" w:rsidR="000D452F" w:rsidRPr="006E238E" w:rsidRDefault="00685B36">
      <w:pPr>
        <w:pStyle w:val="ttulo10"/>
        <w:rPr>
          <w:lang w:val="pt-CL"/>
        </w:rPr>
      </w:pPr>
      <w:bookmarkStart w:id="4" w:name="_Toc57911919"/>
      <w:r w:rsidRPr="006E238E">
        <w:rPr>
          <w:lang w:val="pt-CL"/>
        </w:rPr>
        <w:lastRenderedPageBreak/>
        <w:t>Epoca</w:t>
      </w:r>
      <w:r w:rsidR="00B62F71" w:rsidRPr="006E238E">
        <w:rPr>
          <w:lang w:val="pt-CL"/>
        </w:rPr>
        <w:t xml:space="preserve"> 2018</w:t>
      </w:r>
      <w:r w:rsidRPr="006E238E">
        <w:rPr>
          <w:lang w:val="pt-CL"/>
        </w:rPr>
        <w:t>/2019</w:t>
      </w:r>
      <w:bookmarkEnd w:id="4"/>
    </w:p>
    <w:p w14:paraId="1A61341B" w14:textId="77777777" w:rsidR="00CE2C6F" w:rsidRPr="006E238E" w:rsidRDefault="00CE2C6F" w:rsidP="00CE2C6F">
      <w:pPr>
        <w:pStyle w:val="ttulo20"/>
        <w:rPr>
          <w:rFonts w:asciiTheme="minorHAnsi" w:eastAsiaTheme="minorEastAsia" w:hAnsiTheme="minorHAnsi" w:cstheme="minorBidi"/>
          <w:sz w:val="22"/>
          <w:szCs w:val="22"/>
          <w:lang w:val="pt-CL"/>
        </w:rPr>
      </w:pPr>
      <w:bookmarkStart w:id="5" w:name="_Toc325634778"/>
      <w:r w:rsidRPr="006E238E">
        <w:rPr>
          <w:lang w:val="pt-CL"/>
        </w:rPr>
        <w:t xml:space="preserve">Campeonatos nacionais </w:t>
      </w:r>
    </w:p>
    <w:sdt>
      <w:sdtPr>
        <w:rPr>
          <w:lang w:val="pt-CL"/>
        </w:rPr>
        <w:id w:val="858402819"/>
        <w:placeholder>
          <w:docPart w:val="DE3FC15249F2402D9E16F36F70F2E53D"/>
        </w:placeholder>
        <w:temporary/>
        <w:showingPlcHdr/>
        <w:text/>
      </w:sdtPr>
      <w:sdtEndPr/>
      <w:sdtContent>
        <w:p w14:paraId="1E18B652" w14:textId="77777777" w:rsidR="00CE2C6F" w:rsidRPr="006E238E" w:rsidRDefault="00CE2C6F" w:rsidP="00CE2C6F">
          <w:pPr>
            <w:pStyle w:val="TtulodaTabela"/>
            <w:pBdr>
              <w:left w:val="single" w:sz="4" w:space="0" w:color="7E97AD" w:themeColor="accent1"/>
            </w:pBdr>
            <w:rPr>
              <w:lang w:val="pt-CL"/>
            </w:rPr>
          </w:pPr>
          <w:r w:rsidRPr="006E238E">
            <w:rPr>
              <w:lang w:val="pt-CL"/>
            </w:rPr>
            <w:t>Título da Tabela</w:t>
          </w:r>
        </w:p>
      </w:sdtContent>
    </w:sdt>
    <w:tbl>
      <w:tblPr>
        <w:tblStyle w:val="TabelaFinanceira"/>
        <w:tblW w:w="5000" w:type="pct"/>
        <w:tblLook w:val="04A0" w:firstRow="1" w:lastRow="0" w:firstColumn="1" w:lastColumn="0" w:noHBand="0" w:noVBand="1"/>
        <w:tblDescription w:val="Sample table"/>
      </w:tblPr>
      <w:tblGrid>
        <w:gridCol w:w="3119"/>
        <w:gridCol w:w="3694"/>
        <w:gridCol w:w="2070"/>
      </w:tblGrid>
      <w:tr w:rsidR="00CE2C6F" w:rsidRPr="006E238E" w14:paraId="1559AC06" w14:textId="77777777" w:rsidTr="002A0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35171858" w14:textId="77777777" w:rsidR="00CE2C6F" w:rsidRPr="006E238E" w:rsidRDefault="00CE2C6F" w:rsidP="00970031">
            <w:pPr>
              <w:rPr>
                <w:lang w:val="pt-CL"/>
              </w:rPr>
            </w:pPr>
            <w:r w:rsidRPr="006E238E">
              <w:rPr>
                <w:lang w:val="pt-CL"/>
              </w:rPr>
              <w:t>Prova</w:t>
            </w:r>
          </w:p>
        </w:tc>
        <w:tc>
          <w:tcPr>
            <w:tcW w:w="2079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hideMark/>
          </w:tcPr>
          <w:p w14:paraId="520DB66B" w14:textId="77777777" w:rsidR="00CE2C6F" w:rsidRPr="006E238E" w:rsidRDefault="00CE2C6F" w:rsidP="002A0807">
            <w:pPr>
              <w:ind w:left="8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CL"/>
              </w:rPr>
            </w:pPr>
            <w:r w:rsidRPr="006E238E">
              <w:rPr>
                <w:lang w:val="pt-CL"/>
              </w:rPr>
              <w:t>Categorias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hideMark/>
          </w:tcPr>
          <w:p w14:paraId="731C0787" w14:textId="77777777" w:rsidR="00CE2C6F" w:rsidRPr="006E238E" w:rsidRDefault="00CE2C6F" w:rsidP="00970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CL"/>
              </w:rPr>
            </w:pPr>
            <w:r w:rsidRPr="006E238E">
              <w:rPr>
                <w:lang w:val="pt-CL"/>
              </w:rPr>
              <w:t>Local</w:t>
            </w:r>
          </w:p>
        </w:tc>
      </w:tr>
      <w:tr w:rsidR="00CE2C6F" w:rsidRPr="006E238E" w14:paraId="70285E2F" w14:textId="77777777" w:rsidTr="002A0807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14:paraId="2C291DE6" w14:textId="77777777" w:rsidR="00CE2C6F" w:rsidRPr="006E238E" w:rsidRDefault="00CE2C6F" w:rsidP="00970031">
            <w:pPr>
              <w:jc w:val="both"/>
              <w:rPr>
                <w:b w:val="0"/>
                <w:bCs/>
                <w:lang w:val="pt-CL"/>
              </w:rPr>
            </w:pPr>
            <w:r w:rsidRPr="006E238E">
              <w:rPr>
                <w:b w:val="0"/>
                <w:bCs/>
                <w:lang w:val="pt-CL"/>
              </w:rPr>
              <w:t xml:space="preserve">Campeonato Regional Norte </w:t>
            </w:r>
          </w:p>
        </w:tc>
        <w:tc>
          <w:tcPr>
            <w:tcW w:w="2079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14:paraId="406CD17A" w14:textId="77777777" w:rsidR="00CE2C6F" w:rsidRPr="006E238E" w:rsidRDefault="00CE2C6F" w:rsidP="002A0807">
            <w:pPr>
              <w:ind w:left="8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bCs/>
                <w:lang w:val="pt-CL"/>
              </w:rPr>
              <w:t>Sénior Masculino, Feminino, Júniores</w:t>
            </w:r>
          </w:p>
        </w:tc>
        <w:tc>
          <w:tcPr>
            <w:tcW w:w="1165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14:paraId="29AD15C1" w14:textId="116C364E" w:rsidR="00CE2C6F" w:rsidRPr="006E238E" w:rsidRDefault="00165093" w:rsidP="009700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bCs/>
                <w:lang w:val="pt-CL"/>
              </w:rPr>
              <w:t>Nampula</w:t>
            </w:r>
          </w:p>
        </w:tc>
      </w:tr>
      <w:tr w:rsidR="00CE2C6F" w:rsidRPr="006E238E" w14:paraId="1200839F" w14:textId="77777777" w:rsidTr="002A0807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57B21F71" w14:textId="77777777" w:rsidR="00CE2C6F" w:rsidRPr="006E238E" w:rsidRDefault="00CE2C6F" w:rsidP="00970031">
            <w:pPr>
              <w:jc w:val="both"/>
              <w:rPr>
                <w:b w:val="0"/>
                <w:bCs/>
                <w:lang w:val="pt-CL"/>
              </w:rPr>
            </w:pPr>
            <w:r w:rsidRPr="006E238E">
              <w:rPr>
                <w:b w:val="0"/>
                <w:bCs/>
                <w:lang w:val="pt-CL"/>
              </w:rPr>
              <w:t>Campeonato Regional Centro</w:t>
            </w:r>
          </w:p>
        </w:tc>
        <w:tc>
          <w:tcPr>
            <w:tcW w:w="2079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676D2151" w14:textId="77777777" w:rsidR="00CE2C6F" w:rsidRPr="006E238E" w:rsidRDefault="00CE2C6F" w:rsidP="002A0807">
            <w:pPr>
              <w:ind w:left="8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bCs/>
                <w:lang w:val="pt-CL"/>
              </w:rPr>
              <w:t>Sénior Masculino, Feminino, Júniores</w:t>
            </w:r>
          </w:p>
        </w:tc>
        <w:tc>
          <w:tcPr>
            <w:tcW w:w="116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60A41683" w14:textId="437C5A81" w:rsidR="00CE2C6F" w:rsidRPr="006E238E" w:rsidRDefault="00165093" w:rsidP="009700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bCs/>
                <w:lang w:val="pt-CL"/>
              </w:rPr>
              <w:t>Tete</w:t>
            </w:r>
          </w:p>
        </w:tc>
      </w:tr>
      <w:tr w:rsidR="00CE2C6F" w:rsidRPr="006E238E" w14:paraId="3DC51DB0" w14:textId="77777777" w:rsidTr="002A0807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38C6310C" w14:textId="77777777" w:rsidR="00CE2C6F" w:rsidRPr="006E238E" w:rsidRDefault="00CE2C6F" w:rsidP="00970031">
            <w:pPr>
              <w:jc w:val="both"/>
              <w:rPr>
                <w:b w:val="0"/>
                <w:bCs/>
                <w:lang w:val="pt-CL"/>
              </w:rPr>
            </w:pPr>
            <w:r w:rsidRPr="006E238E">
              <w:rPr>
                <w:b w:val="0"/>
                <w:bCs/>
                <w:lang w:val="pt-CL"/>
              </w:rPr>
              <w:t>Campeonato Regional Sul</w:t>
            </w:r>
          </w:p>
        </w:tc>
        <w:tc>
          <w:tcPr>
            <w:tcW w:w="2079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26545B60" w14:textId="77777777" w:rsidR="00CE2C6F" w:rsidRPr="006E238E" w:rsidRDefault="00CE2C6F" w:rsidP="002A0807">
            <w:pPr>
              <w:ind w:left="8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bCs/>
                <w:lang w:val="pt-CL"/>
              </w:rPr>
              <w:t>Sénior Masculino, Feminino, Júniores</w:t>
            </w:r>
          </w:p>
        </w:tc>
        <w:tc>
          <w:tcPr>
            <w:tcW w:w="116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0D422654" w14:textId="176476E3" w:rsidR="00CE2C6F" w:rsidRPr="006E238E" w:rsidRDefault="00165093" w:rsidP="009700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bCs/>
                <w:lang w:val="pt-CL"/>
              </w:rPr>
              <w:t>Maputo</w:t>
            </w:r>
          </w:p>
        </w:tc>
      </w:tr>
      <w:tr w:rsidR="00CE2C6F" w:rsidRPr="006E238E" w14:paraId="2164071C" w14:textId="77777777" w:rsidTr="002A0807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4E10B31E" w14:textId="77777777" w:rsidR="00CE2C6F" w:rsidRPr="006E238E" w:rsidRDefault="00CE2C6F" w:rsidP="00970031">
            <w:pPr>
              <w:jc w:val="both"/>
              <w:rPr>
                <w:b w:val="0"/>
                <w:bCs/>
                <w:lang w:val="pt-CL"/>
              </w:rPr>
            </w:pPr>
            <w:r w:rsidRPr="006E238E">
              <w:rPr>
                <w:b w:val="0"/>
                <w:bCs/>
                <w:lang w:val="pt-CL"/>
              </w:rPr>
              <w:t>Campeonato Nacional Liga B</w:t>
            </w:r>
          </w:p>
        </w:tc>
        <w:tc>
          <w:tcPr>
            <w:tcW w:w="2079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71B458FE" w14:textId="77777777" w:rsidR="00CE2C6F" w:rsidRPr="006E238E" w:rsidRDefault="00CE2C6F" w:rsidP="002A0807">
            <w:pPr>
              <w:pStyle w:val="DecimaldeTextodeTabela"/>
              <w:ind w:left="8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bCs/>
                <w:lang w:val="pt-CL"/>
              </w:rPr>
              <w:t>Sénior Masculino</w:t>
            </w:r>
          </w:p>
        </w:tc>
        <w:tc>
          <w:tcPr>
            <w:tcW w:w="116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2EC6F2F9" w14:textId="0D7D1784" w:rsidR="00CE2C6F" w:rsidRPr="006E238E" w:rsidRDefault="00165093" w:rsidP="00165093">
            <w:pPr>
              <w:pStyle w:val="DecimaldeTextodeTabela"/>
              <w:tabs>
                <w:tab w:val="clear" w:pos="1252"/>
                <w:tab w:val="decimal" w:pos="281"/>
              </w:tabs>
              <w:ind w:left="13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bCs/>
                <w:lang w:val="pt-CL"/>
              </w:rPr>
              <w:t>Sofala</w:t>
            </w:r>
          </w:p>
        </w:tc>
      </w:tr>
      <w:tr w:rsidR="00165093" w:rsidRPr="006E238E" w14:paraId="4FDB4D7C" w14:textId="77777777" w:rsidTr="002A0807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25046B04" w14:textId="0251CA37" w:rsidR="00165093" w:rsidRPr="006E238E" w:rsidRDefault="00165093" w:rsidP="00165093">
            <w:pPr>
              <w:jc w:val="both"/>
              <w:rPr>
                <w:bCs/>
                <w:lang w:val="pt-CL"/>
              </w:rPr>
            </w:pPr>
            <w:r w:rsidRPr="006E238E">
              <w:rPr>
                <w:b w:val="0"/>
                <w:bCs/>
                <w:lang w:val="pt-CL"/>
              </w:rPr>
              <w:t xml:space="preserve">Campeonato Nacional </w:t>
            </w:r>
          </w:p>
        </w:tc>
        <w:tc>
          <w:tcPr>
            <w:tcW w:w="2079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358A3D3D" w14:textId="13F73CCE" w:rsidR="00165093" w:rsidRPr="006E238E" w:rsidRDefault="00165093" w:rsidP="00354E47">
            <w:pPr>
              <w:pStyle w:val="DecimaldeTextodeTabela"/>
              <w:tabs>
                <w:tab w:val="clear" w:pos="1252"/>
                <w:tab w:val="decimal" w:pos="714"/>
              </w:tabs>
              <w:ind w:left="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bCs/>
                <w:lang w:val="pt-CL"/>
              </w:rPr>
              <w:t>Infantil, Juvenil</w:t>
            </w:r>
            <w:r w:rsidR="00354E47" w:rsidRPr="006E238E">
              <w:rPr>
                <w:bCs/>
                <w:lang w:val="pt-CL"/>
              </w:rPr>
              <w:t xml:space="preserve"> </w:t>
            </w:r>
            <w:r w:rsidRPr="006E238E">
              <w:rPr>
                <w:bCs/>
                <w:lang w:val="pt-CL"/>
              </w:rPr>
              <w:t>( Masculino e</w:t>
            </w:r>
            <w:r w:rsidR="002A0807" w:rsidRPr="006E238E">
              <w:rPr>
                <w:bCs/>
                <w:lang w:val="pt-CL"/>
              </w:rPr>
              <w:t xml:space="preserve"> </w:t>
            </w:r>
            <w:r w:rsidRPr="006E238E">
              <w:rPr>
                <w:bCs/>
                <w:lang w:val="pt-CL"/>
              </w:rPr>
              <w:t>Feminino)</w:t>
            </w:r>
          </w:p>
        </w:tc>
        <w:tc>
          <w:tcPr>
            <w:tcW w:w="116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135C1D43" w14:textId="3CFD8503" w:rsidR="00165093" w:rsidRPr="006E238E" w:rsidRDefault="00165093" w:rsidP="00165093">
            <w:pPr>
              <w:pStyle w:val="DecimaldeTextodeTabela"/>
              <w:tabs>
                <w:tab w:val="clear" w:pos="1252"/>
                <w:tab w:val="decimal" w:pos="281"/>
              </w:tabs>
              <w:ind w:left="13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bCs/>
                <w:lang w:val="pt-CL"/>
              </w:rPr>
              <w:t>Sofala</w:t>
            </w:r>
          </w:p>
        </w:tc>
      </w:tr>
      <w:tr w:rsidR="00165093" w:rsidRPr="006E238E" w14:paraId="67E4DE59" w14:textId="77777777" w:rsidTr="002A0807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1D8FE24A" w14:textId="34ABBA28" w:rsidR="00165093" w:rsidRPr="006E238E" w:rsidRDefault="00165093" w:rsidP="00165093">
            <w:pPr>
              <w:jc w:val="both"/>
              <w:rPr>
                <w:bCs/>
                <w:lang w:val="pt-CL"/>
              </w:rPr>
            </w:pPr>
            <w:r w:rsidRPr="006E238E">
              <w:rPr>
                <w:b w:val="0"/>
                <w:bCs/>
                <w:lang w:val="pt-CL"/>
              </w:rPr>
              <w:t>Campeonato Nacional</w:t>
            </w:r>
          </w:p>
        </w:tc>
        <w:tc>
          <w:tcPr>
            <w:tcW w:w="2079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428EB225" w14:textId="3D036024" w:rsidR="00165093" w:rsidRPr="006E238E" w:rsidRDefault="00165093" w:rsidP="002A0807">
            <w:pPr>
              <w:pStyle w:val="DecimaldeTextodeTabela"/>
              <w:ind w:left="8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bCs/>
                <w:lang w:val="pt-CL"/>
              </w:rPr>
              <w:t>Júniores Masculino</w:t>
            </w:r>
          </w:p>
          <w:p w14:paraId="33E8E39D" w14:textId="0413918A" w:rsidR="00165093" w:rsidRPr="006E238E" w:rsidRDefault="00165093" w:rsidP="002A0807">
            <w:pPr>
              <w:pStyle w:val="DecimaldeTextodeTabela"/>
              <w:ind w:left="8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</w:p>
        </w:tc>
        <w:tc>
          <w:tcPr>
            <w:tcW w:w="116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0870BBE4" w14:textId="33C13F93" w:rsidR="00165093" w:rsidRPr="006E238E" w:rsidRDefault="00165093" w:rsidP="00354E47">
            <w:pPr>
              <w:pStyle w:val="DecimaldeTextodeTabela"/>
              <w:tabs>
                <w:tab w:val="clear" w:pos="1252"/>
                <w:tab w:val="decimal" w:pos="415"/>
              </w:tabs>
              <w:ind w:left="13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bCs/>
                <w:lang w:val="pt-CL"/>
              </w:rPr>
              <w:t>Maputo</w:t>
            </w:r>
          </w:p>
        </w:tc>
      </w:tr>
      <w:tr w:rsidR="00165093" w:rsidRPr="006E238E" w14:paraId="17448FD5" w14:textId="77777777" w:rsidTr="002A0807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1571900C" w14:textId="77777777" w:rsidR="00165093" w:rsidRPr="006E238E" w:rsidRDefault="00165093" w:rsidP="00165093">
            <w:pPr>
              <w:jc w:val="both"/>
              <w:rPr>
                <w:b w:val="0"/>
                <w:bCs/>
                <w:lang w:val="pt-CL"/>
              </w:rPr>
            </w:pPr>
            <w:r w:rsidRPr="006E238E">
              <w:rPr>
                <w:b w:val="0"/>
                <w:bCs/>
                <w:lang w:val="pt-CL"/>
              </w:rPr>
              <w:t>Campeonato Nacional</w:t>
            </w:r>
          </w:p>
        </w:tc>
        <w:tc>
          <w:tcPr>
            <w:tcW w:w="2079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40AFCBCA" w14:textId="77777777" w:rsidR="00165093" w:rsidRPr="006E238E" w:rsidRDefault="00165093" w:rsidP="002A0807">
            <w:pPr>
              <w:pStyle w:val="DecimaldeTextodeTabela"/>
              <w:ind w:left="8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bCs/>
                <w:lang w:val="pt-CL"/>
              </w:rPr>
              <w:t>Júniores Masculino,</w:t>
            </w:r>
          </w:p>
          <w:p w14:paraId="3329DD66" w14:textId="77777777" w:rsidR="00165093" w:rsidRPr="006E238E" w:rsidRDefault="00165093" w:rsidP="002A0807">
            <w:pPr>
              <w:pStyle w:val="DecimaldeTextodeTabela"/>
              <w:ind w:left="8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bCs/>
                <w:lang w:val="pt-CL"/>
              </w:rPr>
              <w:t>Séniores Feminino</w:t>
            </w:r>
          </w:p>
        </w:tc>
        <w:tc>
          <w:tcPr>
            <w:tcW w:w="116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681F63CD" w14:textId="77777777" w:rsidR="00165093" w:rsidRPr="006E238E" w:rsidRDefault="00165093" w:rsidP="00165093">
            <w:pPr>
              <w:pStyle w:val="DecimaldeTextodeTabela"/>
              <w:tabs>
                <w:tab w:val="clear" w:pos="1252"/>
                <w:tab w:val="decimal" w:pos="281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bCs/>
                <w:lang w:val="pt-CL"/>
              </w:rPr>
              <w:t>Maputo</w:t>
            </w:r>
          </w:p>
        </w:tc>
      </w:tr>
      <w:tr w:rsidR="00165093" w:rsidRPr="006E238E" w14:paraId="4530CA1D" w14:textId="77777777" w:rsidTr="00354E47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3C4EA87C" w14:textId="77777777" w:rsidR="00165093" w:rsidRPr="006E238E" w:rsidRDefault="00165093" w:rsidP="00165093">
            <w:pPr>
              <w:jc w:val="both"/>
              <w:rPr>
                <w:b w:val="0"/>
                <w:bCs/>
                <w:lang w:val="pt-CL"/>
              </w:rPr>
            </w:pPr>
            <w:r w:rsidRPr="006E238E">
              <w:rPr>
                <w:b w:val="0"/>
                <w:bCs/>
                <w:lang w:val="pt-CL"/>
              </w:rPr>
              <w:t>Campeonato Nacional Liga A</w:t>
            </w:r>
          </w:p>
        </w:tc>
        <w:tc>
          <w:tcPr>
            <w:tcW w:w="2079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30A2692D" w14:textId="77777777" w:rsidR="00165093" w:rsidRPr="006E238E" w:rsidRDefault="00165093" w:rsidP="002A0807">
            <w:pPr>
              <w:pStyle w:val="DecimaldeTextodeTabela"/>
              <w:ind w:left="8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bCs/>
                <w:lang w:val="pt-CL"/>
              </w:rPr>
              <w:t>Séniores Masculino</w:t>
            </w:r>
          </w:p>
        </w:tc>
        <w:tc>
          <w:tcPr>
            <w:tcW w:w="116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61A9ABCD" w14:textId="53D1A73C" w:rsidR="00165093" w:rsidRPr="006E238E" w:rsidRDefault="00165093" w:rsidP="00165093">
            <w:pPr>
              <w:pStyle w:val="DecimaldeTextodeTabela"/>
              <w:tabs>
                <w:tab w:val="clear" w:pos="1252"/>
                <w:tab w:val="decimal" w:pos="281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bCs/>
                <w:lang w:val="pt-CL"/>
              </w:rPr>
              <w:t>Maputo</w:t>
            </w:r>
          </w:p>
        </w:tc>
      </w:tr>
    </w:tbl>
    <w:p w14:paraId="54972FC2" w14:textId="77777777" w:rsidR="00354E47" w:rsidRPr="006E238E" w:rsidRDefault="00354E47" w:rsidP="00354E47">
      <w:pPr>
        <w:pStyle w:val="ttulo20"/>
        <w:rPr>
          <w:rFonts w:asciiTheme="minorHAnsi" w:eastAsiaTheme="minorEastAsia" w:hAnsiTheme="minorHAnsi" w:cstheme="minorBidi"/>
          <w:sz w:val="22"/>
          <w:szCs w:val="22"/>
          <w:lang w:val="pt-CL"/>
        </w:rPr>
      </w:pPr>
      <w:r w:rsidRPr="006E238E">
        <w:rPr>
          <w:lang w:val="pt-CL"/>
        </w:rPr>
        <w:t xml:space="preserve">Eventos Internacionais </w:t>
      </w:r>
    </w:p>
    <w:p w14:paraId="471004C9" w14:textId="77777777" w:rsidR="00354E47" w:rsidRPr="006E238E" w:rsidRDefault="00354E47" w:rsidP="00354E47">
      <w:pPr>
        <w:pStyle w:val="TtulodaTabela"/>
        <w:pBdr>
          <w:left w:val="single" w:sz="4" w:space="0" w:color="7E97AD" w:themeColor="accent1"/>
        </w:pBdr>
        <w:rPr>
          <w:lang w:val="pt-CL"/>
        </w:rPr>
      </w:pPr>
      <w:r w:rsidRPr="006E238E">
        <w:rPr>
          <w:lang w:val="pt-CL"/>
        </w:rPr>
        <w:t>eventos internacionais</w:t>
      </w:r>
    </w:p>
    <w:tbl>
      <w:tblPr>
        <w:tblStyle w:val="TabelaFinanceira"/>
        <w:tblW w:w="5000" w:type="pct"/>
        <w:tblLook w:val="04A0" w:firstRow="1" w:lastRow="0" w:firstColumn="1" w:lastColumn="0" w:noHBand="0" w:noVBand="1"/>
        <w:tblDescription w:val="Sample table"/>
      </w:tblPr>
      <w:tblGrid>
        <w:gridCol w:w="3969"/>
        <w:gridCol w:w="1984"/>
        <w:gridCol w:w="2930"/>
      </w:tblGrid>
      <w:tr w:rsidR="00354E47" w:rsidRPr="006E238E" w14:paraId="229AC0D7" w14:textId="77777777" w:rsidTr="00970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4C946EA8" w14:textId="77777777" w:rsidR="00354E47" w:rsidRPr="006E238E" w:rsidRDefault="00354E47" w:rsidP="00970031">
            <w:pPr>
              <w:rPr>
                <w:lang w:val="pt-CL"/>
              </w:rPr>
            </w:pPr>
            <w:r w:rsidRPr="006E238E">
              <w:rPr>
                <w:lang w:val="pt-CL"/>
              </w:rPr>
              <w:t>Prova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hideMark/>
          </w:tcPr>
          <w:p w14:paraId="7566027D" w14:textId="77777777" w:rsidR="00354E47" w:rsidRPr="006E238E" w:rsidRDefault="00354E47" w:rsidP="00970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CL"/>
              </w:rPr>
            </w:pPr>
            <w:r w:rsidRPr="006E238E">
              <w:rPr>
                <w:lang w:val="pt-CL"/>
              </w:rPr>
              <w:t>Pais</w:t>
            </w:r>
          </w:p>
        </w:tc>
        <w:tc>
          <w:tcPr>
            <w:tcW w:w="1649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hideMark/>
          </w:tcPr>
          <w:p w14:paraId="657A5EFB" w14:textId="77777777" w:rsidR="00354E47" w:rsidRPr="006E238E" w:rsidRDefault="00354E47" w:rsidP="00970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CL"/>
              </w:rPr>
            </w:pPr>
            <w:r w:rsidRPr="006E238E">
              <w:rPr>
                <w:lang w:val="pt-CL"/>
              </w:rPr>
              <w:t>Observações</w:t>
            </w:r>
          </w:p>
        </w:tc>
      </w:tr>
      <w:tr w:rsidR="00C8067F" w:rsidRPr="006E238E" w14:paraId="2162BC6B" w14:textId="77777777" w:rsidTr="0097003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3D21C072" w14:textId="365DA413" w:rsidR="00C8067F" w:rsidRPr="006E238E" w:rsidRDefault="00C8067F" w:rsidP="00970031">
            <w:pPr>
              <w:rPr>
                <w:b w:val="0"/>
                <w:bCs/>
                <w:lang w:val="pt-CL"/>
              </w:rPr>
            </w:pPr>
            <w:r w:rsidRPr="006E238E">
              <w:rPr>
                <w:b w:val="0"/>
                <w:bCs/>
                <w:lang w:val="pt-CL"/>
              </w:rPr>
              <w:t>OLIMPIADAS DE XADREZ-GEÓRGIA Batumi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52E09A59" w14:textId="7CD26387" w:rsidR="00C8067F" w:rsidRPr="006E238E" w:rsidRDefault="00C8067F" w:rsidP="0097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CL"/>
              </w:rPr>
            </w:pPr>
            <w:r w:rsidRPr="006E238E">
              <w:rPr>
                <w:lang w:val="pt-CL"/>
              </w:rPr>
              <w:t>Geórgia</w:t>
            </w:r>
          </w:p>
        </w:tc>
        <w:tc>
          <w:tcPr>
            <w:tcW w:w="1649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0D8E265F" w14:textId="129CB9CD" w:rsidR="00C8067F" w:rsidRPr="006E238E" w:rsidRDefault="00C8067F" w:rsidP="0097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CL"/>
              </w:rPr>
            </w:pPr>
            <w:r w:rsidRPr="006E238E">
              <w:rPr>
                <w:lang w:val="pt-CL"/>
              </w:rPr>
              <w:t>Ganhamos rodagem internacional</w:t>
            </w:r>
          </w:p>
        </w:tc>
      </w:tr>
      <w:tr w:rsidR="00C8067F" w:rsidRPr="006E238E" w14:paraId="22684440" w14:textId="77777777" w:rsidTr="0097003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4E83C046" w14:textId="4444237D" w:rsidR="00C8067F" w:rsidRPr="006E238E" w:rsidRDefault="00C8067F" w:rsidP="00970031">
            <w:pPr>
              <w:rPr>
                <w:b w:val="0"/>
                <w:bCs/>
                <w:lang w:val="pt-CL"/>
              </w:rPr>
            </w:pPr>
            <w:r w:rsidRPr="006E238E">
              <w:rPr>
                <w:b w:val="0"/>
                <w:bCs/>
                <w:lang w:val="pt-CL"/>
              </w:rPr>
              <w:t>Commonwealth Chess Championships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2F740CDB" w14:textId="623E2DD6" w:rsidR="00C8067F" w:rsidRPr="006E238E" w:rsidRDefault="00C8067F" w:rsidP="0097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CL"/>
              </w:rPr>
            </w:pPr>
            <w:r w:rsidRPr="006E238E">
              <w:rPr>
                <w:lang w:val="pt-CL"/>
              </w:rPr>
              <w:t>India</w:t>
            </w:r>
          </w:p>
        </w:tc>
        <w:tc>
          <w:tcPr>
            <w:tcW w:w="1649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121DF5B8" w14:textId="29B8A4EA" w:rsidR="00C8067F" w:rsidRPr="006E238E" w:rsidRDefault="00C8067F" w:rsidP="0097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CL"/>
              </w:rPr>
            </w:pPr>
            <w:r w:rsidRPr="006E238E">
              <w:rPr>
                <w:lang w:val="pt-CL"/>
              </w:rPr>
              <w:t>Ganhamos rodagem internacional</w:t>
            </w:r>
          </w:p>
        </w:tc>
      </w:tr>
      <w:tr w:rsidR="00354E47" w:rsidRPr="006E238E" w14:paraId="29CE0CFA" w14:textId="77777777" w:rsidTr="0097003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25E4C309" w14:textId="230FD749" w:rsidR="00354E47" w:rsidRPr="006E238E" w:rsidRDefault="00354E47" w:rsidP="00970031">
            <w:pPr>
              <w:rPr>
                <w:b w:val="0"/>
                <w:bCs/>
                <w:lang w:val="pt-CL"/>
              </w:rPr>
            </w:pPr>
            <w:r w:rsidRPr="006E238E">
              <w:rPr>
                <w:b w:val="0"/>
                <w:bCs/>
                <w:lang w:val="pt-CL"/>
              </w:rPr>
              <w:t>Open BCI Africano Zonal 4-3 Sub 16 – Por Equipa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541AFC52" w14:textId="77777777" w:rsidR="00354E47" w:rsidRPr="006E238E" w:rsidRDefault="00354E47" w:rsidP="0097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bCs/>
                <w:lang w:val="pt-CL"/>
              </w:rPr>
              <w:t>Moçambique</w:t>
            </w:r>
          </w:p>
        </w:tc>
        <w:tc>
          <w:tcPr>
            <w:tcW w:w="1649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2A4EBDA4" w14:textId="1BECD5E7" w:rsidR="00354E47" w:rsidRPr="006E238E" w:rsidRDefault="00354E47" w:rsidP="0097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bCs/>
                <w:lang w:val="pt-CL"/>
              </w:rPr>
              <w:t>Moçambique participou com 5 atletas sendo 1 feminia e 4 infanto-juvenil, tendo adquerido rodagem nacional e rating internacional</w:t>
            </w:r>
          </w:p>
        </w:tc>
      </w:tr>
      <w:tr w:rsidR="00970031" w:rsidRPr="006E238E" w14:paraId="050AEFCC" w14:textId="77777777" w:rsidTr="0097003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154A337B" w14:textId="18C56B96" w:rsidR="00970031" w:rsidRPr="006E238E" w:rsidRDefault="00970031" w:rsidP="00970031">
            <w:pPr>
              <w:rPr>
                <w:b w:val="0"/>
                <w:bCs/>
                <w:lang w:val="pt-CL"/>
              </w:rPr>
            </w:pPr>
            <w:r w:rsidRPr="006E238E">
              <w:rPr>
                <w:b w:val="0"/>
                <w:bCs/>
                <w:lang w:val="pt-CL"/>
              </w:rPr>
              <w:t>Boardwalk Pearson Open ( IM Norm)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5AA5BE96" w14:textId="058F0EFA" w:rsidR="00970031" w:rsidRPr="006E238E" w:rsidRDefault="00970031" w:rsidP="0097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bCs/>
                <w:lang w:val="pt-CL"/>
              </w:rPr>
              <w:t>Africa do Sul</w:t>
            </w:r>
          </w:p>
        </w:tc>
        <w:tc>
          <w:tcPr>
            <w:tcW w:w="1649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238D7695" w14:textId="074C21D9" w:rsidR="00970031" w:rsidRPr="006E238E" w:rsidRDefault="00970031" w:rsidP="0097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bCs/>
                <w:lang w:val="pt-CL"/>
              </w:rPr>
              <w:t>Evento para norma de Mestre Internacional, com a participação do Donaldo Paiva</w:t>
            </w:r>
          </w:p>
        </w:tc>
      </w:tr>
      <w:tr w:rsidR="00354E47" w:rsidRPr="006E238E" w14:paraId="744FA88F" w14:textId="77777777" w:rsidTr="0097003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60D4A8D6" w14:textId="052F3CAB" w:rsidR="00354E47" w:rsidRPr="006E238E" w:rsidRDefault="00354E47" w:rsidP="00970031">
            <w:pPr>
              <w:rPr>
                <w:b w:val="0"/>
                <w:bCs/>
                <w:lang w:val="pt-CL"/>
              </w:rPr>
            </w:pPr>
            <w:r w:rsidRPr="006E238E">
              <w:rPr>
                <w:rFonts w:cs="Tahoma"/>
                <w:b w:val="0"/>
                <w:bCs/>
                <w:lang w:val="pt-CL"/>
              </w:rPr>
              <w:t>PSS Open e Capablanca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595E07A9" w14:textId="26AC98FC" w:rsidR="00354E47" w:rsidRPr="006E238E" w:rsidRDefault="00C8067F" w:rsidP="0097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bCs/>
                <w:lang w:val="pt-CL"/>
              </w:rPr>
              <w:t>Africa do Sul</w:t>
            </w:r>
          </w:p>
        </w:tc>
        <w:tc>
          <w:tcPr>
            <w:tcW w:w="1649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0758CA25" w14:textId="57B10A00" w:rsidR="00354E47" w:rsidRPr="006E238E" w:rsidRDefault="00C8067F" w:rsidP="0097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bCs/>
                <w:lang w:val="pt-CL"/>
              </w:rPr>
              <w:t xml:space="preserve">Moçambique participou com 5 atletas sendo 1 feminia e 4 infanto-juvenil, tendo adquerido rodagem nacional e rating internacional, </w:t>
            </w:r>
            <w:r w:rsidR="00354E47" w:rsidRPr="006E238E">
              <w:rPr>
                <w:bCs/>
                <w:lang w:val="pt-CL"/>
              </w:rPr>
              <w:t>Donaldo terminou a 1 ponto do primeiro lugar</w:t>
            </w:r>
          </w:p>
        </w:tc>
      </w:tr>
      <w:tr w:rsidR="00C8067F" w:rsidRPr="006E238E" w14:paraId="085EF80A" w14:textId="77777777" w:rsidTr="0097003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108FD049" w14:textId="7F68BDE7" w:rsidR="00C8067F" w:rsidRPr="006E238E" w:rsidRDefault="00C8067F" w:rsidP="00970031">
            <w:pPr>
              <w:rPr>
                <w:rFonts w:cs="Tahoma"/>
                <w:b w:val="0"/>
                <w:lang w:val="pt-CL"/>
              </w:rPr>
            </w:pPr>
            <w:r w:rsidRPr="006E238E">
              <w:rPr>
                <w:rFonts w:cs="Tahoma"/>
                <w:b w:val="0"/>
                <w:lang w:val="pt-CL"/>
              </w:rPr>
              <w:lastRenderedPageBreak/>
              <w:t>BMI Lesotho Open Chess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78364AB2" w14:textId="143DFF41" w:rsidR="00C8067F" w:rsidRPr="006E238E" w:rsidRDefault="00C8067F" w:rsidP="0097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CL"/>
              </w:rPr>
            </w:pPr>
            <w:r w:rsidRPr="006E238E">
              <w:rPr>
                <w:lang w:val="pt-CL"/>
              </w:rPr>
              <w:t>Lesotho</w:t>
            </w:r>
          </w:p>
        </w:tc>
        <w:tc>
          <w:tcPr>
            <w:tcW w:w="1649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55DC881F" w14:textId="6D1BE03A" w:rsidR="00C8067F" w:rsidRPr="006E238E" w:rsidRDefault="00970031" w:rsidP="0097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CL"/>
              </w:rPr>
            </w:pPr>
            <w:r w:rsidRPr="006E238E">
              <w:rPr>
                <w:lang w:val="pt-CL"/>
              </w:rPr>
              <w:t xml:space="preserve">Donaldo terminou em 2 lugar, </w:t>
            </w:r>
            <w:r w:rsidR="00C8067F" w:rsidRPr="006E238E">
              <w:rPr>
                <w:lang w:val="pt-CL"/>
              </w:rPr>
              <w:t>Moçambique participou com</w:t>
            </w:r>
            <w:r w:rsidRPr="006E238E">
              <w:rPr>
                <w:lang w:val="pt-CL"/>
              </w:rPr>
              <w:t xml:space="preserve"> 4 seniores,</w:t>
            </w:r>
            <w:r w:rsidR="00C8067F" w:rsidRPr="006E238E">
              <w:rPr>
                <w:lang w:val="pt-CL"/>
              </w:rPr>
              <w:t xml:space="preserve"> 1 feminia e 4 infanto-juvenil, tendo adquerido rodagem nacional e rating internacional</w:t>
            </w:r>
          </w:p>
        </w:tc>
      </w:tr>
      <w:tr w:rsidR="00354E47" w:rsidRPr="006E238E" w14:paraId="68B92B05" w14:textId="77777777" w:rsidTr="0097003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088A953D" w14:textId="24BF2B47" w:rsidR="00354E47" w:rsidRPr="006E238E" w:rsidRDefault="00C8067F" w:rsidP="00970031">
            <w:pPr>
              <w:rPr>
                <w:b w:val="0"/>
                <w:bCs/>
                <w:lang w:val="pt-CL"/>
              </w:rPr>
            </w:pPr>
            <w:r w:rsidRPr="006E238E">
              <w:rPr>
                <w:rFonts w:cs="Tahoma"/>
                <w:b w:val="0"/>
                <w:bCs/>
                <w:lang w:val="pt-CL"/>
              </w:rPr>
              <w:t xml:space="preserve">Eswatini Open 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478BECDF" w14:textId="11DB79F5" w:rsidR="00354E47" w:rsidRPr="006E238E" w:rsidRDefault="00C8067F" w:rsidP="0097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rFonts w:cs="Tahoma"/>
                <w:bCs/>
                <w:lang w:val="pt-CL"/>
              </w:rPr>
              <w:t>Eswatini</w:t>
            </w:r>
          </w:p>
        </w:tc>
        <w:tc>
          <w:tcPr>
            <w:tcW w:w="1649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5E0B0B30" w14:textId="5BE6A8D1" w:rsidR="00354E47" w:rsidRPr="006E238E" w:rsidRDefault="00C8067F" w:rsidP="0097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bCs/>
                <w:lang w:val="pt-CL"/>
              </w:rPr>
              <w:t>Participamos com 2 atletas femininos, que ficaram em 1 e 2 lugar,</w:t>
            </w:r>
            <w:r w:rsidRPr="006E238E">
              <w:rPr>
                <w:lang w:val="pt-CL"/>
              </w:rPr>
              <w:t xml:space="preserve">  o </w:t>
            </w:r>
            <w:r w:rsidRPr="006E238E">
              <w:rPr>
                <w:bCs/>
                <w:lang w:val="pt-CL"/>
              </w:rPr>
              <w:t>Torneio de alto nível de competição, com participação de vários Grandes Mestres</w:t>
            </w:r>
          </w:p>
        </w:tc>
      </w:tr>
    </w:tbl>
    <w:p w14:paraId="2273115F" w14:textId="1F6661DE" w:rsidR="000D452F" w:rsidRPr="006E238E" w:rsidRDefault="00685B36" w:rsidP="00354E47">
      <w:pPr>
        <w:pStyle w:val="ttulo10"/>
        <w:ind w:left="0"/>
        <w:rPr>
          <w:lang w:val="pt-CL"/>
        </w:rPr>
      </w:pPr>
      <w:bookmarkStart w:id="6" w:name="_Toc57911920"/>
      <w:r w:rsidRPr="006E238E">
        <w:rPr>
          <w:lang w:val="pt-CL"/>
        </w:rPr>
        <w:lastRenderedPageBreak/>
        <w:t>Epoca</w:t>
      </w:r>
      <w:r w:rsidR="00970031" w:rsidRPr="006E238E">
        <w:rPr>
          <w:lang w:val="pt-CL"/>
        </w:rPr>
        <w:t xml:space="preserve"> 2019</w:t>
      </w:r>
      <w:bookmarkEnd w:id="5"/>
      <w:r w:rsidRPr="006E238E">
        <w:rPr>
          <w:lang w:val="pt-CL"/>
        </w:rPr>
        <w:t>/2020</w:t>
      </w:r>
      <w:bookmarkEnd w:id="6"/>
    </w:p>
    <w:p w14:paraId="339CC29B" w14:textId="77777777" w:rsidR="00970031" w:rsidRPr="006E238E" w:rsidRDefault="00970031" w:rsidP="00970031">
      <w:pPr>
        <w:pStyle w:val="ttulo20"/>
        <w:rPr>
          <w:rFonts w:asciiTheme="minorHAnsi" w:eastAsiaTheme="minorEastAsia" w:hAnsiTheme="minorHAnsi" w:cstheme="minorBidi"/>
          <w:sz w:val="22"/>
          <w:szCs w:val="22"/>
          <w:lang w:val="pt-CL"/>
        </w:rPr>
      </w:pPr>
      <w:r w:rsidRPr="006E238E">
        <w:rPr>
          <w:lang w:val="pt-CL"/>
        </w:rPr>
        <w:t xml:space="preserve">Campeonatos nacionais </w:t>
      </w:r>
    </w:p>
    <w:sdt>
      <w:sdtPr>
        <w:rPr>
          <w:lang w:val="pt-CL"/>
        </w:rPr>
        <w:id w:val="-1767754637"/>
        <w:placeholder>
          <w:docPart w:val="E1BA0023335A49E3B696654C956B68C6"/>
        </w:placeholder>
        <w:temporary/>
        <w:showingPlcHdr/>
        <w:text/>
      </w:sdtPr>
      <w:sdtEndPr/>
      <w:sdtContent>
        <w:p w14:paraId="1FE2944B" w14:textId="77777777" w:rsidR="00970031" w:rsidRPr="006E238E" w:rsidRDefault="00970031" w:rsidP="00970031">
          <w:pPr>
            <w:pStyle w:val="TtulodaTabela"/>
            <w:pBdr>
              <w:left w:val="single" w:sz="4" w:space="0" w:color="7E97AD" w:themeColor="accent1"/>
            </w:pBdr>
            <w:rPr>
              <w:lang w:val="pt-CL"/>
            </w:rPr>
          </w:pPr>
          <w:r w:rsidRPr="006E238E">
            <w:rPr>
              <w:lang w:val="pt-CL"/>
            </w:rPr>
            <w:t>Título da Tabela</w:t>
          </w:r>
        </w:p>
      </w:sdtContent>
    </w:sdt>
    <w:tbl>
      <w:tblPr>
        <w:tblStyle w:val="TabelaFinanceira"/>
        <w:tblW w:w="5000" w:type="pct"/>
        <w:tblLook w:val="04A0" w:firstRow="1" w:lastRow="0" w:firstColumn="1" w:lastColumn="0" w:noHBand="0" w:noVBand="1"/>
        <w:tblDescription w:val="Sample table"/>
      </w:tblPr>
      <w:tblGrid>
        <w:gridCol w:w="3119"/>
        <w:gridCol w:w="3694"/>
        <w:gridCol w:w="2070"/>
      </w:tblGrid>
      <w:tr w:rsidR="00970031" w:rsidRPr="006E238E" w14:paraId="56C0A1FA" w14:textId="77777777" w:rsidTr="00970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525FCEDF" w14:textId="77777777" w:rsidR="00970031" w:rsidRPr="006E238E" w:rsidRDefault="00970031" w:rsidP="00970031">
            <w:pPr>
              <w:rPr>
                <w:lang w:val="pt-CL"/>
              </w:rPr>
            </w:pPr>
            <w:r w:rsidRPr="006E238E">
              <w:rPr>
                <w:lang w:val="pt-CL"/>
              </w:rPr>
              <w:t>Prova</w:t>
            </w:r>
          </w:p>
        </w:tc>
        <w:tc>
          <w:tcPr>
            <w:tcW w:w="2079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hideMark/>
          </w:tcPr>
          <w:p w14:paraId="409021BF" w14:textId="77777777" w:rsidR="00970031" w:rsidRPr="006E238E" w:rsidRDefault="00970031" w:rsidP="00970031">
            <w:pPr>
              <w:ind w:left="8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CL"/>
              </w:rPr>
            </w:pPr>
            <w:r w:rsidRPr="006E238E">
              <w:rPr>
                <w:lang w:val="pt-CL"/>
              </w:rPr>
              <w:t>Categorias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hideMark/>
          </w:tcPr>
          <w:p w14:paraId="746B62F7" w14:textId="77777777" w:rsidR="00970031" w:rsidRPr="006E238E" w:rsidRDefault="00970031" w:rsidP="00970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CL"/>
              </w:rPr>
            </w:pPr>
            <w:r w:rsidRPr="006E238E">
              <w:rPr>
                <w:lang w:val="pt-CL"/>
              </w:rPr>
              <w:t>Local</w:t>
            </w:r>
          </w:p>
        </w:tc>
      </w:tr>
      <w:tr w:rsidR="00970031" w:rsidRPr="006E238E" w14:paraId="79BA2605" w14:textId="77777777" w:rsidTr="00970031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14:paraId="3712E497" w14:textId="77777777" w:rsidR="00970031" w:rsidRPr="006E238E" w:rsidRDefault="00970031" w:rsidP="00970031">
            <w:pPr>
              <w:jc w:val="both"/>
              <w:rPr>
                <w:b w:val="0"/>
                <w:bCs/>
                <w:lang w:val="pt-CL"/>
              </w:rPr>
            </w:pPr>
            <w:r w:rsidRPr="006E238E">
              <w:rPr>
                <w:b w:val="0"/>
                <w:bCs/>
                <w:lang w:val="pt-CL"/>
              </w:rPr>
              <w:t xml:space="preserve">Campeonato Regional Norte </w:t>
            </w:r>
          </w:p>
        </w:tc>
        <w:tc>
          <w:tcPr>
            <w:tcW w:w="2079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14:paraId="6AD8367E" w14:textId="77777777" w:rsidR="00970031" w:rsidRPr="006E238E" w:rsidRDefault="00970031" w:rsidP="00970031">
            <w:pPr>
              <w:ind w:left="8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bCs/>
                <w:lang w:val="pt-CL"/>
              </w:rPr>
              <w:t>Sénior Masculino, Feminino, Júniores</w:t>
            </w:r>
          </w:p>
        </w:tc>
        <w:tc>
          <w:tcPr>
            <w:tcW w:w="1165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14:paraId="03AF5E1D" w14:textId="220EAB2C" w:rsidR="00970031" w:rsidRPr="006E238E" w:rsidRDefault="00240C1A" w:rsidP="009700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bCs/>
                <w:lang w:val="pt-CL"/>
              </w:rPr>
              <w:t>Cabo Delegado</w:t>
            </w:r>
          </w:p>
        </w:tc>
      </w:tr>
      <w:tr w:rsidR="00970031" w:rsidRPr="006E238E" w14:paraId="2D5F70C3" w14:textId="77777777" w:rsidTr="00970031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75518373" w14:textId="77777777" w:rsidR="00970031" w:rsidRPr="006E238E" w:rsidRDefault="00970031" w:rsidP="00970031">
            <w:pPr>
              <w:jc w:val="both"/>
              <w:rPr>
                <w:b w:val="0"/>
                <w:bCs/>
                <w:lang w:val="pt-CL"/>
              </w:rPr>
            </w:pPr>
            <w:r w:rsidRPr="006E238E">
              <w:rPr>
                <w:b w:val="0"/>
                <w:bCs/>
                <w:lang w:val="pt-CL"/>
              </w:rPr>
              <w:t>Campeonato Regional Centro</w:t>
            </w:r>
          </w:p>
        </w:tc>
        <w:tc>
          <w:tcPr>
            <w:tcW w:w="2079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532CD9DF" w14:textId="77777777" w:rsidR="00970031" w:rsidRPr="006E238E" w:rsidRDefault="00970031" w:rsidP="00970031">
            <w:pPr>
              <w:ind w:left="8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bCs/>
                <w:lang w:val="pt-CL"/>
              </w:rPr>
              <w:t>Sénior Masculino, Feminino, Júniores</w:t>
            </w:r>
          </w:p>
        </w:tc>
        <w:tc>
          <w:tcPr>
            <w:tcW w:w="116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7AAF2D07" w14:textId="11E8AF6A" w:rsidR="00970031" w:rsidRPr="006E238E" w:rsidRDefault="00B225F0" w:rsidP="009700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bCs/>
                <w:lang w:val="pt-CL"/>
              </w:rPr>
              <w:t>Manica</w:t>
            </w:r>
          </w:p>
        </w:tc>
      </w:tr>
      <w:tr w:rsidR="00970031" w:rsidRPr="006E238E" w14:paraId="617A8447" w14:textId="77777777" w:rsidTr="00970031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4175AF33" w14:textId="77777777" w:rsidR="00970031" w:rsidRPr="006E238E" w:rsidRDefault="00970031" w:rsidP="00970031">
            <w:pPr>
              <w:jc w:val="both"/>
              <w:rPr>
                <w:b w:val="0"/>
                <w:bCs/>
                <w:lang w:val="pt-CL"/>
              </w:rPr>
            </w:pPr>
            <w:r w:rsidRPr="006E238E">
              <w:rPr>
                <w:b w:val="0"/>
                <w:bCs/>
                <w:lang w:val="pt-CL"/>
              </w:rPr>
              <w:t>Campeonato Regional Sul</w:t>
            </w:r>
          </w:p>
        </w:tc>
        <w:tc>
          <w:tcPr>
            <w:tcW w:w="2079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5ACF0082" w14:textId="77777777" w:rsidR="00970031" w:rsidRPr="006E238E" w:rsidRDefault="00970031" w:rsidP="00970031">
            <w:pPr>
              <w:ind w:left="8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bCs/>
                <w:lang w:val="pt-CL"/>
              </w:rPr>
              <w:t>Sénior Masculino, Feminino, Júniores</w:t>
            </w:r>
          </w:p>
        </w:tc>
        <w:tc>
          <w:tcPr>
            <w:tcW w:w="116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525351EB" w14:textId="77777777" w:rsidR="00970031" w:rsidRPr="006E238E" w:rsidRDefault="00970031" w:rsidP="009700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bCs/>
                <w:lang w:val="pt-CL"/>
              </w:rPr>
              <w:t>Maputo</w:t>
            </w:r>
          </w:p>
        </w:tc>
      </w:tr>
      <w:tr w:rsidR="00970031" w:rsidRPr="006E238E" w14:paraId="08C137AD" w14:textId="77777777" w:rsidTr="00970031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343184D1" w14:textId="77777777" w:rsidR="00970031" w:rsidRPr="006E238E" w:rsidRDefault="00970031" w:rsidP="00970031">
            <w:pPr>
              <w:jc w:val="both"/>
              <w:rPr>
                <w:b w:val="0"/>
                <w:bCs/>
                <w:lang w:val="pt-CL"/>
              </w:rPr>
            </w:pPr>
            <w:r w:rsidRPr="006E238E">
              <w:rPr>
                <w:b w:val="0"/>
                <w:bCs/>
                <w:lang w:val="pt-CL"/>
              </w:rPr>
              <w:t>Campeonato Nacional Liga B</w:t>
            </w:r>
          </w:p>
        </w:tc>
        <w:tc>
          <w:tcPr>
            <w:tcW w:w="2079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6AC1046A" w14:textId="77777777" w:rsidR="00970031" w:rsidRPr="006E238E" w:rsidRDefault="00970031" w:rsidP="00970031">
            <w:pPr>
              <w:pStyle w:val="DecimaldeTextodeTabela"/>
              <w:ind w:left="8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bCs/>
                <w:lang w:val="pt-CL"/>
              </w:rPr>
              <w:t>Sénior Masculino</w:t>
            </w:r>
          </w:p>
        </w:tc>
        <w:tc>
          <w:tcPr>
            <w:tcW w:w="116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09D34315" w14:textId="12B08E3F" w:rsidR="00970031" w:rsidRPr="006E238E" w:rsidRDefault="00E53C24" w:rsidP="00970031">
            <w:pPr>
              <w:pStyle w:val="DecimaldeTextodeTabela"/>
              <w:tabs>
                <w:tab w:val="clear" w:pos="1252"/>
                <w:tab w:val="decimal" w:pos="281"/>
              </w:tabs>
              <w:ind w:left="13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bCs/>
                <w:lang w:val="pt-CL"/>
              </w:rPr>
              <w:t>Inhambane</w:t>
            </w:r>
          </w:p>
        </w:tc>
      </w:tr>
    </w:tbl>
    <w:p w14:paraId="45F4B5AC" w14:textId="77777777" w:rsidR="00970031" w:rsidRPr="006E238E" w:rsidRDefault="00970031" w:rsidP="00970031">
      <w:pPr>
        <w:pStyle w:val="ttulo20"/>
        <w:rPr>
          <w:rFonts w:asciiTheme="minorHAnsi" w:eastAsiaTheme="minorEastAsia" w:hAnsiTheme="minorHAnsi" w:cstheme="minorBidi"/>
          <w:sz w:val="22"/>
          <w:szCs w:val="22"/>
          <w:lang w:val="pt-CL"/>
        </w:rPr>
      </w:pPr>
      <w:r w:rsidRPr="006E238E">
        <w:rPr>
          <w:lang w:val="pt-CL"/>
        </w:rPr>
        <w:t xml:space="preserve">Eventos Internacionais </w:t>
      </w:r>
    </w:p>
    <w:p w14:paraId="57EA5CC0" w14:textId="77777777" w:rsidR="00970031" w:rsidRPr="006E238E" w:rsidRDefault="00970031" w:rsidP="00970031">
      <w:pPr>
        <w:pStyle w:val="TtulodaTabela"/>
        <w:pBdr>
          <w:left w:val="single" w:sz="4" w:space="0" w:color="7E97AD" w:themeColor="accent1"/>
        </w:pBdr>
        <w:rPr>
          <w:lang w:val="pt-CL"/>
        </w:rPr>
      </w:pPr>
      <w:r w:rsidRPr="006E238E">
        <w:rPr>
          <w:lang w:val="pt-CL"/>
        </w:rPr>
        <w:t>eventos internacionais</w:t>
      </w:r>
    </w:p>
    <w:tbl>
      <w:tblPr>
        <w:tblStyle w:val="TabelaFinanceira"/>
        <w:tblW w:w="5000" w:type="pct"/>
        <w:tblLook w:val="04A0" w:firstRow="1" w:lastRow="0" w:firstColumn="1" w:lastColumn="0" w:noHBand="0" w:noVBand="1"/>
        <w:tblDescription w:val="Sample table"/>
      </w:tblPr>
      <w:tblGrid>
        <w:gridCol w:w="3969"/>
        <w:gridCol w:w="1984"/>
        <w:gridCol w:w="2930"/>
      </w:tblGrid>
      <w:tr w:rsidR="00970031" w:rsidRPr="006E238E" w14:paraId="3B62D6F4" w14:textId="77777777" w:rsidTr="00970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54F526B6" w14:textId="77777777" w:rsidR="00970031" w:rsidRPr="006E238E" w:rsidRDefault="00970031" w:rsidP="00970031">
            <w:pPr>
              <w:rPr>
                <w:lang w:val="pt-CL"/>
              </w:rPr>
            </w:pPr>
            <w:r w:rsidRPr="006E238E">
              <w:rPr>
                <w:lang w:val="pt-CL"/>
              </w:rPr>
              <w:t>Prova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hideMark/>
          </w:tcPr>
          <w:p w14:paraId="5BDB02B6" w14:textId="77777777" w:rsidR="00970031" w:rsidRPr="006E238E" w:rsidRDefault="00970031" w:rsidP="00970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CL"/>
              </w:rPr>
            </w:pPr>
            <w:r w:rsidRPr="006E238E">
              <w:rPr>
                <w:lang w:val="pt-CL"/>
              </w:rPr>
              <w:t>Pais</w:t>
            </w:r>
          </w:p>
        </w:tc>
        <w:tc>
          <w:tcPr>
            <w:tcW w:w="1649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hideMark/>
          </w:tcPr>
          <w:p w14:paraId="7C03DDD9" w14:textId="77777777" w:rsidR="00970031" w:rsidRPr="006E238E" w:rsidRDefault="00970031" w:rsidP="00970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CL"/>
              </w:rPr>
            </w:pPr>
            <w:r w:rsidRPr="006E238E">
              <w:rPr>
                <w:lang w:val="pt-CL"/>
              </w:rPr>
              <w:t>Observações</w:t>
            </w:r>
          </w:p>
        </w:tc>
      </w:tr>
      <w:tr w:rsidR="004B1ADE" w:rsidRPr="006E238E" w14:paraId="15E0E05D" w14:textId="77777777" w:rsidTr="0097003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59DD11B3" w14:textId="59D61107" w:rsidR="004B1ADE" w:rsidRPr="006E238E" w:rsidRDefault="004B1ADE" w:rsidP="004B1ADE">
            <w:pPr>
              <w:rPr>
                <w:b w:val="0"/>
                <w:bCs/>
                <w:lang w:val="pt-CL"/>
              </w:rPr>
            </w:pPr>
            <w:r w:rsidRPr="006E238E">
              <w:rPr>
                <w:rFonts w:cs="Tahoma"/>
                <w:b w:val="0"/>
                <w:bCs/>
                <w:lang w:val="pt-CL"/>
              </w:rPr>
              <w:t xml:space="preserve">Eswatini Open 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10FCEFAC" w14:textId="41E98867" w:rsidR="004B1ADE" w:rsidRPr="006E238E" w:rsidRDefault="004B1ADE" w:rsidP="004B1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CL"/>
              </w:rPr>
            </w:pPr>
            <w:r w:rsidRPr="006E238E">
              <w:rPr>
                <w:rFonts w:cs="Tahoma"/>
                <w:bCs/>
                <w:lang w:val="pt-CL"/>
              </w:rPr>
              <w:t>Eswatini</w:t>
            </w:r>
          </w:p>
        </w:tc>
        <w:tc>
          <w:tcPr>
            <w:tcW w:w="1649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528365B0" w14:textId="79BA1AF0" w:rsidR="004B1ADE" w:rsidRPr="006E238E" w:rsidRDefault="004B1ADE" w:rsidP="004B1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CL"/>
              </w:rPr>
            </w:pPr>
            <w:r w:rsidRPr="006E238E">
              <w:rPr>
                <w:bCs/>
                <w:lang w:val="pt-CL"/>
              </w:rPr>
              <w:t xml:space="preserve">Participamos com </w:t>
            </w:r>
            <w:r w:rsidR="00042F93" w:rsidRPr="006E238E">
              <w:rPr>
                <w:bCs/>
                <w:lang w:val="pt-CL"/>
              </w:rPr>
              <w:t>14</w:t>
            </w:r>
            <w:r w:rsidRPr="006E238E">
              <w:rPr>
                <w:bCs/>
                <w:lang w:val="pt-CL"/>
              </w:rPr>
              <w:t xml:space="preserve"> atletas</w:t>
            </w:r>
            <w:r w:rsidR="00042F93" w:rsidRPr="006E238E">
              <w:rPr>
                <w:bCs/>
                <w:lang w:val="pt-CL"/>
              </w:rPr>
              <w:t>(todas as categorias)</w:t>
            </w:r>
            <w:r w:rsidR="00F76137" w:rsidRPr="006E238E">
              <w:rPr>
                <w:bCs/>
                <w:lang w:val="pt-CL"/>
              </w:rPr>
              <w:t>, tendo a Vania e Donaldo no pódio, 1º e 2º Lugar respectivamente</w:t>
            </w:r>
          </w:p>
        </w:tc>
      </w:tr>
      <w:tr w:rsidR="00970031" w:rsidRPr="006E238E" w14:paraId="467ADB9D" w14:textId="77777777" w:rsidTr="0097003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6F0C17F0" w14:textId="0AB2FC01" w:rsidR="00970031" w:rsidRPr="006E238E" w:rsidRDefault="00746549" w:rsidP="00970031">
            <w:pPr>
              <w:rPr>
                <w:b w:val="0"/>
                <w:bCs/>
                <w:lang w:val="pt-CL"/>
              </w:rPr>
            </w:pPr>
            <w:r w:rsidRPr="006E238E">
              <w:rPr>
                <w:b w:val="0"/>
                <w:bCs/>
                <w:lang w:val="pt-CL"/>
              </w:rPr>
              <w:t>Zone 4.3 Chess Championship (Open)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3DFF4F51" w14:textId="6F3BDF22" w:rsidR="00970031" w:rsidRPr="006E238E" w:rsidRDefault="00746549" w:rsidP="0097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CL"/>
              </w:rPr>
            </w:pPr>
            <w:r w:rsidRPr="006E238E">
              <w:rPr>
                <w:lang w:val="pt-CL"/>
              </w:rPr>
              <w:t>Madagascar</w:t>
            </w:r>
          </w:p>
        </w:tc>
        <w:tc>
          <w:tcPr>
            <w:tcW w:w="1649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0692BD75" w14:textId="338C383D" w:rsidR="00970031" w:rsidRPr="006E238E" w:rsidRDefault="00970031" w:rsidP="0097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CL"/>
              </w:rPr>
            </w:pPr>
          </w:p>
        </w:tc>
      </w:tr>
      <w:tr w:rsidR="00970031" w:rsidRPr="006E238E" w14:paraId="0521137F" w14:textId="77777777" w:rsidTr="0097003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7247F305" w14:textId="30AEF5FB" w:rsidR="00970031" w:rsidRPr="006E238E" w:rsidRDefault="00050FF1" w:rsidP="00970031">
            <w:pPr>
              <w:rPr>
                <w:b w:val="0"/>
                <w:bCs/>
                <w:lang w:val="pt-CL"/>
              </w:rPr>
            </w:pPr>
            <w:r w:rsidRPr="006E238E">
              <w:rPr>
                <w:b w:val="0"/>
                <w:bCs/>
                <w:lang w:val="pt-CL"/>
              </w:rPr>
              <w:t>International Chess Tournament - Luanda - SADC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4D42F09D" w14:textId="34EBECE3" w:rsidR="00970031" w:rsidRPr="006E238E" w:rsidRDefault="00050FF1" w:rsidP="0097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bCs/>
                <w:lang w:val="pt-CL"/>
              </w:rPr>
              <w:t>Angola</w:t>
            </w:r>
          </w:p>
        </w:tc>
        <w:tc>
          <w:tcPr>
            <w:tcW w:w="1649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1C15A329" w14:textId="0B28842A" w:rsidR="00970031" w:rsidRPr="006E238E" w:rsidRDefault="00050FF1" w:rsidP="0097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pt-CL"/>
              </w:rPr>
            </w:pPr>
            <w:r w:rsidRPr="006E238E">
              <w:rPr>
                <w:bCs/>
                <w:lang w:val="pt-CL"/>
              </w:rPr>
              <w:t>Participação do Donaldo Paiva</w:t>
            </w:r>
          </w:p>
        </w:tc>
      </w:tr>
    </w:tbl>
    <w:p w14:paraId="68C90069" w14:textId="692FE990" w:rsidR="000D452F" w:rsidRPr="006E238E" w:rsidRDefault="00D279AF">
      <w:pPr>
        <w:pStyle w:val="ttulo10"/>
        <w:rPr>
          <w:lang w:val="pt-CL"/>
        </w:rPr>
      </w:pPr>
      <w:bookmarkStart w:id="7" w:name="_Toc57911921"/>
      <w:r w:rsidRPr="006E238E">
        <w:rPr>
          <w:lang w:val="pt-CL"/>
        </w:rPr>
        <w:lastRenderedPageBreak/>
        <w:t>Conclusão</w:t>
      </w:r>
      <w:bookmarkEnd w:id="7"/>
    </w:p>
    <w:p w14:paraId="664EA326" w14:textId="405881A9" w:rsidR="00665679" w:rsidRPr="006E238E" w:rsidRDefault="00665679">
      <w:pPr>
        <w:rPr>
          <w:lang w:val="pt-CL"/>
        </w:rPr>
      </w:pPr>
      <w:r w:rsidRPr="006E238E">
        <w:rPr>
          <w:lang w:val="pt-CL"/>
        </w:rPr>
        <w:t xml:space="preserve">Em 2017 fizemos um investimento nos atletas infanto/juvenil a nível internacional e neste momento </w:t>
      </w:r>
      <w:r w:rsidR="00131CC4" w:rsidRPr="006E238E">
        <w:rPr>
          <w:lang w:val="pt-CL"/>
        </w:rPr>
        <w:t>os atletas encontram-se em lugares de podeo nos Júniores e Seniores.</w:t>
      </w:r>
    </w:p>
    <w:p w14:paraId="7714E3D7" w14:textId="62AEC87F" w:rsidR="00665679" w:rsidRPr="006E238E" w:rsidRDefault="00685B36">
      <w:pPr>
        <w:rPr>
          <w:lang w:val="pt-CL"/>
        </w:rPr>
      </w:pPr>
      <w:r w:rsidRPr="006E238E">
        <w:rPr>
          <w:lang w:val="pt-CL"/>
        </w:rPr>
        <w:t>A época 2018/2019 foi que teve o maior número de actividades</w:t>
      </w:r>
      <w:r w:rsidR="00665679" w:rsidRPr="006E238E">
        <w:rPr>
          <w:lang w:val="pt-CL"/>
        </w:rPr>
        <w:t xml:space="preserve"> e vai de encontro com os planos do conselho técnico para a realização de eventos previstos.</w:t>
      </w:r>
    </w:p>
    <w:p w14:paraId="0221BD8D" w14:textId="29FA4769" w:rsidR="000D452F" w:rsidRPr="006E238E" w:rsidRDefault="004000EE">
      <w:pPr>
        <w:rPr>
          <w:lang w:val="pt-CL"/>
        </w:rPr>
      </w:pPr>
      <w:r w:rsidRPr="006E238E">
        <w:rPr>
          <w:lang w:val="pt-CL"/>
        </w:rPr>
        <w:t>A época 2019/2020 contou com a intoropção das actividades devido ao estado de emergência, impedindo assim a</w:t>
      </w:r>
      <w:r w:rsidR="00D73EF3" w:rsidRPr="006E238E">
        <w:rPr>
          <w:lang w:val="pt-CL"/>
        </w:rPr>
        <w:t xml:space="preserve"> realização de eventos previstos na nossa lei.</w:t>
      </w:r>
    </w:p>
    <w:p w14:paraId="01925F57" w14:textId="52708005" w:rsidR="00D73EF3" w:rsidRPr="006E238E" w:rsidRDefault="00D73EF3">
      <w:pPr>
        <w:rPr>
          <w:lang w:val="pt-CL"/>
        </w:rPr>
      </w:pPr>
      <w:r w:rsidRPr="006E238E">
        <w:rPr>
          <w:lang w:val="pt-CL"/>
        </w:rPr>
        <w:t>Apesar de terem havido algumas irregularidades em eventos nacionais</w:t>
      </w:r>
      <w:r w:rsidR="00C83634" w:rsidRPr="006E238E">
        <w:rPr>
          <w:lang w:val="pt-CL"/>
        </w:rPr>
        <w:t>, podemos considerar que o comportamento no geral dos atletas foi bom.</w:t>
      </w:r>
    </w:p>
    <w:p w14:paraId="43559E85" w14:textId="4866BBA8" w:rsidR="00745EDB" w:rsidRPr="006E238E" w:rsidRDefault="00C83634" w:rsidP="00745EDB">
      <w:pPr>
        <w:rPr>
          <w:lang w:val="pt-CL"/>
        </w:rPr>
      </w:pPr>
      <w:r w:rsidRPr="006E238E">
        <w:rPr>
          <w:lang w:val="pt-CL"/>
        </w:rPr>
        <w:t>Temos o registro na Fide de 70% dos nossos campeonatos nacionais, e todos eles com árbitros certificados pela FIDE.</w:t>
      </w:r>
    </w:p>
    <w:sectPr w:rsidR="00745EDB" w:rsidRPr="006E238E" w:rsidSect="00C07759">
      <w:headerReference w:type="default" r:id="rId19"/>
      <w:footerReference w:type="default" r:id="rId20"/>
      <w:pgSz w:w="11907" w:h="16839" w:code="9"/>
      <w:pgMar w:top="2678" w:right="1512" w:bottom="1913" w:left="1512" w:header="91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15A039" w14:textId="77777777" w:rsidR="00CC4192" w:rsidRDefault="00CC4192">
      <w:pPr>
        <w:spacing w:after="0" w:line="240" w:lineRule="auto"/>
      </w:pPr>
      <w:r>
        <w:separator/>
      </w:r>
    </w:p>
  </w:endnote>
  <w:endnote w:type="continuationSeparator" w:id="0">
    <w:p w14:paraId="6CC9865D" w14:textId="77777777" w:rsidR="00CC4192" w:rsidRDefault="00CC4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36224" w14:textId="77777777" w:rsidR="00970031" w:rsidRDefault="00970031">
    <w:pPr>
      <w:pStyle w:val="Rodap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08B4C6" w14:textId="77777777" w:rsidR="00970031" w:rsidRDefault="00970031">
    <w:pPr>
      <w:pStyle w:val="Rodap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737077" w14:textId="77777777" w:rsidR="00970031" w:rsidRDefault="00970031">
    <w:pPr>
      <w:pStyle w:val="Rodap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192BD4" w14:textId="77777777" w:rsidR="00970031" w:rsidRDefault="00970031">
    <w:pPr>
      <w:pStyle w:val="rodap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6A664" w14:textId="77777777" w:rsidR="00CC4192" w:rsidRDefault="00CC4192">
      <w:pPr>
        <w:spacing w:after="0" w:line="240" w:lineRule="auto"/>
      </w:pPr>
      <w:r>
        <w:separator/>
      </w:r>
    </w:p>
  </w:footnote>
  <w:footnote w:type="continuationSeparator" w:id="0">
    <w:p w14:paraId="1AEA7240" w14:textId="77777777" w:rsidR="00CC4192" w:rsidRDefault="00CC4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F1AFC" w14:textId="77777777" w:rsidR="00970031" w:rsidRDefault="00970031">
    <w:pPr>
      <w:pStyle w:val="Cabealho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1E83A" w14:textId="77777777" w:rsidR="00970031" w:rsidRDefault="00970031">
    <w:pPr>
      <w:pStyle w:val="CabealhoSombreado"/>
      <w:tabs>
        <w:tab w:val="left" w:pos="5032"/>
      </w:tabs>
    </w:pPr>
    <w:r>
      <w:t>Índice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A7ED2" w14:textId="77777777" w:rsidR="00970031" w:rsidRDefault="00970031">
    <w:pPr>
      <w:pStyle w:val="Cabealho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6BEC2" w14:textId="7FEAFD14" w:rsidR="00970031" w:rsidRPr="00026AD3" w:rsidRDefault="00970031">
    <w:pPr>
      <w:pStyle w:val="CabealhoSombreado"/>
    </w:pPr>
    <w:r>
      <w:fldChar w:fldCharType="begin"/>
    </w:r>
    <w:r w:rsidRPr="00026AD3">
      <w:instrText xml:space="preserve"> If </w:instrText>
    </w:r>
    <w:fldSimple w:instr=" STYLEREF  &quot;título 1&quot; ">
      <w:r w:rsidR="00B87A49">
        <w:rPr>
          <w:noProof/>
        </w:rPr>
        <w:instrText>Conclusão</w:instrText>
      </w:r>
    </w:fldSimple>
    <w:r w:rsidRPr="00026AD3">
      <w:instrText>&lt;&gt; “Error*” “</w:instrText>
    </w:r>
    <w:fldSimple w:instr=" STYLEREF  &quot;título 1&quot; ">
      <w:r w:rsidR="00B87A49">
        <w:rPr>
          <w:noProof/>
        </w:rPr>
        <w:instrText>Conclusão</w:instrText>
      </w:r>
    </w:fldSimple>
    <w:r>
      <w:fldChar w:fldCharType="separate"/>
    </w:r>
    <w:r w:rsidR="00B87A49">
      <w:rPr>
        <w:noProof/>
      </w:rPr>
      <w:t>Conclusão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acomMarc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acomMarc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ListacomMarcas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RelatrioAnual"/>
  </w:abstractNum>
  <w:abstractNum w:abstractNumId="11" w15:restartNumberingAfterBreak="0">
    <w:nsid w:val="1B6F205A"/>
    <w:multiLevelType w:val="multilevel"/>
    <w:tmpl w:val="9CA4ABB8"/>
    <w:styleLink w:val="RelatrioAnual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F6A45"/>
    <w:multiLevelType w:val="multilevel"/>
    <w:tmpl w:val="80C0D6D2"/>
    <w:lvl w:ilvl="0">
      <w:start w:val="1"/>
      <w:numFmt w:val="decimal"/>
      <w:pStyle w:val="ListaNumerad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Numerada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aNumerada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aNumerada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aNumerada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58E232A"/>
    <w:multiLevelType w:val="hybridMultilevel"/>
    <w:tmpl w:val="C214347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2"/>
  </w:num>
  <w:num w:numId="16">
    <w:abstractNumId w:val="15"/>
  </w:num>
  <w:num w:numId="17">
    <w:abstractNumId w:val="11"/>
  </w:num>
  <w:num w:numId="18">
    <w:abstractNumId w:val="10"/>
  </w:num>
  <w:num w:numId="19">
    <w:abstractNumId w:val="14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25"/>
    <w:rsid w:val="00025E75"/>
    <w:rsid w:val="00026AD3"/>
    <w:rsid w:val="00042F93"/>
    <w:rsid w:val="00050FF1"/>
    <w:rsid w:val="00086A95"/>
    <w:rsid w:val="000D452F"/>
    <w:rsid w:val="000F41E2"/>
    <w:rsid w:val="00131CC4"/>
    <w:rsid w:val="00165093"/>
    <w:rsid w:val="0017649D"/>
    <w:rsid w:val="002363BA"/>
    <w:rsid w:val="00240C1A"/>
    <w:rsid w:val="00293BDE"/>
    <w:rsid w:val="002A0807"/>
    <w:rsid w:val="002B2697"/>
    <w:rsid w:val="003036C5"/>
    <w:rsid w:val="0034667A"/>
    <w:rsid w:val="00354E47"/>
    <w:rsid w:val="003A4EBC"/>
    <w:rsid w:val="003B3878"/>
    <w:rsid w:val="004000EE"/>
    <w:rsid w:val="00400FCB"/>
    <w:rsid w:val="00455A80"/>
    <w:rsid w:val="004B1ADE"/>
    <w:rsid w:val="005965B8"/>
    <w:rsid w:val="005A14D6"/>
    <w:rsid w:val="00611435"/>
    <w:rsid w:val="00665679"/>
    <w:rsid w:val="00685459"/>
    <w:rsid w:val="00685B36"/>
    <w:rsid w:val="006A39E8"/>
    <w:rsid w:val="006A39FC"/>
    <w:rsid w:val="006B0325"/>
    <w:rsid w:val="006E238E"/>
    <w:rsid w:val="006E7888"/>
    <w:rsid w:val="00745EDB"/>
    <w:rsid w:val="00746549"/>
    <w:rsid w:val="007648AC"/>
    <w:rsid w:val="00797346"/>
    <w:rsid w:val="00832B2C"/>
    <w:rsid w:val="00834659"/>
    <w:rsid w:val="008917DD"/>
    <w:rsid w:val="008F2CCB"/>
    <w:rsid w:val="00922E1F"/>
    <w:rsid w:val="00925F42"/>
    <w:rsid w:val="00937A33"/>
    <w:rsid w:val="00970031"/>
    <w:rsid w:val="00A00706"/>
    <w:rsid w:val="00A52749"/>
    <w:rsid w:val="00B14F52"/>
    <w:rsid w:val="00B225F0"/>
    <w:rsid w:val="00B62F71"/>
    <w:rsid w:val="00B87A49"/>
    <w:rsid w:val="00C07759"/>
    <w:rsid w:val="00C8067F"/>
    <w:rsid w:val="00C83634"/>
    <w:rsid w:val="00CB58FC"/>
    <w:rsid w:val="00CC4192"/>
    <w:rsid w:val="00CC7AC4"/>
    <w:rsid w:val="00CE2C6F"/>
    <w:rsid w:val="00CF5782"/>
    <w:rsid w:val="00D021FB"/>
    <w:rsid w:val="00D279AF"/>
    <w:rsid w:val="00D73EF3"/>
    <w:rsid w:val="00DA0C76"/>
    <w:rsid w:val="00DB0006"/>
    <w:rsid w:val="00E145FC"/>
    <w:rsid w:val="00E23F78"/>
    <w:rsid w:val="00E32C3B"/>
    <w:rsid w:val="00E46D4C"/>
    <w:rsid w:val="00E53C24"/>
    <w:rsid w:val="00ED5022"/>
    <w:rsid w:val="00F30CA4"/>
    <w:rsid w:val="00F35BF8"/>
    <w:rsid w:val="00F7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170BC3BC"/>
  <w15:docId w15:val="{843B551F-487A-4D8F-982C-121834738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pt-PT" w:eastAsia="pt-PT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Ttulo1">
    <w:name w:val="heading 1"/>
    <w:basedOn w:val="Normal"/>
    <w:next w:val="Normal"/>
    <w:link w:val="Ttulo1Carter"/>
    <w:qFormat/>
    <w:rsid w:val="00A527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77188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nhideWhenUsed/>
    <w:qFormat/>
    <w:rsid w:val="006E238E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577188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0">
    <w:name w:val="título 1"/>
    <w:basedOn w:val="Normal"/>
    <w:next w:val="Normal"/>
    <w:link w:val="CarterdeTtulo1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customStyle="1" w:styleId="ttulo20">
    <w:name w:val="título 2"/>
    <w:basedOn w:val="Normal"/>
    <w:next w:val="Normal"/>
    <w:link w:val="CarterdeTtulo2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customStyle="1" w:styleId="ttulo3">
    <w:name w:val="título 3"/>
    <w:basedOn w:val="Normal"/>
    <w:next w:val="Normal"/>
    <w:link w:val="CarterdeTtulo3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ttulo4">
    <w:name w:val="título 4"/>
    <w:basedOn w:val="Normal"/>
    <w:next w:val="Normal"/>
    <w:link w:val="CarterdeTtulo4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ttulo5">
    <w:name w:val="título 5"/>
    <w:basedOn w:val="Normal"/>
    <w:next w:val="Normal"/>
    <w:link w:val="CarterdeTtulo5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ttulo6">
    <w:name w:val="título 6"/>
    <w:basedOn w:val="Normal"/>
    <w:next w:val="Normal"/>
    <w:link w:val="CarterdeTtulo6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ttulo7">
    <w:name w:val="título 7"/>
    <w:basedOn w:val="Normal"/>
    <w:next w:val="Normal"/>
    <w:link w:val="CarterdeTtulo7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terdeTtulo8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terdeTtulo9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terdeCabealho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rterdeCabealho">
    <w:name w:val="Caráter de Cabeçalho"/>
    <w:basedOn w:val="Tipodeletrapredefinidodopargrafo"/>
    <w:link w:val="cabealho"/>
    <w:uiPriority w:val="99"/>
    <w:rPr>
      <w:kern w:val="20"/>
    </w:rPr>
  </w:style>
  <w:style w:type="paragraph" w:customStyle="1" w:styleId="rodap">
    <w:name w:val="rodapé"/>
    <w:basedOn w:val="Normal"/>
    <w:link w:val="CarterdeRodap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terdeRodap">
    <w:name w:val="Caráter de Rodapé"/>
    <w:basedOn w:val="Tipodeletrapredefinidodopargrafo"/>
    <w:link w:val="rodap"/>
    <w:uiPriority w:val="99"/>
    <w:rPr>
      <w:kern w:val="20"/>
    </w:rPr>
  </w:style>
  <w:style w:type="table" w:customStyle="1" w:styleId="GrelhadeTabela">
    <w:name w:val="Grelha de Tabela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mEspaos">
    <w:name w:val="Sem Espaços"/>
    <w:link w:val="CarterdeSemEspaos"/>
    <w:uiPriority w:val="1"/>
    <w:qFormat/>
    <w:pPr>
      <w:spacing w:after="0" w:line="240" w:lineRule="auto"/>
    </w:pPr>
  </w:style>
  <w:style w:type="paragraph" w:customStyle="1" w:styleId="TextodeBalo">
    <w:name w:val="Texto de Balão"/>
    <w:basedOn w:val="Normal"/>
    <w:link w:val="CarterdeTextodeBalo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terdeTextodeBalo">
    <w:name w:val="Caráter de Texto de Balão"/>
    <w:basedOn w:val="Tipodeletrapredefinidodopargrafo"/>
    <w:link w:val="TextodeBalo"/>
    <w:uiPriority w:val="99"/>
    <w:semiHidden/>
    <w:rPr>
      <w:rFonts w:ascii="Tahoma" w:hAnsi="Tahoma" w:cs="Tahoma"/>
      <w:sz w:val="16"/>
    </w:rPr>
  </w:style>
  <w:style w:type="character" w:customStyle="1" w:styleId="CarterdeTtulo1">
    <w:name w:val="Caráter de Título 1"/>
    <w:basedOn w:val="Tipodeletrapredefinidodopargrafo"/>
    <w:link w:val="ttulo10"/>
    <w:uiPriority w:val="1"/>
    <w:rPr>
      <w:kern w:val="20"/>
      <w:sz w:val="36"/>
    </w:rPr>
  </w:style>
  <w:style w:type="character" w:customStyle="1" w:styleId="CarterdeTtulo2">
    <w:name w:val="Caráter de Título 2"/>
    <w:basedOn w:val="Tipodeletrapredefinidodopargrafo"/>
    <w:link w:val="ttulo20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Citao">
    <w:name w:val="Quote"/>
    <w:basedOn w:val="Normal"/>
    <w:next w:val="Normal"/>
    <w:link w:val="CitaoCarte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CitaoCarter">
    <w:name w:val="Citação Caráter"/>
    <w:basedOn w:val="Tipodeletrapredefinidodopargrafo"/>
    <w:link w:val="Citao"/>
    <w:uiPriority w:val="9"/>
    <w:rPr>
      <w:i/>
      <w:iCs/>
      <w:color w:val="7E97AD" w:themeColor="accent1"/>
      <w:kern w:val="20"/>
      <w:sz w:val="28"/>
    </w:rPr>
  </w:style>
  <w:style w:type="paragraph" w:styleId="Bibliografia">
    <w:name w:val="Bibliography"/>
    <w:basedOn w:val="Normal"/>
    <w:next w:val="Normal"/>
    <w:uiPriority w:val="37"/>
    <w:semiHidden/>
    <w:unhideWhenUsed/>
  </w:style>
  <w:style w:type="paragraph" w:styleId="Textodebloco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customStyle="1" w:styleId="CorpodeTexto">
    <w:name w:val="Corpo de Texto"/>
    <w:basedOn w:val="Normal"/>
    <w:link w:val="CarterdeCorpodeTexto"/>
    <w:uiPriority w:val="99"/>
    <w:semiHidden/>
    <w:unhideWhenUsed/>
    <w:pPr>
      <w:spacing w:after="120"/>
    </w:pPr>
  </w:style>
  <w:style w:type="character" w:customStyle="1" w:styleId="CarterdeCorpodeTexto">
    <w:name w:val="Caráter de Corpo de Texto"/>
    <w:basedOn w:val="Tipodeletrapredefinidodopargrafo"/>
    <w:link w:val="CorpodeTexto"/>
    <w:uiPriority w:val="99"/>
    <w:semiHidden/>
  </w:style>
  <w:style w:type="paragraph" w:customStyle="1" w:styleId="CorpodeTexto2">
    <w:name w:val="Corpo de Texto 2"/>
    <w:basedOn w:val="Normal"/>
    <w:link w:val="CarterdeCorpodeTexto2"/>
    <w:uiPriority w:val="99"/>
    <w:semiHidden/>
    <w:unhideWhenUsed/>
    <w:pPr>
      <w:spacing w:after="120" w:line="480" w:lineRule="auto"/>
    </w:pPr>
  </w:style>
  <w:style w:type="character" w:customStyle="1" w:styleId="CarterdeCorpodeTexto2">
    <w:name w:val="Caráter de Corpo de Texto 2"/>
    <w:basedOn w:val="Tipodeletrapredefinidodopargrafo"/>
    <w:link w:val="CorpodeTexto2"/>
    <w:uiPriority w:val="99"/>
    <w:semiHidden/>
  </w:style>
  <w:style w:type="paragraph" w:customStyle="1" w:styleId="CorpodeTexto3">
    <w:name w:val="Corpo de Texto 3"/>
    <w:basedOn w:val="Normal"/>
    <w:link w:val="CarterdeCorpodeTexto3"/>
    <w:uiPriority w:val="99"/>
    <w:semiHidden/>
    <w:unhideWhenUsed/>
    <w:pPr>
      <w:spacing w:after="120"/>
    </w:pPr>
    <w:rPr>
      <w:sz w:val="16"/>
    </w:rPr>
  </w:style>
  <w:style w:type="character" w:customStyle="1" w:styleId="CarterdeCorpodeTexto3">
    <w:name w:val="Caráter de Corpo de Texto 3"/>
    <w:basedOn w:val="Tipodeletrapredefinidodopargrafo"/>
    <w:link w:val="CorpodeTexto3"/>
    <w:uiPriority w:val="99"/>
    <w:semiHidden/>
    <w:rPr>
      <w:sz w:val="16"/>
    </w:rPr>
  </w:style>
  <w:style w:type="paragraph" w:customStyle="1" w:styleId="PrimeiroAvanodeCorpodeTexto">
    <w:name w:val="Primeiro Avanço de Corpo de Texto"/>
    <w:basedOn w:val="CorpodeTexto"/>
    <w:link w:val="CarterdePrimeiroAvanodeCorpodeTexto"/>
    <w:uiPriority w:val="99"/>
    <w:semiHidden/>
    <w:unhideWhenUsed/>
    <w:pPr>
      <w:spacing w:after="200"/>
      <w:ind w:firstLine="360"/>
    </w:pPr>
  </w:style>
  <w:style w:type="character" w:customStyle="1" w:styleId="CarterdePrimeiroAvanodeCorpodeTexto">
    <w:name w:val="Caráter de Primeiro Avanço de Corpo de Texto"/>
    <w:basedOn w:val="CarterdeCorpodeTexto"/>
    <w:link w:val="PrimeiroAvanodeCorpodeTexto"/>
    <w:uiPriority w:val="99"/>
    <w:semiHidden/>
  </w:style>
  <w:style w:type="paragraph" w:customStyle="1" w:styleId="AvanodeCorpodeTexto">
    <w:name w:val="Avanço de Corpo de Texto"/>
    <w:basedOn w:val="Normal"/>
    <w:link w:val="CarterdeAvanodeCorpodeTexto"/>
    <w:uiPriority w:val="99"/>
    <w:semiHidden/>
    <w:unhideWhenUsed/>
    <w:pPr>
      <w:spacing w:after="120"/>
      <w:ind w:left="360"/>
    </w:pPr>
  </w:style>
  <w:style w:type="character" w:customStyle="1" w:styleId="CarterdeAvanodeCorpodeTexto">
    <w:name w:val="Caráter de Avanço de Corpo de Texto"/>
    <w:basedOn w:val="Tipodeletrapredefinidodopargrafo"/>
    <w:link w:val="AvanodeCorpodeTexto"/>
    <w:uiPriority w:val="99"/>
    <w:semiHidden/>
  </w:style>
  <w:style w:type="paragraph" w:customStyle="1" w:styleId="PrimeiroAvanodeCorpodeTexto2">
    <w:name w:val="Primeiro Avanço de Corpo de Texto 2"/>
    <w:basedOn w:val="AvanodeCorpodeTexto"/>
    <w:link w:val="CarterdePrimeiroAvanodeCorpodeTexto2"/>
    <w:uiPriority w:val="99"/>
    <w:semiHidden/>
    <w:unhideWhenUsed/>
    <w:pPr>
      <w:spacing w:after="200"/>
      <w:ind w:firstLine="360"/>
    </w:pPr>
  </w:style>
  <w:style w:type="character" w:customStyle="1" w:styleId="CarterdePrimeiroAvanodeCorpodeTexto2">
    <w:name w:val="Caráter de Primeiro Avanço de Corpo de Texto 2"/>
    <w:basedOn w:val="CarterdeAvanodeCorpodeTexto"/>
    <w:link w:val="PrimeiroAvanodeCorpodeTexto2"/>
    <w:uiPriority w:val="99"/>
    <w:semiHidden/>
  </w:style>
  <w:style w:type="paragraph" w:customStyle="1" w:styleId="AvanodeCorpodeTexto2">
    <w:name w:val="Avanço de Corpo de Texto 2"/>
    <w:basedOn w:val="Normal"/>
    <w:link w:val="CarterdeAvanodeCorpodeTexto2"/>
    <w:uiPriority w:val="99"/>
    <w:semiHidden/>
    <w:unhideWhenUsed/>
    <w:pPr>
      <w:spacing w:after="120" w:line="480" w:lineRule="auto"/>
      <w:ind w:left="360"/>
    </w:pPr>
  </w:style>
  <w:style w:type="character" w:customStyle="1" w:styleId="CarterdeAvanodeCorpodeTexto2">
    <w:name w:val="Caráter de Avanço de Corpo de Texto 2"/>
    <w:basedOn w:val="Tipodeletrapredefinidodopargrafo"/>
    <w:link w:val="AvanodeCorpodeTexto2"/>
    <w:uiPriority w:val="99"/>
    <w:semiHidden/>
  </w:style>
  <w:style w:type="paragraph" w:customStyle="1" w:styleId="AvanodeCorpodeTexto3">
    <w:name w:val="Avanço de Corpo de Texto 3"/>
    <w:basedOn w:val="Normal"/>
    <w:link w:val="CarterdeAvanodeCorpodeTexto3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CarterdeAvanodeCorpodeTexto3">
    <w:name w:val="Caráter de Avanço de Corpo de Texto 3"/>
    <w:basedOn w:val="Tipodeletrapredefinidodopargrafo"/>
    <w:link w:val="AvanodeCorpodeTexto3"/>
    <w:uiPriority w:val="99"/>
    <w:semiHidden/>
    <w:rPr>
      <w:sz w:val="16"/>
    </w:rPr>
  </w:style>
  <w:style w:type="character" w:customStyle="1" w:styleId="TtulodeLivro">
    <w:name w:val="Título de Livro"/>
    <w:basedOn w:val="Tipodeletrapredefinidodopargrafo"/>
    <w:uiPriority w:val="33"/>
    <w:semiHidden/>
    <w:unhideWhenUsed/>
    <w:rPr>
      <w:b/>
      <w:bCs/>
      <w:smallCaps/>
      <w:spacing w:val="5"/>
    </w:rPr>
  </w:style>
  <w:style w:type="paragraph" w:customStyle="1" w:styleId="legenda">
    <w:name w:val="legenda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customStyle="1" w:styleId="Fecho">
    <w:name w:val="Fecho"/>
    <w:basedOn w:val="Normal"/>
    <w:link w:val="CarterdeFecho"/>
    <w:uiPriority w:val="99"/>
    <w:semiHidden/>
    <w:unhideWhenUsed/>
    <w:pPr>
      <w:spacing w:after="0" w:line="240" w:lineRule="auto"/>
      <w:ind w:left="4320"/>
    </w:pPr>
  </w:style>
  <w:style w:type="character" w:customStyle="1" w:styleId="CarterdeFecho">
    <w:name w:val="Caráter de Fecho"/>
    <w:basedOn w:val="Tipodeletrapredefinidodopargrafo"/>
    <w:link w:val="Fecho"/>
    <w:uiPriority w:val="99"/>
    <w:semiHidden/>
  </w:style>
  <w:style w:type="table" w:styleId="GrelhaColorida">
    <w:name w:val="Colorful Grid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DestaquedeGrelhaColorida1">
    <w:name w:val="Destaque de Grelha Colorida 1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DestaquedeGrelhaColorida2">
    <w:name w:val="Destaque de Grelha Colorida 2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DestaquedeGrelhaColorida3">
    <w:name w:val="Destaque de Grelha Colorida 3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DestaquedeGrelhaColorida4">
    <w:name w:val="Destaque de Grelha Colorida 4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DestaquedeGrelhaColorida5">
    <w:name w:val="Destaque de Grelha Colorida 5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DestaquedeGrelhaColorida6">
    <w:name w:val="Destaque de Grelha Colorida 6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ListaColorida">
    <w:name w:val="Colorful List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DestaquedeListaColorida1">
    <w:name w:val="Destaque de Lista Colorida 1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customStyle="1" w:styleId="DestaquedeListaColorida2">
    <w:name w:val="Destaque de Lista Colorida 2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customStyle="1" w:styleId="DestaquedeListaColorida3">
    <w:name w:val="Destaque de Lista Colorida 3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customStyle="1" w:styleId="DestaquedeListaColorida4">
    <w:name w:val="Destaque de Lista Colorida 4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customStyle="1" w:styleId="DestaquedeListaColorida5">
    <w:name w:val="Destaque de Lista Colorida 5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customStyle="1" w:styleId="DestaquedeListaColorida6">
    <w:name w:val="Destaque de Lista Colorida 6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SombreadoColorido">
    <w:name w:val="Colorful Shading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1">
    <w:name w:val="Destaque de Sombreado Colorido 1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2">
    <w:name w:val="Destaque de Sombreado Colorido 2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3">
    <w:name w:val="Destaque de Sombreado Colorido 3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DestaquedeSombreadoColorido4">
    <w:name w:val="Destaque de Sombreado Colorido 4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5">
    <w:name w:val="Destaque de Sombreado Colorido 5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6">
    <w:name w:val="Destaque de Sombreado Colorido 6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refernciadaanotao">
    <w:name w:val="referência da anotação"/>
    <w:basedOn w:val="Tipodeletrapredefinidodopargrafo"/>
    <w:uiPriority w:val="99"/>
    <w:semiHidden/>
    <w:unhideWhenUsed/>
    <w:rPr>
      <w:sz w:val="16"/>
    </w:rPr>
  </w:style>
  <w:style w:type="paragraph" w:customStyle="1" w:styleId="textodaanotao">
    <w:name w:val="texto da anotação"/>
    <w:basedOn w:val="Normal"/>
    <w:link w:val="CarterdeTextodeComentrio"/>
    <w:uiPriority w:val="99"/>
    <w:semiHidden/>
    <w:unhideWhenUsed/>
    <w:pPr>
      <w:spacing w:line="240" w:lineRule="auto"/>
    </w:pPr>
  </w:style>
  <w:style w:type="character" w:customStyle="1" w:styleId="CarterdeTextodeComentrio">
    <w:name w:val="Caráter de Texto de Comentário"/>
    <w:basedOn w:val="Tipodeletrapredefinidodopargrafo"/>
    <w:link w:val="textodaanotao"/>
    <w:uiPriority w:val="99"/>
    <w:semiHidden/>
    <w:rPr>
      <w:sz w:val="20"/>
    </w:rPr>
  </w:style>
  <w:style w:type="paragraph" w:customStyle="1" w:styleId="assuntodaanotao">
    <w:name w:val="assunto da anotação"/>
    <w:basedOn w:val="textodaanotao"/>
    <w:next w:val="textodaanotao"/>
    <w:link w:val="CarterdeAssuntodeComentrio"/>
    <w:uiPriority w:val="99"/>
    <w:semiHidden/>
    <w:unhideWhenUsed/>
    <w:rPr>
      <w:b/>
      <w:bCs/>
    </w:rPr>
  </w:style>
  <w:style w:type="character" w:customStyle="1" w:styleId="CarterdeAssuntodeComentrio">
    <w:name w:val="Caráter de Assunto de Comentário"/>
    <w:basedOn w:val="CarterdeTextodeComentrio"/>
    <w:link w:val="assuntodaanotao"/>
    <w:uiPriority w:val="99"/>
    <w:semiHidden/>
    <w:rPr>
      <w:b/>
      <w:bCs/>
      <w:sz w:val="20"/>
    </w:rPr>
  </w:style>
  <w:style w:type="table" w:styleId="ListaEscura">
    <w:name w:val="Dark List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estaquedeListaEscura1">
    <w:name w:val="Destaque de Lista Escura 1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customStyle="1" w:styleId="DestaquedeListaEscura2">
    <w:name w:val="Destaque de Lista Escura 2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customStyle="1" w:styleId="DestaquedeListaEscura3">
    <w:name w:val="Destaque de Lista Escura 3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customStyle="1" w:styleId="DestaquedeListaEscura4">
    <w:name w:val="Destaque de Lista Escura 4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customStyle="1" w:styleId="DestaquedeListaEscura5">
    <w:name w:val="Destaque de Lista Escura 5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customStyle="1" w:styleId="DestaquedeListaEscura6">
    <w:name w:val="Destaque de Lista Escura 6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a">
    <w:name w:val="Date"/>
    <w:basedOn w:val="Normal"/>
    <w:next w:val="Normal"/>
    <w:link w:val="DataCarter"/>
    <w:uiPriority w:val="99"/>
    <w:semiHidden/>
    <w:unhideWhenUsed/>
  </w:style>
  <w:style w:type="character" w:customStyle="1" w:styleId="DataCarter">
    <w:name w:val="Data Caráter"/>
    <w:basedOn w:val="Tipodeletrapredefinidodopargrafo"/>
    <w:link w:val="Data"/>
    <w:uiPriority w:val="99"/>
    <w:semiHidden/>
  </w:style>
  <w:style w:type="paragraph" w:customStyle="1" w:styleId="MapadeDocumentos">
    <w:name w:val="Mapa de Documentos"/>
    <w:basedOn w:val="Normal"/>
    <w:link w:val="CarterdeMapadeDocumentos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terdeMapadeDocumentos">
    <w:name w:val="Caráter de Mapa de Documentos"/>
    <w:basedOn w:val="Tipodeletrapredefinidodopargrafo"/>
    <w:link w:val="MapadeDocumentos"/>
    <w:uiPriority w:val="99"/>
    <w:semiHidden/>
    <w:rPr>
      <w:rFonts w:ascii="Tahoma" w:hAnsi="Tahoma" w:cs="Tahoma"/>
      <w:sz w:val="16"/>
    </w:rPr>
  </w:style>
  <w:style w:type="paragraph" w:customStyle="1" w:styleId="AssinaturadeCorreioEletrnico">
    <w:name w:val="Assinatura de Correio Eletrónico"/>
    <w:basedOn w:val="Normal"/>
    <w:link w:val="CarterdeAssinaturadeCorreioEletrnico"/>
    <w:uiPriority w:val="99"/>
    <w:semiHidden/>
    <w:unhideWhenUsed/>
    <w:pPr>
      <w:spacing w:after="0" w:line="240" w:lineRule="auto"/>
    </w:pPr>
  </w:style>
  <w:style w:type="character" w:customStyle="1" w:styleId="CarterdeAssinaturadeCorreioEletrnico">
    <w:name w:val="Caráter de Assinatura de Correio Eletrónico"/>
    <w:basedOn w:val="Tipodeletrapredefinidodopargrafo"/>
    <w:link w:val="AssinaturadeCorreioEletrnico"/>
    <w:uiPriority w:val="99"/>
    <w:semiHidden/>
  </w:style>
  <w:style w:type="character" w:styleId="nfase">
    <w:name w:val="Emphasis"/>
    <w:basedOn w:val="Tipodeletrapredefinidodopargrafo"/>
    <w:uiPriority w:val="20"/>
    <w:semiHidden/>
    <w:unhideWhenUsed/>
    <w:rPr>
      <w:i/>
      <w:iCs/>
    </w:rPr>
  </w:style>
  <w:style w:type="character" w:customStyle="1" w:styleId="refernciadanotadefim">
    <w:name w:val="referência da nota de fim"/>
    <w:basedOn w:val="Tipodeletrapredefinidodopargrafo"/>
    <w:uiPriority w:val="99"/>
    <w:semiHidden/>
    <w:unhideWhenUsed/>
    <w:rPr>
      <w:vertAlign w:val="superscript"/>
    </w:rPr>
  </w:style>
  <w:style w:type="paragraph" w:customStyle="1" w:styleId="textodanotadefim">
    <w:name w:val="texto da nota de fim"/>
    <w:basedOn w:val="Normal"/>
    <w:link w:val="CarterdeTextodeNotadeFim"/>
    <w:uiPriority w:val="99"/>
    <w:semiHidden/>
    <w:unhideWhenUsed/>
    <w:pPr>
      <w:spacing w:after="0" w:line="240" w:lineRule="auto"/>
    </w:pPr>
  </w:style>
  <w:style w:type="character" w:customStyle="1" w:styleId="CarterdeTextodeNotadeFim">
    <w:name w:val="Caráter de Texto de Nota de Fim"/>
    <w:basedOn w:val="Tipodeletrapredefinidodopargrafo"/>
    <w:link w:val="textodanotadefim"/>
    <w:uiPriority w:val="99"/>
    <w:semiHidden/>
    <w:rPr>
      <w:sz w:val="20"/>
    </w:rPr>
  </w:style>
  <w:style w:type="paragraph" w:customStyle="1" w:styleId="moradadeenvelope">
    <w:name w:val="morada de envelope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devoluodeenvelope">
    <w:name w:val="devolução de envelope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HiperligaoSeguida">
    <w:name w:val="HiperligaçãoSeguida"/>
    <w:basedOn w:val="Tipodeletrapredefinidodopargrafo"/>
    <w:uiPriority w:val="99"/>
    <w:semiHidden/>
    <w:unhideWhenUsed/>
    <w:rPr>
      <w:color w:val="969696" w:themeColor="followedHyperlink"/>
      <w:u w:val="single"/>
    </w:rPr>
  </w:style>
  <w:style w:type="character" w:customStyle="1" w:styleId="refernciaderodap">
    <w:name w:val="referência de rodapé"/>
    <w:basedOn w:val="Tipodeletrapredefinidodopargrafo"/>
    <w:uiPriority w:val="99"/>
    <w:semiHidden/>
    <w:unhideWhenUsed/>
    <w:rPr>
      <w:vertAlign w:val="superscript"/>
    </w:rPr>
  </w:style>
  <w:style w:type="paragraph" w:customStyle="1" w:styleId="textoderodap">
    <w:name w:val="texto de rodapé"/>
    <w:basedOn w:val="Normal"/>
    <w:link w:val="CarterdeTextodeNotadeRodap"/>
    <w:uiPriority w:val="99"/>
    <w:semiHidden/>
    <w:unhideWhenUsed/>
    <w:pPr>
      <w:spacing w:after="0" w:line="240" w:lineRule="auto"/>
    </w:pPr>
  </w:style>
  <w:style w:type="character" w:customStyle="1" w:styleId="CarterdeTextodeNotadeRodap">
    <w:name w:val="Caráter de Texto de Nota de Rodapé"/>
    <w:basedOn w:val="Tipodeletrapredefinidodopargrafo"/>
    <w:link w:val="textoderodap"/>
    <w:uiPriority w:val="99"/>
    <w:semiHidden/>
    <w:rPr>
      <w:sz w:val="20"/>
    </w:rPr>
  </w:style>
  <w:style w:type="character" w:customStyle="1" w:styleId="CarterdeTtulo3">
    <w:name w:val="Caráter de Título 3"/>
    <w:basedOn w:val="Tipodeletrapredefinidodopargrafo"/>
    <w:link w:val="ttulo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CarterdeTtulo4">
    <w:name w:val="Caráter de Título 4"/>
    <w:basedOn w:val="Tipodeletrapredefinidodopargrafo"/>
    <w:link w:val="ttulo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CarterdeTtulo5">
    <w:name w:val="Caráter de Título 5"/>
    <w:basedOn w:val="Tipodeletrapredefinidodopargrafo"/>
    <w:link w:val="ttulo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CarterdeTtulo6">
    <w:name w:val="Caráter de Título 6"/>
    <w:basedOn w:val="Tipodeletrapredefinidodopargrafo"/>
    <w:link w:val="ttulo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CarterdeTtulo7">
    <w:name w:val="Caráter de Título 7"/>
    <w:basedOn w:val="Tipodeletrapredefinidodopargrafo"/>
    <w:link w:val="ttulo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terdeTtulo8">
    <w:name w:val="Caráter de Título 8"/>
    <w:basedOn w:val="Tipodeletrapredefinidodopargrafo"/>
    <w:link w:val="ttulo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terdeTtulo9">
    <w:name w:val="Caráter de Título 9"/>
    <w:basedOn w:val="Tipodeletrapredefinidodopargrafo"/>
    <w:link w:val="ttulo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AcrnimoHTML">
    <w:name w:val="HTML Acronym"/>
    <w:basedOn w:val="Tipodeletrapredefinidodopargrafo"/>
    <w:uiPriority w:val="99"/>
    <w:semiHidden/>
    <w:unhideWhenUsed/>
  </w:style>
  <w:style w:type="paragraph" w:styleId="EndereoHTML">
    <w:name w:val="HTML Address"/>
    <w:basedOn w:val="Normal"/>
    <w:link w:val="EndereoHTMLCarte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EndereoHTMLCarter">
    <w:name w:val="Endereço HTML Caráter"/>
    <w:basedOn w:val="Tipodeletrapredefinidodopargrafo"/>
    <w:link w:val="EndereoHTML"/>
    <w:uiPriority w:val="99"/>
    <w:semiHidden/>
    <w:rPr>
      <w:i/>
      <w:iCs/>
    </w:rPr>
  </w:style>
  <w:style w:type="character" w:styleId="CitaoHTML">
    <w:name w:val="HTML Cite"/>
    <w:basedOn w:val="Tipodeletrapredefinidodopargrafo"/>
    <w:uiPriority w:val="99"/>
    <w:semiHidden/>
    <w:unhideWhenUsed/>
    <w:rPr>
      <w:i/>
      <w:iCs/>
    </w:rPr>
  </w:style>
  <w:style w:type="character" w:styleId="CdigoHTML">
    <w:name w:val="HTML Code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character" w:styleId="DefinioHTML">
    <w:name w:val="HTML Definition"/>
    <w:basedOn w:val="Tipodeletrapredefinidodopargrafo"/>
    <w:uiPriority w:val="99"/>
    <w:semiHidden/>
    <w:unhideWhenUsed/>
    <w:rPr>
      <w:i/>
      <w:iCs/>
    </w:rPr>
  </w:style>
  <w:style w:type="character" w:styleId="TecladoHTML">
    <w:name w:val="HTML Keyboard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paragraph" w:customStyle="1" w:styleId="HTMLPr-formatado">
    <w:name w:val="HTML Pré-formatado"/>
    <w:basedOn w:val="Normal"/>
    <w:link w:val="CarterdeHTMLPr-formatado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CarterdeHTMLPr-formatado">
    <w:name w:val="Caráter de HTML Pré-formatado"/>
    <w:basedOn w:val="Tipodeletrapredefinidodopargrafo"/>
    <w:link w:val="HTMLPr-formatado"/>
    <w:uiPriority w:val="99"/>
    <w:semiHidden/>
    <w:rPr>
      <w:rFonts w:ascii="Consolas" w:hAnsi="Consolas" w:cs="Consolas"/>
      <w:sz w:val="20"/>
    </w:rPr>
  </w:style>
  <w:style w:type="character" w:customStyle="1" w:styleId="AmostraHTML">
    <w:name w:val="Amostra HTML"/>
    <w:basedOn w:val="Tipodeletrapredefinidodopargrafo"/>
    <w:uiPriority w:val="99"/>
    <w:semiHidden/>
    <w:unhideWhenUsed/>
    <w:rPr>
      <w:rFonts w:ascii="Consolas" w:hAnsi="Consolas" w:cs="Consolas"/>
      <w:sz w:val="24"/>
    </w:rPr>
  </w:style>
  <w:style w:type="character" w:styleId="MquinadeescreverHTML">
    <w:name w:val="HTML Typewriter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character" w:styleId="VarivelHTML">
    <w:name w:val="HTML Variable"/>
    <w:basedOn w:val="Tipodeletrapredefinidodopargrafo"/>
    <w:uiPriority w:val="99"/>
    <w:semiHidden/>
    <w:unhideWhenUsed/>
    <w:rPr>
      <w:i/>
      <w:iCs/>
    </w:rPr>
  </w:style>
  <w:style w:type="character" w:styleId="Hiperligao">
    <w:name w:val="Hyperlink"/>
    <w:basedOn w:val="Tipodeletrapredefinidodopargrafo"/>
    <w:uiPriority w:val="99"/>
    <w:unhideWhenUsed/>
    <w:rPr>
      <w:color w:val="646464" w:themeColor="hyperlink"/>
      <w:u w:val="single"/>
    </w:rPr>
  </w:style>
  <w:style w:type="paragraph" w:customStyle="1" w:styleId="ndiceremissivo1">
    <w:name w:val="índice remissivo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customStyle="1" w:styleId="ndiceremissivo2">
    <w:name w:val="índice remissivo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customStyle="1" w:styleId="ndiceremissivo3">
    <w:name w:val="índice remissivo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customStyle="1" w:styleId="ndiceremissivo4">
    <w:name w:val="índice remissivo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customStyle="1" w:styleId="ndiceremissivo5">
    <w:name w:val="índice remissivo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customStyle="1" w:styleId="ndiceremissivo6">
    <w:name w:val="índice remissivo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customStyle="1" w:styleId="ndiceremissivo7">
    <w:name w:val="índice remissivo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customStyle="1" w:styleId="ndiceremissivo8">
    <w:name w:val="índice remissivo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customStyle="1" w:styleId="ndiceremissivo9">
    <w:name w:val="índice remissivo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customStyle="1" w:styleId="ttulodendiceremissivo">
    <w:name w:val="título de índice remissivo"/>
    <w:basedOn w:val="Normal"/>
    <w:next w:val="ndiceremissivo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customStyle="1" w:styleId="nfaseIntensa1">
    <w:name w:val="Ênfase Intensa1"/>
    <w:basedOn w:val="Tipodeletrapredefinidodopargrafo"/>
    <w:uiPriority w:val="21"/>
    <w:semiHidden/>
    <w:unhideWhenUsed/>
    <w:rPr>
      <w:b/>
      <w:bCs/>
      <w:i/>
      <w:iCs/>
      <w:color w:val="7E97AD" w:themeColor="accent1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Pr>
      <w:b/>
      <w:bCs/>
      <w:i/>
      <w:iCs/>
      <w:color w:val="7E97AD" w:themeColor="accent1"/>
    </w:rPr>
  </w:style>
  <w:style w:type="character" w:styleId="RefernciaIntensa">
    <w:name w:val="Intense Reference"/>
    <w:basedOn w:val="Tipodeletrapredefinidodopargrafo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GrelhaClara">
    <w:name w:val="Light Grid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DestaquedeGrelhaClara1">
    <w:name w:val="Destaque de Grelha Clara 1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customStyle="1" w:styleId="DestaquedeGrelhaClara2">
    <w:name w:val="Destaque de Grelha Clara 2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customStyle="1" w:styleId="DestaquedeGrelhaClara3">
    <w:name w:val="Destaque de Grelha Clara 3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customStyle="1" w:styleId="DestaquedeGrelhaClara4">
    <w:name w:val="Destaque de Grelha Clara 4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customStyle="1" w:styleId="DestaquedeGrelhaClara5">
    <w:name w:val="Destaque de Grelha Clara 5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customStyle="1" w:styleId="DestaquedeGrelhaClara6">
    <w:name w:val="Destaque de Grelha Clara 6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staClara">
    <w:name w:val="Light List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DestaquedeListaClara1">
    <w:name w:val="Destaque de Lista Clara 1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customStyle="1" w:styleId="DestaquedeListaClara2">
    <w:name w:val="Destaque de Lista Clara 2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customStyle="1" w:styleId="DestaquedeListaClara3">
    <w:name w:val="Destaque de Lista Clara 3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customStyle="1" w:styleId="DestaquedeListaClara4">
    <w:name w:val="Destaque de Lista Clara 4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customStyle="1" w:styleId="DestaquedeListaClara5">
    <w:name w:val="Destaque de Lista Clara 5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customStyle="1" w:styleId="DestaquedeListaClara6">
    <w:name w:val="Destaque de Lista Clara 6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customStyle="1" w:styleId="SombreadoLigeiro">
    <w:name w:val="Sombreado Ligeiro"/>
    <w:basedOn w:val="Tabe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DestaquedeSombreadoClaro1">
    <w:name w:val="Destaque de Sombreado Claro 1"/>
    <w:basedOn w:val="Tabela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customStyle="1" w:styleId="DestaquedeSombreadoClaro2">
    <w:name w:val="Destaque de Sombreado Claro 2"/>
    <w:basedOn w:val="Tabela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customStyle="1" w:styleId="DestaquedeSombreadoClaro3">
    <w:name w:val="Destaque de Sombreado Claro 3"/>
    <w:basedOn w:val="Tabela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customStyle="1" w:styleId="DestaquedeSombreadoClaro4">
    <w:name w:val="Destaque de Sombreado Claro 4"/>
    <w:basedOn w:val="Tabela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customStyle="1" w:styleId="DestaquedeSombreadoClaro5">
    <w:name w:val="Destaque de Sombreado Claro 5"/>
    <w:basedOn w:val="Tabela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customStyle="1" w:styleId="DestaquedeSombreadoClaro6">
    <w:name w:val="Destaque de Sombreado Claro 6"/>
    <w:basedOn w:val="Tabela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customStyle="1" w:styleId="nmerodelinha">
    <w:name w:val="número de linha"/>
    <w:basedOn w:val="Tipodeletrapredefinidodopargrafo"/>
    <w:uiPriority w:val="99"/>
    <w:semiHidden/>
    <w:unhideWhenUsed/>
  </w:style>
  <w:style w:type="paragraph" w:styleId="Lista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customStyle="1" w:styleId="ListacomMarcas">
    <w:name w:val="Lista com Marcas"/>
    <w:basedOn w:val="Normal"/>
    <w:uiPriority w:val="1"/>
    <w:unhideWhenUsed/>
    <w:qFormat/>
    <w:pPr>
      <w:numPr>
        <w:numId w:val="1"/>
      </w:numPr>
      <w:spacing w:after="40"/>
    </w:pPr>
  </w:style>
  <w:style w:type="paragraph" w:customStyle="1" w:styleId="ListacomMarcas2">
    <w:name w:val="Lista com Marcas 2"/>
    <w:basedOn w:val="Normal"/>
    <w:uiPriority w:val="99"/>
    <w:semiHidden/>
    <w:unhideWhenUsed/>
    <w:pPr>
      <w:numPr>
        <w:numId w:val="2"/>
      </w:numPr>
      <w:contextualSpacing/>
    </w:pPr>
  </w:style>
  <w:style w:type="paragraph" w:customStyle="1" w:styleId="ListacomMarcas3">
    <w:name w:val="Lista com Marcas 3"/>
    <w:basedOn w:val="Normal"/>
    <w:uiPriority w:val="99"/>
    <w:semiHidden/>
    <w:unhideWhenUsed/>
    <w:pPr>
      <w:numPr>
        <w:numId w:val="3"/>
      </w:numPr>
      <w:contextualSpacing/>
    </w:pPr>
  </w:style>
  <w:style w:type="paragraph" w:customStyle="1" w:styleId="ListacomMarcas4">
    <w:name w:val="Lista com Marcas 4"/>
    <w:basedOn w:val="Normal"/>
    <w:uiPriority w:val="99"/>
    <w:semiHidden/>
    <w:unhideWhenUsed/>
    <w:pPr>
      <w:numPr>
        <w:numId w:val="4"/>
      </w:numPr>
      <w:contextualSpacing/>
    </w:pPr>
  </w:style>
  <w:style w:type="paragraph" w:customStyle="1" w:styleId="ListacomMarcas5">
    <w:name w:val="Lista com Marcas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adecont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adecont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adecont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adecont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adecont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customStyle="1" w:styleId="ListaNumerada">
    <w:name w:val="Lista Numerada"/>
    <w:basedOn w:val="Normal"/>
    <w:uiPriority w:val="1"/>
    <w:unhideWhenUsed/>
    <w:qFormat/>
    <w:pPr>
      <w:numPr>
        <w:numId w:val="19"/>
      </w:numPr>
      <w:contextualSpacing/>
    </w:pPr>
  </w:style>
  <w:style w:type="paragraph" w:customStyle="1" w:styleId="ListaNumerada2">
    <w:name w:val="Lista Numerada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customStyle="1" w:styleId="ListaNumerada3">
    <w:name w:val="Lista Numerada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customStyle="1" w:styleId="ListaNumerada4">
    <w:name w:val="Lista Numerada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customStyle="1" w:styleId="ListaNumerada5">
    <w:name w:val="Lista Numerada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pPr>
      <w:ind w:left="720"/>
      <w:contextualSpacing/>
    </w:pPr>
  </w:style>
  <w:style w:type="paragraph" w:styleId="Textodemacro">
    <w:name w:val="macro"/>
    <w:link w:val="TextodemacroCarte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Pr>
      <w:rFonts w:ascii="Consolas" w:hAnsi="Consolas" w:cs="Consolas"/>
      <w:sz w:val="20"/>
    </w:rPr>
  </w:style>
  <w:style w:type="table" w:styleId="GrelhaMdia1">
    <w:name w:val="Medium Grid 1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GrelhaMdia1Destaque1">
    <w:name w:val="Grelha Média 1 Destaque 1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GrelhaMdia1Destaque2">
    <w:name w:val="Grelha Média 1 Destaque 2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GrelhaMdia1Destaque3">
    <w:name w:val="Grelha Média 1 Destaque 3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GrelhaMdia1Destaque4">
    <w:name w:val="Grelha Média 1 Destaque 4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GrelhaMdia1Destaque5">
    <w:name w:val="Grelha Média 1 Destaque 5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GrelhaMdia1Destaque6">
    <w:name w:val="Grelha Média 1 Destaque 6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GrelhaMdia2">
    <w:name w:val="Medium Grid 2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1">
    <w:name w:val="Grelha Média 2 Destaque 1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2">
    <w:name w:val="Grelha Média 2 Destaque 2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3">
    <w:name w:val="Grelha Média 2 Destaque 3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4">
    <w:name w:val="Grelha Média 2 Destaque 4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5">
    <w:name w:val="Grelha Média 2 Destaque 5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6">
    <w:name w:val="Grelha Média 2 Destaque 6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GrelhaMdia3Destaque1">
    <w:name w:val="Grelha Média 3 Destaque 1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customStyle="1" w:styleId="GrelhaMdia3Destaque2">
    <w:name w:val="Grelha Média 3 Destaque 2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customStyle="1" w:styleId="GrelhaMdia3Destaque3">
    <w:name w:val="Grelha Média 3 Destaque 3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customStyle="1" w:styleId="GrelhaMdia3Destaque4">
    <w:name w:val="Grelha Média 3 Destaque 4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customStyle="1" w:styleId="GrelhaMdia3Destaque5">
    <w:name w:val="Grelha Média 3 Destaque 5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customStyle="1" w:styleId="GrelhaMdia3Destaque6">
    <w:name w:val="Grelha Média 3 Destaque 6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ListaMdia1">
    <w:name w:val="Medium List 1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dia1Destaque1">
    <w:name w:val="Lista Média 1 Destaque 1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customStyle="1" w:styleId="ListaMdia1Destaque2">
    <w:name w:val="Lista Média 1 Destaque 2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customStyle="1" w:styleId="ListaMdia1Destaque3">
    <w:name w:val="Lista Média 1 Destaque 3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customStyle="1" w:styleId="ListaMdia1Destaque4">
    <w:name w:val="Lista Média 1 Destaque 4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customStyle="1" w:styleId="ListaMdia1Destaque5">
    <w:name w:val="Lista Média 1 Destaque 5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customStyle="1" w:styleId="ListaMdia1Destaque6">
    <w:name w:val="Lista Média 1 Destaque 6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ListaMdia2">
    <w:name w:val="Medium List 2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1">
    <w:name w:val="Lista Média 2 Destaque 1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2">
    <w:name w:val="Lista Média 2 Destaque 2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3">
    <w:name w:val="Lista Média 2 Destaque 3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4">
    <w:name w:val="Lista Média 2 Destaque 4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5">
    <w:name w:val="Lista Média 2 Destaque 5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6">
    <w:name w:val="Lista Média 2 Destaque 6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dio1">
    <w:name w:val="Medium Shading 1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1">
    <w:name w:val="Sombreado Médio 1 Destaque 1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2">
    <w:name w:val="Sombreado Médio 1 Destaque 2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3">
    <w:name w:val="Sombreado Médio 1 Destaque 3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4">
    <w:name w:val="Sombreado Médio 1 Destaque 4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5">
    <w:name w:val="Sombreado Médio 1 Destaque 5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6">
    <w:name w:val="Sombreado Médio 1 Destaque 6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1">
    <w:name w:val="Sombreado Médio 2 Destaque 1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2">
    <w:name w:val="Sombreado Médio 2 Destaque 2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3">
    <w:name w:val="Sombreado Médio 2 Destaque 3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4">
    <w:name w:val="Sombreado Médio 2 Destaque 4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5">
    <w:name w:val="Sombreado Médio 2 Destaque 5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6">
    <w:name w:val="Sombreado Médio 2 Destaque 6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abealhodeMensagem">
    <w:name w:val="Cabeçalho de Mensagem"/>
    <w:basedOn w:val="Normal"/>
    <w:link w:val="CarterdeCabealhodeMensagem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CarterdeCabealhodeMensagem">
    <w:name w:val="Caráter de Cabeçalho de Mensagem"/>
    <w:basedOn w:val="Tipodeletrapredefinidodopargrafo"/>
    <w:link w:val="CabealhodeMensagem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customStyle="1" w:styleId="AvanoNormal">
    <w:name w:val="Avanço Normal"/>
    <w:basedOn w:val="Normal"/>
    <w:uiPriority w:val="99"/>
    <w:semiHidden/>
    <w:unhideWhenUsed/>
    <w:pPr>
      <w:ind w:left="720"/>
    </w:pPr>
  </w:style>
  <w:style w:type="paragraph" w:customStyle="1" w:styleId="TtulodaNota">
    <w:name w:val="Título da Nota"/>
    <w:basedOn w:val="Normal"/>
    <w:next w:val="Normal"/>
    <w:link w:val="CarterdeTtulodeNota"/>
    <w:uiPriority w:val="99"/>
    <w:semiHidden/>
    <w:unhideWhenUsed/>
    <w:pPr>
      <w:spacing w:after="0" w:line="240" w:lineRule="auto"/>
    </w:pPr>
  </w:style>
  <w:style w:type="character" w:customStyle="1" w:styleId="CarterdeTtulodeNota">
    <w:name w:val="Caráter de Título de Nota"/>
    <w:basedOn w:val="Tipodeletrapredefinidodopargrafo"/>
    <w:link w:val="TtulodaNota"/>
    <w:uiPriority w:val="99"/>
    <w:semiHidden/>
  </w:style>
  <w:style w:type="character" w:customStyle="1" w:styleId="nmerodapgina">
    <w:name w:val="número da página"/>
    <w:basedOn w:val="Tipodeletrapredefinidodopargrafo"/>
    <w:uiPriority w:val="99"/>
    <w:semiHidden/>
    <w:unhideWhenUsed/>
  </w:style>
  <w:style w:type="paragraph" w:customStyle="1" w:styleId="TextoSimples">
    <w:name w:val="Texto Simples"/>
    <w:basedOn w:val="Normal"/>
    <w:link w:val="CarterdeTextoSimples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CarterdeTextoSimples">
    <w:name w:val="Caráter de Texto Simples"/>
    <w:basedOn w:val="Tipodeletrapredefinidodopargrafo"/>
    <w:link w:val="TextoSimples"/>
    <w:uiPriority w:val="99"/>
    <w:semiHidden/>
    <w:rPr>
      <w:rFonts w:ascii="Consolas" w:hAnsi="Consolas" w:cs="Consolas"/>
      <w:sz w:val="21"/>
    </w:rPr>
  </w:style>
  <w:style w:type="paragraph" w:customStyle="1" w:styleId="Saudao">
    <w:name w:val="Saudação"/>
    <w:basedOn w:val="Normal"/>
    <w:next w:val="Normal"/>
    <w:link w:val="CarterdeSaudao"/>
    <w:uiPriority w:val="99"/>
    <w:semiHidden/>
    <w:unhideWhenUsed/>
  </w:style>
  <w:style w:type="character" w:customStyle="1" w:styleId="CarterdeSaudao">
    <w:name w:val="Caráter de Saudação"/>
    <w:basedOn w:val="Tipodeletrapredefinidodopargrafo"/>
    <w:link w:val="Saudao"/>
    <w:uiPriority w:val="99"/>
    <w:semiHidden/>
  </w:style>
  <w:style w:type="paragraph" w:styleId="Assinatura">
    <w:name w:val="Signature"/>
    <w:basedOn w:val="Normal"/>
    <w:link w:val="AssinaturaCarter"/>
    <w:uiPriority w:val="9"/>
    <w:unhideWhenUsed/>
    <w:qFormat/>
    <w:pPr>
      <w:spacing w:before="720" w:after="0" w:line="312" w:lineRule="auto"/>
      <w:contextualSpacing/>
    </w:pPr>
  </w:style>
  <w:style w:type="character" w:customStyle="1" w:styleId="AssinaturaCarter">
    <w:name w:val="Assinatura Caráter"/>
    <w:basedOn w:val="Tipodeletrapredefinidodopargrafo"/>
    <w:link w:val="Assinatura"/>
    <w:uiPriority w:val="9"/>
    <w:rPr>
      <w:kern w:val="20"/>
    </w:rPr>
  </w:style>
  <w:style w:type="character" w:styleId="Forte">
    <w:name w:val="Strong"/>
    <w:basedOn w:val="Tipodeletrapredefinidodopargrafo"/>
    <w:uiPriority w:val="1"/>
    <w:unhideWhenUsed/>
    <w:qFormat/>
    <w:rPr>
      <w:b/>
      <w:bCs/>
    </w:rPr>
  </w:style>
  <w:style w:type="paragraph" w:styleId="Subttulo">
    <w:name w:val="Subtitle"/>
    <w:basedOn w:val="Normal"/>
    <w:next w:val="Normal"/>
    <w:link w:val="SubttuloCarte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tuloCarter">
    <w:name w:val="Subtítulo Caráter"/>
    <w:basedOn w:val="Tipodeletrapredefinidodopargrafo"/>
    <w:link w:val="Subttulo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customStyle="1" w:styleId="nfaseSubtil">
    <w:name w:val="Ênfase Subtil"/>
    <w:basedOn w:val="Tipodeletrapredefinidodopargrafo"/>
    <w:uiPriority w:val="19"/>
    <w:semiHidden/>
    <w:unhideWhenUsed/>
    <w:rPr>
      <w:i/>
      <w:iCs/>
      <w:color w:val="808080" w:themeColor="text1" w:themeTint="7F"/>
    </w:rPr>
  </w:style>
  <w:style w:type="character" w:customStyle="1" w:styleId="RefernciaSubtil">
    <w:name w:val="Referência Subtil"/>
    <w:basedOn w:val="Tipodeletrapredefinidodopargrafo"/>
    <w:uiPriority w:val="31"/>
    <w:semiHidden/>
    <w:unhideWhenUsed/>
    <w:rPr>
      <w:smallCaps/>
      <w:color w:val="CC8E60" w:themeColor="accent2"/>
      <w:u w:val="single"/>
    </w:rPr>
  </w:style>
  <w:style w:type="table" w:customStyle="1" w:styleId="Efeitos3DdeTabela1">
    <w:name w:val="Efeitos 3D de Tabela 1"/>
    <w:basedOn w:val="Tabela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Efeitos3DdeTabela2">
    <w:name w:val="Efeitos 3D de Tabela 2"/>
    <w:basedOn w:val="Tabela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Efeitos3DdeTabela3">
    <w:name w:val="Efeitos 3D de Tabela 3"/>
    <w:basedOn w:val="Tabela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1">
    <w:name w:val="Tabela Clássica 1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2">
    <w:name w:val="Tabela Clássica 2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3">
    <w:name w:val="Tabela Clássica 3"/>
    <w:basedOn w:val="Tabela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4">
    <w:name w:val="Tabela Clássica 4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1">
    <w:name w:val="Tabela Colorida 1"/>
    <w:basedOn w:val="Tabela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2">
    <w:name w:val="Tabela Colorida 2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3">
    <w:name w:val="Tabela Colorida 3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ColunasdeTabela1">
    <w:name w:val="Colunas de Tabela 1"/>
    <w:basedOn w:val="Tabela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2">
    <w:name w:val="Colunas de Tabela 2"/>
    <w:basedOn w:val="Tabela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3">
    <w:name w:val="Colunas de Tabela 3"/>
    <w:basedOn w:val="Tabela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4">
    <w:name w:val="Colunas de Tabela 4"/>
    <w:basedOn w:val="Tabela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ColunasdeTabela5">
    <w:name w:val="Colunas de Tabela 5"/>
    <w:basedOn w:val="Tabela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TabelaContempornea">
    <w:name w:val="Tabela Contemporânea"/>
    <w:basedOn w:val="Tabela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TabelaElegante">
    <w:name w:val="Tabela Elegante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1">
    <w:name w:val="Grelha de Tabela 1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2">
    <w:name w:val="Grelha de Tabela 2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3">
    <w:name w:val="Grelha de Tabela 3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4">
    <w:name w:val="Grelha de Tabela 4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5">
    <w:name w:val="Grelha de Tabela 5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6">
    <w:name w:val="Grelha de Tabela 6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7">
    <w:name w:val="Grelha de Tabela 7"/>
    <w:basedOn w:val="Tabela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8">
    <w:name w:val="Grelha de Tabela 8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1">
    <w:name w:val="Lista de Tabela 1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2">
    <w:name w:val="Lista de Tabela 2"/>
    <w:basedOn w:val="Tabela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3">
    <w:name w:val="Lista de Tabela 3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4">
    <w:name w:val="Lista de Tabela 4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ListadeTabela5">
    <w:name w:val="Lista de Tabela 5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6">
    <w:name w:val="Lista de Tabela 6"/>
    <w:basedOn w:val="Tabela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ListadeTabela7">
    <w:name w:val="Lista de Tabela 7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ListadeTabela8">
    <w:name w:val="Lista de Tabela 8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ndicedeautoridades">
    <w:name w:val="índice de autoridad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customStyle="1" w:styleId="ndicedeilustraes">
    <w:name w:val="índice de ilustrações"/>
    <w:basedOn w:val="Normal"/>
    <w:next w:val="Normal"/>
    <w:uiPriority w:val="99"/>
    <w:semiHidden/>
    <w:unhideWhenUsed/>
    <w:pPr>
      <w:spacing w:after="0"/>
    </w:pPr>
  </w:style>
  <w:style w:type="table" w:customStyle="1" w:styleId="TabelaProfissional">
    <w:name w:val="Tabela Profissional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aSimples11">
    <w:name w:val="Tabela Simples 11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21">
    <w:name w:val="Tabela Simples 21"/>
    <w:basedOn w:val="Tabela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31">
    <w:name w:val="Tabela Simples 31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aSimples12">
    <w:name w:val="Tabela Simples 12"/>
    <w:basedOn w:val="Tabela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22">
    <w:name w:val="Tabela Simples 22"/>
    <w:basedOn w:val="Tabela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emadeTabela">
    <w:name w:val="Tema de Tabela"/>
    <w:basedOn w:val="Tabela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Web1">
    <w:name w:val="Table Web 1"/>
    <w:basedOn w:val="Tabela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2">
    <w:name w:val="Table Web 2"/>
    <w:basedOn w:val="Tabela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3">
    <w:name w:val="Table Web 3"/>
    <w:basedOn w:val="Tabela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arte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tuloCarter">
    <w:name w:val="Título Caráter"/>
    <w:basedOn w:val="Tipodeletrapredefinidodopargrafo"/>
    <w:link w:val="Ttulo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customStyle="1" w:styleId="ttulodendicedeautoridades">
    <w:name w:val="título de índice de autoridades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spacing w:after="100"/>
      <w:ind w:left="220"/>
    </w:p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customStyle="1" w:styleId="ndice5">
    <w:name w:val="índice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customStyle="1" w:styleId="ndice6">
    <w:name w:val="índice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customStyle="1" w:styleId="ndice7">
    <w:name w:val="índice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customStyle="1" w:styleId="ndice8">
    <w:name w:val="índice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customStyle="1" w:styleId="ndice9">
    <w:name w:val="índice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customStyle="1" w:styleId="Ttulodendice">
    <w:name w:val="Título de Índice"/>
    <w:basedOn w:val="ttulo10"/>
    <w:next w:val="Normal"/>
    <w:uiPriority w:val="39"/>
    <w:unhideWhenUsed/>
    <w:qFormat/>
    <w:pPr>
      <w:outlineLvl w:val="9"/>
    </w:pPr>
  </w:style>
  <w:style w:type="character" w:customStyle="1" w:styleId="CarterdeSemEspaos">
    <w:name w:val="Caráter de Sem Espaços"/>
    <w:basedOn w:val="Tipodeletrapredefinidodopargrafo"/>
    <w:link w:val="SemEspaos"/>
    <w:uiPriority w:val="1"/>
  </w:style>
  <w:style w:type="paragraph" w:customStyle="1" w:styleId="TtulodaTabela">
    <w:name w:val="Título da Tabela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DecimaldeTextodeTabela">
    <w:name w:val="Decimal de Texto de Tabela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TabelaFinanceira">
    <w:name w:val="Tabela Financeira"/>
    <w:basedOn w:val="Tabe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RelatrioAnual">
    <w:name w:val="Relatório Anual"/>
    <w:uiPriority w:val="99"/>
    <w:pPr>
      <w:numPr>
        <w:numId w:val="17"/>
      </w:numPr>
    </w:pPr>
  </w:style>
  <w:style w:type="paragraph" w:customStyle="1" w:styleId="Resumo">
    <w:name w:val="Resumo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xtodeTabela">
    <w:name w:val="Texto de Tabela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TtuloInversodeTabela">
    <w:name w:val="Título Inverso de Tabela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CabealhoSombreado">
    <w:name w:val="Cabeçalho Sombreado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styleId="Cabealho0">
    <w:name w:val="header"/>
    <w:basedOn w:val="Normal"/>
    <w:link w:val="CabealhoCarter"/>
    <w:uiPriority w:val="99"/>
    <w:unhideWhenUsed/>
    <w:rsid w:val="00026AD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0"/>
    <w:uiPriority w:val="99"/>
    <w:rsid w:val="00026AD3"/>
    <w:rPr>
      <w:kern w:val="20"/>
    </w:rPr>
  </w:style>
  <w:style w:type="paragraph" w:styleId="Rodap0">
    <w:name w:val="footer"/>
    <w:basedOn w:val="Normal"/>
    <w:link w:val="RodapCarter"/>
    <w:uiPriority w:val="99"/>
    <w:unhideWhenUsed/>
    <w:rsid w:val="00026AD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0"/>
    <w:uiPriority w:val="99"/>
    <w:rsid w:val="00026AD3"/>
    <w:rPr>
      <w:kern w:val="20"/>
    </w:rPr>
  </w:style>
  <w:style w:type="character" w:customStyle="1" w:styleId="Ttulo1Carter">
    <w:name w:val="Título 1 Caráter"/>
    <w:basedOn w:val="Tipodeletrapredefinidodopargrafo"/>
    <w:link w:val="Ttulo1"/>
    <w:rsid w:val="00A52749"/>
    <w:rPr>
      <w:rFonts w:asciiTheme="majorHAnsi" w:eastAsiaTheme="majorEastAsia" w:hAnsiTheme="majorHAnsi" w:cstheme="majorBidi"/>
      <w:b/>
      <w:bCs/>
      <w:color w:val="577188" w:themeColor="accent1" w:themeShade="BF"/>
      <w:kern w:val="20"/>
      <w:sz w:val="28"/>
      <w:szCs w:val="28"/>
    </w:rPr>
  </w:style>
  <w:style w:type="paragraph" w:styleId="Cabealhodondice">
    <w:name w:val="TOC Heading"/>
    <w:basedOn w:val="Ttulo1"/>
    <w:next w:val="Normal"/>
    <w:uiPriority w:val="39"/>
    <w:unhideWhenUsed/>
    <w:qFormat/>
    <w:rsid w:val="00A52749"/>
    <w:pPr>
      <w:spacing w:line="276" w:lineRule="auto"/>
      <w:outlineLvl w:val="9"/>
    </w:pPr>
    <w:rPr>
      <w:kern w:val="0"/>
    </w:rPr>
  </w:style>
  <w:style w:type="paragraph" w:styleId="ndice10">
    <w:name w:val="toc 1"/>
    <w:basedOn w:val="Normal"/>
    <w:next w:val="Normal"/>
    <w:autoRedefine/>
    <w:uiPriority w:val="39"/>
    <w:unhideWhenUsed/>
    <w:rsid w:val="00A52749"/>
    <w:pPr>
      <w:spacing w:after="100"/>
    </w:pPr>
  </w:style>
  <w:style w:type="paragraph" w:styleId="ndice20">
    <w:name w:val="toc 2"/>
    <w:basedOn w:val="Normal"/>
    <w:next w:val="Normal"/>
    <w:autoRedefine/>
    <w:uiPriority w:val="39"/>
    <w:unhideWhenUsed/>
    <w:rsid w:val="00A52749"/>
    <w:pPr>
      <w:spacing w:after="100"/>
      <w:ind w:left="200"/>
    </w:pPr>
  </w:style>
  <w:style w:type="paragraph" w:styleId="SemEspaamento">
    <w:name w:val="No Spacing"/>
    <w:link w:val="SemEspaamentoCarter"/>
    <w:uiPriority w:val="1"/>
    <w:qFormat/>
    <w:rsid w:val="00F35BF8"/>
    <w:pPr>
      <w:spacing w:before="0" w:after="0" w:line="240" w:lineRule="auto"/>
    </w:pPr>
    <w:rPr>
      <w:rFonts w:eastAsiaTheme="minorEastAsia"/>
      <w:color w:val="auto"/>
      <w:sz w:val="22"/>
      <w:szCs w:val="22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F35BF8"/>
    <w:rPr>
      <w:rFonts w:eastAsiaTheme="minorEastAsia"/>
      <w:color w:val="auto"/>
      <w:sz w:val="22"/>
      <w:szCs w:val="22"/>
      <w:lang w:val="pt-PT"/>
    </w:rPr>
  </w:style>
  <w:style w:type="character" w:customStyle="1" w:styleId="Ttulo2Carter">
    <w:name w:val="Título 2 Caráter"/>
    <w:basedOn w:val="Tipodeletrapredefinidodopargrafo"/>
    <w:link w:val="Ttulo2"/>
    <w:rsid w:val="006E238E"/>
    <w:rPr>
      <w:rFonts w:asciiTheme="majorHAnsi" w:eastAsiaTheme="majorEastAsia" w:hAnsiTheme="majorHAnsi" w:cstheme="majorBidi"/>
      <w:color w:val="577188" w:themeColor="accent1" w:themeShade="BF"/>
      <w:kern w:val="2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46\Timeless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3FC15249F2402D9E16F36F70F2E53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520E22-9897-4FD8-B9B8-3606519A67FE}"/>
      </w:docPartPr>
      <w:docPartBody>
        <w:p w:rsidR="003064F8" w:rsidRDefault="002E1C05" w:rsidP="002E1C05">
          <w:pPr>
            <w:pStyle w:val="DE3FC15249F2402D9E16F36F70F2E53D"/>
          </w:pPr>
          <w:r>
            <w:t>Título da Tabela</w:t>
          </w:r>
        </w:p>
      </w:docPartBody>
    </w:docPart>
    <w:docPart>
      <w:docPartPr>
        <w:name w:val="E1BA0023335A49E3B696654C956B68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8D632A-247C-43A9-A9D1-2D771D62DF4B}"/>
      </w:docPartPr>
      <w:docPartBody>
        <w:p w:rsidR="00120D70" w:rsidRDefault="00120D70" w:rsidP="00120D70">
          <w:pPr>
            <w:pStyle w:val="E1BA0023335A49E3B696654C956B68C6"/>
          </w:pPr>
          <w:r>
            <w:t>Título da Tabela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63AF57E"/>
    <w:lvl w:ilvl="0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C05"/>
    <w:rsid w:val="00120D70"/>
    <w:rsid w:val="002E1C05"/>
    <w:rsid w:val="003064F8"/>
    <w:rsid w:val="00972601"/>
    <w:rsid w:val="00D5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3FC15249F2402D9E16F36F70F2E53D">
    <w:name w:val="DE3FC15249F2402D9E16F36F70F2E53D"/>
    <w:rsid w:val="002E1C05"/>
  </w:style>
  <w:style w:type="paragraph" w:customStyle="1" w:styleId="E1BA0023335A49E3B696654C956B68C6">
    <w:name w:val="E1BA0023335A49E3B696654C956B68C6"/>
    <w:rsid w:val="00120D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2016/2020</PublishDate>
  <Abstract/>
  <CompanyAddress>Av. Emilia Dausse nº530, Maputo, Moçambique</CompanyAddress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6C8CB663CC424B953AF44E72D6515C" ma:contentTypeVersion="13" ma:contentTypeDescription="Criar um novo documento." ma:contentTypeScope="" ma:versionID="d9fe02ed1192b2c396e5e94a96e493ab">
  <xsd:schema xmlns:xsd="http://www.w3.org/2001/XMLSchema" xmlns:xs="http://www.w3.org/2001/XMLSchema" xmlns:p="http://schemas.microsoft.com/office/2006/metadata/properties" xmlns:ns1="http://schemas.microsoft.com/sharepoint/v3" xmlns:ns3="973c80df-dc67-494c-b87c-d87f3dfe4aa3" xmlns:ns4="1b3f44fe-ef7e-4419-b434-5c0bf94cdec9" targetNamespace="http://schemas.microsoft.com/office/2006/metadata/properties" ma:root="true" ma:fieldsID="b0a6a07eba79a80cf41aa9428020bb80" ns1:_="" ns3:_="" ns4:_="">
    <xsd:import namespace="http://schemas.microsoft.com/sharepoint/v3"/>
    <xsd:import namespace="973c80df-dc67-494c-b87c-d87f3dfe4aa3"/>
    <xsd:import namespace="1b3f44fe-ef7e-4419-b434-5c0bf94cde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ção de IU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3c80df-dc67-494c-b87c-d87f3dfe4a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3f44fe-ef7e-4419-b434-5c0bf94cdec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Sugestão de Partilha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B76D02-A7DD-4E45-B3D8-84BE9033EEA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8815D95E-DF5C-44DF-9829-ED8C006BA28C}">
  <ds:schemaRefs>
    <ds:schemaRef ds:uri="http://schemas.microsoft.com/office/2006/metadata/properties"/>
    <ds:schemaRef ds:uri="http://purl.org/dc/elements/1.1/"/>
    <ds:schemaRef ds:uri="973c80df-dc67-494c-b87c-d87f3dfe4aa3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schemas.microsoft.com/sharepoint/v3"/>
    <ds:schemaRef ds:uri="1b3f44fe-ef7e-4419-b434-5c0bf94cdec9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01725D89-A0C8-4402-B88C-68B4624D3049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26BEEA5B-3FBC-477E-9A11-43C31066F2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73c80df-dc67-494c-b87c-d87f3dfe4aa3"/>
    <ds:schemaRef ds:uri="1b3f44fe-ef7e-4419-b434-5c0bf94cde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</Template>
  <TotalTime>0</TotalTime>
  <Pages>9</Pages>
  <Words>837</Words>
  <Characters>4774</Characters>
  <Application>Microsoft Office Word</Application>
  <DocSecurity>0</DocSecurity>
  <Lines>39</Lines>
  <Paragraphs>11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2" baseType="lpstr">
      <vt:lpstr>Relátorio Tecnico</vt:lpstr>
      <vt:lpstr/>
      <vt:lpstr>Para Os Nossos Acionistas</vt:lpstr>
      <vt:lpstr>    Destaques Estratégicos</vt:lpstr>
      <vt:lpstr>    Destaques Financeiros</vt:lpstr>
      <vt:lpstr>    Destaques Operacionais</vt:lpstr>
      <vt:lpstr>    Olhar Para o Futuro</vt:lpstr>
      <vt:lpstr>Resumo Financeiro</vt:lpstr>
      <vt:lpstr>Declarações Financeiras</vt:lpstr>
      <vt:lpstr>    Declaração de Posição Financeira</vt:lpstr>
      <vt:lpstr>    Declaração de Rendimento Integral (Lucros e Prejuízos)</vt:lpstr>
      <vt:lpstr>    Declaração de Alterações no Capital</vt:lpstr>
      <vt:lpstr>    Declaração de Fluxos Monetários</vt:lpstr>
      <vt:lpstr>Notas para Declarações Financeiras</vt:lpstr>
      <vt:lpstr>    Contas</vt:lpstr>
      <vt:lpstr>    Dívida</vt:lpstr>
      <vt:lpstr>    Princípio de Continuidade</vt:lpstr>
      <vt:lpstr>    Passivos Contingentes</vt:lpstr>
      <vt:lpstr>    Conclusões</vt:lpstr>
      <vt:lpstr>Relatório de Auditor Independente</vt:lpstr>
      <vt:lpstr>Informação de Contacto</vt:lpstr>
      <vt:lpstr>Informações da Empresa</vt:lpstr>
    </vt:vector>
  </TitlesOfParts>
  <Company>Federação Moçambicana de Xadrez</Company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Relátorio Tecnico</dc:title>
  <dc:creator>Guimaraes Mahota</dc:creator>
  <cp:keywords/>
  <cp:lastModifiedBy>Guimarães</cp:lastModifiedBy>
  <cp:revision>2</cp:revision>
  <dcterms:created xsi:type="dcterms:W3CDTF">2020-12-04T14:38:00Z</dcterms:created>
  <dcterms:modified xsi:type="dcterms:W3CDTF">2020-12-04T14:38:00Z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  <property fmtid="{D5CDD505-2E9C-101B-9397-08002B2CF9AE}" pid="3" name="ContentTypeId">
    <vt:lpwstr>0x010100566C8CB663CC424B953AF44E72D6515C</vt:lpwstr>
  </property>
</Properties>
</file>