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:rsidR="00094B2D" w:rsidRDefault="00DC2499">
          <w:pPr>
            <w:rPr>
              <w:noProof/>
            </w:rPr>
          </w:pP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0735797" wp14:editId="63F3E118">
                    <wp:simplePos x="0" y="0"/>
                    <wp:positionH relativeFrom="page">
                      <wp:posOffset>753302</wp:posOffset>
                    </wp:positionH>
                    <wp:positionV relativeFrom="page">
                      <wp:posOffset>737502</wp:posOffset>
                    </wp:positionV>
                    <wp:extent cx="6248400" cy="1285875"/>
                    <wp:effectExtent l="0" t="0" r="0" b="8890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kern w:val="20"/>
                                    <w:lang w:val="pt-PT"/>
                                  </w:rPr>
                                  <w:alias w:val="Company"/>
                                  <w:tag w:val=""/>
                                  <w:id w:val="77020532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962231" w:rsidRPr="00E3389F" w:rsidRDefault="00962231" w:rsidP="006C6F58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kern w:val="20"/>
                                        <w:lang w:val="pt-PT"/>
                                      </w:rPr>
                                    </w:pPr>
                                    <w:r w:rsidRPr="00E3389F">
                                      <w:rPr>
                                        <w:b/>
                                        <w:kern w:val="20"/>
                                        <w:lang w:val="pt-PT"/>
                                      </w:rPr>
                                      <w:t>FEDERAÇÃO MOAMBICANA DE XADREZ</w:t>
                                    </w:r>
                                  </w:p>
                                </w:sdtContent>
                              </w:sdt>
                              <w:p w:rsidR="00962231" w:rsidRPr="00E3389F" w:rsidRDefault="00962231" w:rsidP="006C6F58">
                                <w:pPr>
                                  <w:pStyle w:val="NoSpacing"/>
                                  <w:jc w:val="right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auto"/>
                                      <w:lang w:val="pt-PT"/>
                                    </w:rPr>
                                    <w:alias w:val="Street Address"/>
                                    <w:tag w:val="Street Address"/>
                                    <w:id w:val="105558018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 w:rsidRPr="00E3389F">
                                      <w:rPr>
                                        <w:noProof/>
                                        <w:color w:val="auto"/>
                                        <w:lang w:val="pt-PT"/>
                                      </w:rPr>
                                      <w:t>Maputo, Av. Emilia Daússe Nº 530</w:t>
                                    </w:r>
                                  </w:sdtContent>
                                </w:sdt>
                              </w:p>
                              <w:p w:rsidR="00962231" w:rsidRPr="00E3389F" w:rsidRDefault="00962231" w:rsidP="006C6F58">
                                <w:pPr>
                                  <w:pStyle w:val="NoSpacing"/>
                                  <w:jc w:val="right"/>
                                  <w:rPr>
                                    <w:lang w:val="pt-PT"/>
                                  </w:rPr>
                                </w:pPr>
                                <w:r w:rsidRPr="00E3389F">
                                  <w:rPr>
                                    <w:rStyle w:val="Strong"/>
                                    <w:lang w:val="pt-PT"/>
                                  </w:rPr>
                                  <w:t>Tel</w:t>
                                </w:r>
                                <w:r w:rsidRPr="00E3389F">
                                  <w:rPr>
                                    <w:lang w:val="pt-PT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lang w:val="pt-PT"/>
                                    </w:rPr>
                                    <w:alias w:val="Telephone"/>
                                    <w:tag w:val="Telephone"/>
                                    <w:id w:val="356700092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 w:rsidRPr="00E3389F">
                                      <w:rPr>
                                        <w:lang w:val="pt-PT"/>
                                      </w:rPr>
                                      <w:t>(+258) 84 55 36 635</w:t>
                                    </w:r>
                                  </w:sdtContent>
                                </w:sdt>
                              </w:p>
                              <w:p w:rsidR="00962231" w:rsidRPr="00E3389F" w:rsidRDefault="00962231" w:rsidP="006C6F58">
                                <w:pPr>
                                  <w:jc w:val="right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alias w:val="Website"/>
                                    <w:tag w:val="Website"/>
                                    <w:id w:val="215555054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Pr="00E3389F">
                                      <w:rPr>
                                        <w:lang w:val="pt-PT"/>
                                      </w:rPr>
                                      <w:t>Email: fmxdireccao@gmail.com</w:t>
                                    </w:r>
                                  </w:sdtContent>
                                </w:sdt>
                              </w:p>
                              <w:p w:rsidR="00962231" w:rsidRPr="00DC2499" w:rsidRDefault="00962231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007357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margin-left:59.3pt;margin-top:58.05pt;width:492pt;height:101.25pt;z-index:251660288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dqhwIAAHc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kern w:val="20"/>
                              <w:lang w:val="pt-PT"/>
                            </w:rPr>
                            <w:alias w:val="Company"/>
                            <w:tag w:val=""/>
                            <w:id w:val="77020532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:rsidR="00962231" w:rsidRPr="00E3389F" w:rsidRDefault="00962231" w:rsidP="006C6F58">
                              <w:pPr>
                                <w:pStyle w:val="NoSpacing"/>
                                <w:jc w:val="right"/>
                                <w:rPr>
                                  <w:b/>
                                  <w:kern w:val="20"/>
                                  <w:lang w:val="pt-PT"/>
                                </w:rPr>
                              </w:pPr>
                              <w:r w:rsidRPr="00E3389F">
                                <w:rPr>
                                  <w:b/>
                                  <w:kern w:val="20"/>
                                  <w:lang w:val="pt-PT"/>
                                </w:rPr>
                                <w:t>FEDERAÇÃO MOAMBICANA DE XADREZ</w:t>
                              </w:r>
                            </w:p>
                          </w:sdtContent>
                        </w:sdt>
                        <w:p w:rsidR="00962231" w:rsidRPr="00E3389F" w:rsidRDefault="00962231" w:rsidP="006C6F58">
                          <w:pPr>
                            <w:pStyle w:val="NoSpacing"/>
                            <w:jc w:val="right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noProof/>
                                <w:color w:val="auto"/>
                                <w:lang w:val="pt-PT"/>
                              </w:rPr>
                              <w:alias w:val="Street Address"/>
                              <w:tag w:val="Street Address"/>
                              <w:id w:val="105558018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 w:rsidRPr="00E3389F">
                                <w:rPr>
                                  <w:noProof/>
                                  <w:color w:val="auto"/>
                                  <w:lang w:val="pt-PT"/>
                                </w:rPr>
                                <w:t>Maputo, Av. Emilia Daússe Nº 530</w:t>
                              </w:r>
                            </w:sdtContent>
                          </w:sdt>
                        </w:p>
                        <w:p w:rsidR="00962231" w:rsidRPr="00E3389F" w:rsidRDefault="00962231" w:rsidP="006C6F58">
                          <w:pPr>
                            <w:pStyle w:val="NoSpacing"/>
                            <w:jc w:val="right"/>
                            <w:rPr>
                              <w:lang w:val="pt-PT"/>
                            </w:rPr>
                          </w:pPr>
                          <w:r w:rsidRPr="00E3389F">
                            <w:rPr>
                              <w:rStyle w:val="Strong"/>
                              <w:lang w:val="pt-PT"/>
                            </w:rPr>
                            <w:t>Tel</w:t>
                          </w:r>
                          <w:r w:rsidRPr="00E3389F">
                            <w:rPr>
                              <w:lang w:val="pt-PT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lang w:val="pt-PT"/>
                              </w:rPr>
                              <w:alias w:val="Telephone"/>
                              <w:tag w:val="Telephone"/>
                              <w:id w:val="356700092"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/>
                            </w:sdtPr>
                            <w:sdtContent>
                              <w:r w:rsidRPr="00E3389F">
                                <w:rPr>
                                  <w:lang w:val="pt-PT"/>
                                </w:rPr>
                                <w:t>(+258) 84 55 36 635</w:t>
                              </w:r>
                            </w:sdtContent>
                          </w:sdt>
                        </w:p>
                        <w:p w:rsidR="00962231" w:rsidRPr="00E3389F" w:rsidRDefault="00962231" w:rsidP="006C6F58">
                          <w:pPr>
                            <w:jc w:val="right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Website"/>
                              <w:tag w:val="Website"/>
                              <w:id w:val="215555054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Pr="00E3389F">
                                <w:rPr>
                                  <w:lang w:val="pt-PT"/>
                                </w:rPr>
                                <w:t>Email: fmxdireccao@gmail.com</w:t>
                              </w:r>
                            </w:sdtContent>
                          </w:sdt>
                        </w:p>
                        <w:p w:rsidR="00962231" w:rsidRPr="00DC2499" w:rsidRDefault="00962231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6C6F58">
            <w:rPr>
              <w:noProof/>
              <w:lang w:eastAsia="en-US"/>
            </w:rPr>
            <w:drawing>
              <wp:anchor distT="0" distB="0" distL="114300" distR="114300" simplePos="0" relativeHeight="251662336" behindDoc="1" locked="0" layoutInCell="1" allowOverlap="1" wp14:anchorId="2E2852C8" wp14:editId="5BFC84F7">
                <wp:simplePos x="0" y="0"/>
                <wp:positionH relativeFrom="margin">
                  <wp:align>left</wp:align>
                </wp:positionH>
                <wp:positionV relativeFrom="paragraph">
                  <wp:posOffset>-1062542</wp:posOffset>
                </wp:positionV>
                <wp:extent cx="1249945" cy="1367758"/>
                <wp:effectExtent l="0" t="0" r="7620" b="444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9945" cy="13677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44A70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85EE6C" wp14:editId="0A184DED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62231" w:rsidRPr="006C6F58" w:rsidRDefault="00962231">
                                <w:pPr>
                                  <w:pStyle w:val="Title"/>
                                  <w:rPr>
                                    <w:b/>
                                    <w:sz w:val="5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52"/>
                                      <w:lang w:val="pt-PT"/>
                                    </w:rPr>
                                    <w:alias w:val="Title"/>
                                    <w:tag w:val=""/>
                                    <w:id w:val="12060682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C6F58">
                                      <w:rPr>
                                        <w:b/>
                                        <w:sz w:val="52"/>
                                        <w:lang w:val="pt-PT"/>
                                      </w:rPr>
                                      <w:t>RELATÓRIO DOS CAMPEONATOS NACIONAIS LIGA B E FEMININOS</w:t>
                                    </w:r>
                                  </w:sdtContent>
                                </w:sdt>
                              </w:p>
                              <w:p w:rsidR="00962231" w:rsidRDefault="00962231">
                                <w:pPr>
                                  <w:pStyle w:val="Subtitle"/>
                                </w:pPr>
                                <w:r w:rsidRPr="00AA56B9">
                                  <w:rPr>
                                    <w:lang w:val="pt-PT"/>
                                  </w:rP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79602060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Época 2019/2020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-1660988814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62231" w:rsidRDefault="00962231">
                                    <w:pPr>
                                      <w:pStyle w:val="Abstrac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0185EE6C" id="Text Box 6" o:spid="_x0000_s1027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kuQwIAAH0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" filled="f" stroked="f" strokeweight=".5pt">
                    <v:textbox inset="0,0,0,0">
                      <w:txbxContent>
                        <w:p w:rsidR="00962231" w:rsidRPr="006C6F58" w:rsidRDefault="00962231">
                          <w:pPr>
                            <w:pStyle w:val="Title"/>
                            <w:rPr>
                              <w:b/>
                              <w:sz w:val="52"/>
                              <w:lang w:val="pt-PT"/>
                            </w:rPr>
                          </w:pPr>
                          <w:sdt>
                            <w:sdtPr>
                              <w:rPr>
                                <w:b/>
                                <w:sz w:val="52"/>
                                <w:lang w:val="pt-PT"/>
                              </w:rPr>
                              <w:alias w:val="Title"/>
                              <w:tag w:val=""/>
                              <w:id w:val="12060682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C6F58">
                                <w:rPr>
                                  <w:b/>
                                  <w:sz w:val="52"/>
                                  <w:lang w:val="pt-PT"/>
                                </w:rPr>
                                <w:t>RELATÓRIO DOS CAMPEONATOS NACIONAIS LIGA B E FEMININOS</w:t>
                              </w:r>
                            </w:sdtContent>
                          </w:sdt>
                        </w:p>
                        <w:p w:rsidR="00962231" w:rsidRDefault="00962231">
                          <w:pPr>
                            <w:pStyle w:val="Subtitle"/>
                          </w:pPr>
                          <w:r w:rsidRPr="00AA56B9">
                            <w:rPr>
                              <w:lang w:val="pt-PT"/>
                            </w:rPr>
                            <w:t xml:space="preserve"> </w:t>
                          </w:r>
                          <w:sdt>
                            <w:sdtPr>
                              <w:alias w:val="Date"/>
                              <w:id w:val="179602060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Época 2019/2020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-1660988814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62231" w:rsidRDefault="00962231">
                              <w:pPr>
                                <w:pStyle w:val="Abstract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A44A70">
            <w:rPr>
              <w:noProof/>
            </w:rPr>
            <w:br w:type="page"/>
          </w:r>
        </w:p>
      </w:sdtContent>
    </w:sdt>
    <w:sdt>
      <w:sdtPr>
        <w:id w:val="494772823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962231" w:rsidRDefault="00962231">
          <w:pPr>
            <w:pStyle w:val="TOCHeading"/>
          </w:pPr>
          <w:r>
            <w:t>Contents</w:t>
          </w:r>
        </w:p>
        <w:p w:rsidR="008474DC" w:rsidRDefault="0096223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8406" w:history="1">
            <w:r w:rsidR="008474DC" w:rsidRPr="00C802A8">
              <w:rPr>
                <w:rStyle w:val="Hyperlink"/>
                <w:b/>
              </w:rPr>
              <w:t>Descrição do Evento</w:t>
            </w:r>
            <w:r w:rsidR="008474DC">
              <w:rPr>
                <w:webHidden/>
              </w:rPr>
              <w:tab/>
            </w:r>
            <w:r w:rsidR="008474DC">
              <w:rPr>
                <w:webHidden/>
              </w:rPr>
              <w:fldChar w:fldCharType="begin"/>
            </w:r>
            <w:r w:rsidR="008474DC">
              <w:rPr>
                <w:webHidden/>
              </w:rPr>
              <w:instrText xml:space="preserve"> PAGEREF _Toc35508406 \h </w:instrText>
            </w:r>
            <w:r w:rsidR="008474DC">
              <w:rPr>
                <w:webHidden/>
              </w:rPr>
            </w:r>
            <w:r w:rsidR="008474DC">
              <w:rPr>
                <w:webHidden/>
              </w:rPr>
              <w:fldChar w:fldCharType="separate"/>
            </w:r>
            <w:r w:rsidR="00552BF2">
              <w:rPr>
                <w:webHidden/>
              </w:rPr>
              <w:t>1</w:t>
            </w:r>
            <w:r w:rsidR="008474DC">
              <w:rPr>
                <w:webHidden/>
              </w:rPr>
              <w:fldChar w:fldCharType="end"/>
            </w:r>
          </w:hyperlink>
        </w:p>
        <w:p w:rsidR="008474DC" w:rsidRDefault="008474D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35508407" w:history="1">
            <w:r>
              <w:rPr>
                <w:rStyle w:val="Hyperlink"/>
                <w:noProof/>
                <w:lang w:val="pt-PT"/>
              </w:rPr>
              <w:t>A</w:t>
            </w:r>
            <w:r w:rsidRPr="00C802A8">
              <w:rPr>
                <w:rStyle w:val="Hyperlink"/>
                <w:noProof/>
                <w:lang w:val="pt-PT"/>
              </w:rPr>
              <w:t>spectos técnicos da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B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4DC" w:rsidRDefault="008474D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35508408" w:history="1">
            <w:r w:rsidRPr="00C802A8">
              <w:rPr>
                <w:rStyle w:val="Hyperlink"/>
                <w:noProof/>
                <w:lang w:val="pt-PT"/>
              </w:rPr>
              <w:t>Equipa técnica e de arbitragem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B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4DC" w:rsidRDefault="008474DC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35508409" w:history="1">
            <w:r w:rsidRPr="00C802A8">
              <w:rPr>
                <w:rStyle w:val="Hyperlink"/>
                <w:b/>
                <w:lang w:val="pt-PT"/>
              </w:rPr>
              <w:t>Resultados da Prova e Classificação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_Toc35508409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BF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474DC" w:rsidRDefault="008474D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35508410" w:history="1">
            <w:r w:rsidRPr="00C802A8">
              <w:rPr>
                <w:rStyle w:val="Hyperlink"/>
                <w:noProof/>
                <w:lang w:val="pt-PT"/>
              </w:rPr>
              <w:t>Classificação Inicial da LIGA B (em ordem de rating)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B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4DC" w:rsidRDefault="008474D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35508411" w:history="1">
            <w:r w:rsidRPr="00C802A8">
              <w:rPr>
                <w:rStyle w:val="Hyperlink"/>
                <w:noProof/>
                <w:lang w:val="pt-PT"/>
              </w:rPr>
              <w:t>Emparceiramentos e Resultados da LIGA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B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4DC" w:rsidRDefault="008474D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35508412" w:history="1">
            <w:r w:rsidRPr="00C802A8">
              <w:rPr>
                <w:rStyle w:val="Hyperlink"/>
                <w:noProof/>
                <w:lang w:val="pt-PT"/>
              </w:rPr>
              <w:t>Classificação final do nacional LIGA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4DC" w:rsidRDefault="008474D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35508413" w:history="1">
            <w:r w:rsidRPr="00C802A8">
              <w:rPr>
                <w:rStyle w:val="Hyperlink"/>
                <w:noProof/>
                <w:lang w:val="pt-PT"/>
              </w:rPr>
              <w:t>Classificação Inicial do Feminino (em ordem de rating)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B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4DC" w:rsidRDefault="008474D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35508414" w:history="1">
            <w:r w:rsidRPr="00C802A8">
              <w:rPr>
                <w:rStyle w:val="Hyperlink"/>
                <w:noProof/>
                <w:lang w:val="pt-PT"/>
              </w:rPr>
              <w:t>Emparceiramentos e Resultados do Feminino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B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4DC" w:rsidRDefault="008474DC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35508415" w:history="1">
            <w:r w:rsidRPr="00C802A8">
              <w:rPr>
                <w:rStyle w:val="Hyperlink"/>
                <w:noProof/>
                <w:lang w:val="pt-PT"/>
              </w:rPr>
              <w:t>Classificação Final do nacional feminino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B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4DC" w:rsidRDefault="008474DC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35508416" w:history="1">
            <w:r w:rsidRPr="00C802A8">
              <w:rPr>
                <w:rStyle w:val="Hyperlink"/>
                <w:b/>
                <w:lang w:val="pt-PT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_Toc35508416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BF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62231" w:rsidRDefault="00962231">
          <w:r>
            <w:rPr>
              <w:b/>
              <w:bCs/>
              <w:noProof/>
            </w:rPr>
            <w:fldChar w:fldCharType="end"/>
          </w:r>
        </w:p>
      </w:sdtContent>
    </w:sdt>
    <w:p w:rsidR="00094B2D" w:rsidRDefault="00094B2D">
      <w:pPr>
        <w:sectPr w:rsidR="00094B2D">
          <w:headerReference w:type="default" r:id="rId12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094B2D" w:rsidRPr="00014089" w:rsidRDefault="00DC2499" w:rsidP="00962231">
      <w:pPr>
        <w:pStyle w:val="Heading1"/>
        <w:rPr>
          <w:b/>
        </w:rPr>
      </w:pPr>
      <w:bookmarkStart w:id="0" w:name="_Toc35508406"/>
      <w:proofErr w:type="spellStart"/>
      <w:r w:rsidRPr="00014089">
        <w:rPr>
          <w:b/>
        </w:rPr>
        <w:lastRenderedPageBreak/>
        <w:t>Descrição</w:t>
      </w:r>
      <w:proofErr w:type="spellEnd"/>
      <w:r w:rsidRPr="00014089">
        <w:rPr>
          <w:b/>
        </w:rPr>
        <w:t xml:space="preserve"> do </w:t>
      </w:r>
      <w:proofErr w:type="spellStart"/>
      <w:r w:rsidRPr="00014089">
        <w:rPr>
          <w:b/>
        </w:rPr>
        <w:t>Evento</w:t>
      </w:r>
      <w:bookmarkEnd w:id="0"/>
      <w:proofErr w:type="spellEnd"/>
    </w:p>
    <w:p w:rsidR="00094B2D" w:rsidRDefault="00672E69" w:rsidP="00672E69">
      <w:pPr>
        <w:jc w:val="both"/>
        <w:rPr>
          <w:lang w:val="pt-PT"/>
        </w:rPr>
      </w:pPr>
      <w:r w:rsidRPr="00672E69">
        <w:rPr>
          <w:lang w:val="pt-PT"/>
        </w:rPr>
        <w:t xml:space="preserve">Os Campeonatos Nacionais de Xadrez da Liga B e Femininos tiveram lugar na cidade da Matola, </w:t>
      </w:r>
      <w:r>
        <w:rPr>
          <w:lang w:val="pt-PT"/>
        </w:rPr>
        <w:t xml:space="preserve">concretamente na Sala de Conferências da Direção Provincial de Agricultura de Maputo, </w:t>
      </w:r>
      <w:r w:rsidRPr="00672E69">
        <w:rPr>
          <w:lang w:val="pt-PT"/>
        </w:rPr>
        <w:t>entre os dias 19 a 24 de Fevereiro de</w:t>
      </w:r>
      <w:r w:rsidR="00EE0448">
        <w:rPr>
          <w:lang w:val="pt-PT"/>
        </w:rPr>
        <w:t xml:space="preserve"> 2020. Participaram neste evento 20 xadrezistas </w:t>
      </w:r>
      <w:r w:rsidR="008263C7">
        <w:rPr>
          <w:lang w:val="pt-PT"/>
        </w:rPr>
        <w:t xml:space="preserve">(9 em femininos e 11 em masculinos) </w:t>
      </w:r>
      <w:r w:rsidR="00EE0448">
        <w:rPr>
          <w:lang w:val="pt-PT"/>
        </w:rPr>
        <w:t>proveniente</w:t>
      </w:r>
      <w:r w:rsidR="008263C7">
        <w:rPr>
          <w:lang w:val="pt-PT"/>
        </w:rPr>
        <w:t>s</w:t>
      </w:r>
      <w:r w:rsidR="00EE0448">
        <w:rPr>
          <w:lang w:val="pt-PT"/>
        </w:rPr>
        <w:t xml:space="preserve"> de todo o país com excepção de Niassa, Gaza e Inhambane, províncias que não conseguiram apurar seus xadrezistas na competição anterior.</w:t>
      </w:r>
    </w:p>
    <w:p w:rsidR="000577A8" w:rsidRDefault="000577A8" w:rsidP="000577A8">
      <w:pPr>
        <w:jc w:val="both"/>
        <w:rPr>
          <w:lang w:val="pt-PT"/>
        </w:rPr>
      </w:pPr>
      <w:r>
        <w:rPr>
          <w:lang w:val="pt-PT"/>
        </w:rPr>
        <w:t xml:space="preserve">A Competição decorreu sem sobressaltos, num ambiênte de muita disputa e competividade, </w:t>
      </w:r>
      <w:r w:rsidR="007E61DB">
        <w:rPr>
          <w:lang w:val="pt-PT"/>
        </w:rPr>
        <w:t>com d</w:t>
      </w:r>
      <w:r w:rsidR="007E61DB">
        <w:rPr>
          <w:lang w:val="pt-PT"/>
        </w:rPr>
        <w:t>estaca</w:t>
      </w:r>
      <w:r w:rsidR="007E61DB">
        <w:rPr>
          <w:lang w:val="pt-PT"/>
        </w:rPr>
        <w:t xml:space="preserve"> para o Nacional F</w:t>
      </w:r>
      <w:r w:rsidR="007E61DB">
        <w:rPr>
          <w:lang w:val="pt-PT"/>
        </w:rPr>
        <w:t>eminino</w:t>
      </w:r>
      <w:r w:rsidR="007E61DB">
        <w:rPr>
          <w:lang w:val="pt-PT"/>
        </w:rPr>
        <w:t>,</w:t>
      </w:r>
      <w:r w:rsidR="007E61DB">
        <w:rPr>
          <w:lang w:val="pt-PT"/>
        </w:rPr>
        <w:t xml:space="preserve"> onde notou-se uma dura disputa </w:t>
      </w:r>
      <w:r w:rsidR="007E61DB">
        <w:rPr>
          <w:lang w:val="pt-PT"/>
        </w:rPr>
        <w:t xml:space="preserve">contrariamente aos nacionais anteriores, uma relevante </w:t>
      </w:r>
      <w:r w:rsidR="007E61DB">
        <w:rPr>
          <w:lang w:val="pt-PT"/>
        </w:rPr>
        <w:t xml:space="preserve">melhoria </w:t>
      </w:r>
      <w:r w:rsidR="007E61DB">
        <w:rPr>
          <w:lang w:val="pt-PT"/>
        </w:rPr>
        <w:t>em termos de qualidade dos</w:t>
      </w:r>
      <w:r w:rsidR="007E61DB">
        <w:rPr>
          <w:lang w:val="pt-PT"/>
        </w:rPr>
        <w:t xml:space="preserve"> jogos. </w:t>
      </w:r>
      <w:r w:rsidR="007E61DB">
        <w:rPr>
          <w:lang w:val="pt-PT"/>
        </w:rPr>
        <w:t xml:space="preserve">No entanto, todos </w:t>
      </w:r>
      <w:r>
        <w:rPr>
          <w:lang w:val="pt-PT"/>
        </w:rPr>
        <w:t>os xadrezistas pauta</w:t>
      </w:r>
      <w:r w:rsidR="007E61DB">
        <w:rPr>
          <w:lang w:val="pt-PT"/>
        </w:rPr>
        <w:t>ram</w:t>
      </w:r>
      <w:r>
        <w:rPr>
          <w:lang w:val="pt-PT"/>
        </w:rPr>
        <w:t xml:space="preserve"> pelo bom senso e fayer play, não havendo nenhum registo de queixa ou infracção até ao encerramento dos Campeonatos. </w:t>
      </w:r>
    </w:p>
    <w:p w:rsidR="000577A8" w:rsidRDefault="000577A8" w:rsidP="00672E69">
      <w:pPr>
        <w:jc w:val="both"/>
        <w:rPr>
          <w:lang w:val="pt-PT"/>
        </w:rPr>
      </w:pPr>
    </w:p>
    <w:p w:rsidR="00094B2D" w:rsidRDefault="000436CB">
      <w:pPr>
        <w:pStyle w:val="Heading2"/>
        <w:rPr>
          <w:lang w:val="pt-PT"/>
        </w:rPr>
      </w:pPr>
      <w:bookmarkStart w:id="1" w:name="_Toc35508407"/>
      <w:r>
        <w:rPr>
          <w:lang w:val="pt-PT"/>
        </w:rPr>
        <w:t>aspectos técnicos</w:t>
      </w:r>
      <w:r w:rsidR="00962231">
        <w:rPr>
          <w:lang w:val="pt-PT"/>
        </w:rPr>
        <w:t xml:space="preserve"> da prova</w:t>
      </w:r>
      <w:bookmarkEnd w:id="1"/>
    </w:p>
    <w:p w:rsidR="00962231" w:rsidRPr="00962231" w:rsidRDefault="00962231" w:rsidP="00962231">
      <w:pPr>
        <w:rPr>
          <w:lang w:val="pt-PT"/>
        </w:rPr>
      </w:pPr>
    </w:p>
    <w:p w:rsidR="000436CB" w:rsidRPr="00672E69" w:rsidRDefault="000436CB" w:rsidP="000436CB">
      <w:pPr>
        <w:jc w:val="both"/>
        <w:rPr>
          <w:lang w:val="pt-PT"/>
        </w:rPr>
      </w:pPr>
      <w:r>
        <w:rPr>
          <w:lang w:val="pt-PT"/>
        </w:rPr>
        <w:t xml:space="preserve">A LIGA B foi disputada </w:t>
      </w:r>
      <w:r w:rsidR="00F05691">
        <w:rPr>
          <w:lang w:val="pt-PT"/>
        </w:rPr>
        <w:t>no Sistema Round Robin Todos Contra – Todos,</w:t>
      </w:r>
      <w:r w:rsidR="00F05691">
        <w:rPr>
          <w:lang w:val="pt-PT"/>
        </w:rPr>
        <w:t xml:space="preserve"> com um total de 9 jogadores, ao envez de 10 jogadores, devido a ausência justificada do xadrezista João Cherene, Campeão Nacional da LIGA B 2018, </w:t>
      </w:r>
      <w:r>
        <w:rPr>
          <w:lang w:val="pt-PT"/>
        </w:rPr>
        <w:t>enquanto que ao Nacional Feminino usou-se o Sistema Suíço de 9 jornadas</w:t>
      </w:r>
      <w:r w:rsidR="00F05691">
        <w:rPr>
          <w:lang w:val="pt-PT"/>
        </w:rPr>
        <w:t>, com 11 jogadoras</w:t>
      </w:r>
      <w:r>
        <w:rPr>
          <w:lang w:val="pt-PT"/>
        </w:rPr>
        <w:t>. Ao desempate, acordou-se 5</w:t>
      </w:r>
      <w:r w:rsidR="0097299F">
        <w:rPr>
          <w:lang w:val="pt-PT"/>
        </w:rPr>
        <w:t xml:space="preserve"> </w:t>
      </w:r>
      <w:r>
        <w:rPr>
          <w:lang w:val="pt-PT"/>
        </w:rPr>
        <w:t>min</w:t>
      </w:r>
      <w:r w:rsidR="0097299F">
        <w:rPr>
          <w:lang w:val="pt-PT"/>
        </w:rPr>
        <w:t>utos</w:t>
      </w:r>
      <w:r>
        <w:rPr>
          <w:lang w:val="pt-PT"/>
        </w:rPr>
        <w:t xml:space="preserve"> com acréscimo de 2 segundos por cada jogada, contrariamente a o que estava estabelecido devido a escasses do tempo</w:t>
      </w:r>
      <w:r w:rsidR="00F05691">
        <w:rPr>
          <w:lang w:val="pt-PT"/>
        </w:rPr>
        <w:t xml:space="preserve"> para o encerramento da cerimonia</w:t>
      </w:r>
      <w:r w:rsidR="0097299F">
        <w:rPr>
          <w:lang w:val="pt-PT"/>
        </w:rPr>
        <w:t>.</w:t>
      </w:r>
    </w:p>
    <w:p w:rsidR="00094B2D" w:rsidRDefault="0097299F">
      <w:pPr>
        <w:pStyle w:val="Heading2"/>
        <w:rPr>
          <w:lang w:val="pt-PT"/>
        </w:rPr>
      </w:pPr>
      <w:bookmarkStart w:id="2" w:name="_Toc35508408"/>
      <w:r w:rsidRPr="0097299F">
        <w:rPr>
          <w:lang w:val="pt-PT"/>
        </w:rPr>
        <w:t>Equipa técnica e de arbitragem</w:t>
      </w:r>
      <w:bookmarkEnd w:id="2"/>
    </w:p>
    <w:p w:rsidR="00962231" w:rsidRPr="00962231" w:rsidRDefault="00962231" w:rsidP="00962231">
      <w:pPr>
        <w:rPr>
          <w:lang w:val="pt-PT"/>
        </w:rPr>
      </w:pPr>
    </w:p>
    <w:p w:rsidR="00094B2D" w:rsidRPr="0097299F" w:rsidRDefault="0097299F">
      <w:pPr>
        <w:rPr>
          <w:b/>
          <w:lang w:val="pt-PT"/>
        </w:rPr>
      </w:pPr>
      <w:r w:rsidRPr="0097299F">
        <w:rPr>
          <w:b/>
          <w:lang w:val="pt-PT"/>
        </w:rPr>
        <w:t>Director da Prova</w:t>
      </w:r>
      <w:r>
        <w:rPr>
          <w:b/>
          <w:lang w:val="pt-PT"/>
        </w:rPr>
        <w:tab/>
      </w:r>
      <w:r>
        <w:rPr>
          <w:b/>
          <w:lang w:val="pt-PT"/>
        </w:rPr>
        <w:tab/>
        <w:t>Mariano Maia</w:t>
      </w:r>
    </w:p>
    <w:p w:rsidR="0097299F" w:rsidRPr="0097299F" w:rsidRDefault="0097299F">
      <w:pPr>
        <w:rPr>
          <w:b/>
          <w:lang w:val="pt-PT"/>
        </w:rPr>
      </w:pPr>
      <w:r w:rsidRPr="0097299F">
        <w:rPr>
          <w:b/>
          <w:lang w:val="pt-PT"/>
        </w:rPr>
        <w:t>Arbitro Principal</w:t>
      </w:r>
      <w:r>
        <w:rPr>
          <w:b/>
          <w:lang w:val="pt-PT"/>
        </w:rPr>
        <w:tab/>
      </w:r>
      <w:r>
        <w:rPr>
          <w:b/>
          <w:lang w:val="pt-PT"/>
        </w:rPr>
        <w:tab/>
        <w:t>Mateus Viageiro</w:t>
      </w:r>
    </w:p>
    <w:p w:rsidR="0097299F" w:rsidRPr="0097299F" w:rsidRDefault="0097299F">
      <w:pPr>
        <w:rPr>
          <w:b/>
          <w:lang w:val="pt-PT"/>
        </w:rPr>
      </w:pPr>
      <w:r w:rsidRPr="0097299F">
        <w:rPr>
          <w:b/>
          <w:lang w:val="pt-PT"/>
        </w:rPr>
        <w:t>Arbitro Chefe</w:t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  <w:t>Job Moises</w:t>
      </w:r>
    </w:p>
    <w:p w:rsidR="0097299F" w:rsidRPr="0097299F" w:rsidRDefault="0097299F">
      <w:pPr>
        <w:rPr>
          <w:b/>
          <w:lang w:val="pt-PT"/>
        </w:rPr>
      </w:pPr>
      <w:r w:rsidRPr="0097299F">
        <w:rPr>
          <w:b/>
          <w:lang w:val="pt-PT"/>
        </w:rPr>
        <w:t>Arbitros Auxiliares</w:t>
      </w:r>
      <w:r>
        <w:rPr>
          <w:b/>
          <w:lang w:val="pt-PT"/>
        </w:rPr>
        <w:tab/>
      </w:r>
      <w:r>
        <w:rPr>
          <w:b/>
          <w:lang w:val="pt-PT"/>
        </w:rPr>
        <w:tab/>
        <w:t>Leonardo Nhaule, Marcos Macuacua, Manuel, Paulo Nhavoto.</w:t>
      </w:r>
    </w:p>
    <w:p w:rsidR="00094B2D" w:rsidRPr="00014089" w:rsidRDefault="00014089">
      <w:pPr>
        <w:pStyle w:val="Heading1"/>
        <w:rPr>
          <w:b/>
          <w:sz w:val="28"/>
          <w:lang w:val="pt-PT"/>
        </w:rPr>
      </w:pPr>
      <w:bookmarkStart w:id="3" w:name="_Toc35508409"/>
      <w:r w:rsidRPr="00014089">
        <w:rPr>
          <w:b/>
          <w:sz w:val="28"/>
          <w:lang w:val="pt-PT"/>
        </w:rPr>
        <w:lastRenderedPageBreak/>
        <w:t>Resultados da Prova</w:t>
      </w:r>
      <w:r>
        <w:rPr>
          <w:b/>
          <w:sz w:val="28"/>
          <w:lang w:val="pt-PT"/>
        </w:rPr>
        <w:t xml:space="preserve"> e C</w:t>
      </w:r>
      <w:r w:rsidRPr="00014089">
        <w:rPr>
          <w:b/>
          <w:sz w:val="28"/>
          <w:lang w:val="pt-PT"/>
        </w:rPr>
        <w:t>lassificação</w:t>
      </w:r>
      <w:bookmarkEnd w:id="3"/>
    </w:p>
    <w:p w:rsidR="00014089" w:rsidRDefault="00014089" w:rsidP="00014089">
      <w:pPr>
        <w:pStyle w:val="Heading2"/>
        <w:rPr>
          <w:lang w:val="pt-PT"/>
        </w:rPr>
      </w:pPr>
      <w:bookmarkStart w:id="4" w:name="_Toc35508410"/>
      <w:r w:rsidRPr="00402153">
        <w:rPr>
          <w:lang w:val="pt-PT"/>
        </w:rPr>
        <w:t>Classificação Inicial da LIGA B (em ordem de rating)</w:t>
      </w:r>
      <w:bookmarkEnd w:id="4"/>
    </w:p>
    <w:p w:rsidR="00014089" w:rsidRPr="00014089" w:rsidRDefault="00014089" w:rsidP="00014089">
      <w:pPr>
        <w:rPr>
          <w:lang w:val="pt-PT"/>
        </w:rPr>
      </w:pP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766"/>
        <w:gridCol w:w="955"/>
        <w:gridCol w:w="3162"/>
        <w:gridCol w:w="970"/>
        <w:gridCol w:w="1194"/>
      </w:tblGrid>
      <w:tr w:rsidR="00FD1259" w:rsidRPr="00262FBD" w:rsidTr="00FD1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noWrap/>
            <w:hideMark/>
          </w:tcPr>
          <w:p w:rsidR="00FD1259" w:rsidRPr="00262FBD" w:rsidRDefault="00A44A70" w:rsidP="00FD1259">
            <w:pPr>
              <w:jc w:val="center"/>
              <w:rPr>
                <w:b/>
                <w:bCs/>
                <w:szCs w:val="22"/>
                <w:lang w:val="pt-PT"/>
              </w:rPr>
            </w:pPr>
            <w:r w:rsidRPr="00262FBD">
              <w:rPr>
                <w:b/>
                <w:bCs/>
                <w:szCs w:val="22"/>
                <w:lang w:val="pt-PT"/>
              </w:rPr>
              <w:t xml:space="preserve">              </w:t>
            </w:r>
          </w:p>
        </w:tc>
        <w:tc>
          <w:tcPr>
            <w:tcW w:w="947" w:type="dxa"/>
            <w:noWrap/>
            <w:hideMark/>
          </w:tcPr>
          <w:p w:rsidR="00FD1259" w:rsidRPr="00262FBD" w:rsidRDefault="00FD1259" w:rsidP="00FD1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262FBD">
              <w:rPr>
                <w:b/>
                <w:bCs/>
                <w:szCs w:val="22"/>
              </w:rPr>
              <w:t>tÍTULO</w:t>
            </w:r>
          </w:p>
        </w:tc>
        <w:tc>
          <w:tcPr>
            <w:tcW w:w="3154" w:type="dxa"/>
            <w:noWrap/>
            <w:hideMark/>
          </w:tcPr>
          <w:p w:rsidR="00FD1259" w:rsidRPr="00262FBD" w:rsidRDefault="00FD1259" w:rsidP="00FD1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262FBD">
              <w:rPr>
                <w:b/>
                <w:bCs/>
                <w:szCs w:val="22"/>
              </w:rPr>
              <w:t>Nome</w:t>
            </w:r>
          </w:p>
        </w:tc>
        <w:tc>
          <w:tcPr>
            <w:tcW w:w="962" w:type="dxa"/>
            <w:noWrap/>
            <w:hideMark/>
          </w:tcPr>
          <w:p w:rsidR="00FD1259" w:rsidRPr="00262FBD" w:rsidRDefault="00FD1259" w:rsidP="00FD1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262FBD">
              <w:rPr>
                <w:b/>
                <w:bCs/>
                <w:szCs w:val="22"/>
              </w:rPr>
              <w:t>Elo</w:t>
            </w:r>
          </w:p>
        </w:tc>
        <w:tc>
          <w:tcPr>
            <w:tcW w:w="1111" w:type="dxa"/>
            <w:noWrap/>
            <w:hideMark/>
          </w:tcPr>
          <w:p w:rsidR="00FD1259" w:rsidRPr="00262FBD" w:rsidRDefault="00FD1259" w:rsidP="00FD1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262FBD">
              <w:rPr>
                <w:b/>
                <w:bCs/>
                <w:szCs w:val="22"/>
              </w:rPr>
              <w:t>PROV.</w:t>
            </w:r>
          </w:p>
        </w:tc>
      </w:tr>
      <w:tr w:rsidR="00FD1259" w:rsidRPr="00262FBD" w:rsidTr="00FD12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noWrap/>
            <w:hideMark/>
          </w:tcPr>
          <w:p w:rsidR="00FD1259" w:rsidRPr="00262FBD" w:rsidRDefault="00FD1259" w:rsidP="00FD1259">
            <w:pPr>
              <w:jc w:val="center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FD1259" w:rsidRPr="00262FBD" w:rsidRDefault="00FD1259" w:rsidP="00FD1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CM</w:t>
            </w:r>
          </w:p>
        </w:tc>
        <w:tc>
          <w:tcPr>
            <w:tcW w:w="3154" w:type="dxa"/>
            <w:noWrap/>
            <w:hideMark/>
          </w:tcPr>
          <w:p w:rsidR="00FD1259" w:rsidRPr="00262FBD" w:rsidRDefault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Chunguane</w:t>
            </w:r>
            <w:proofErr w:type="spellEnd"/>
            <w:r w:rsidR="00014089" w:rsidRPr="00262FBD">
              <w:rPr>
                <w:sz w:val="22"/>
                <w:szCs w:val="22"/>
              </w:rPr>
              <w:t>,</w:t>
            </w:r>
            <w:r w:rsidRPr="00262FBD">
              <w:rPr>
                <w:sz w:val="22"/>
                <w:szCs w:val="22"/>
              </w:rPr>
              <w:t xml:space="preserve"> </w:t>
            </w:r>
            <w:proofErr w:type="spellStart"/>
            <w:r w:rsidRPr="00262FBD">
              <w:rPr>
                <w:sz w:val="22"/>
                <w:szCs w:val="22"/>
              </w:rPr>
              <w:t>Ilidio</w:t>
            </w:r>
            <w:proofErr w:type="spellEnd"/>
            <w:r w:rsidRPr="00262FBD">
              <w:rPr>
                <w:sz w:val="22"/>
                <w:szCs w:val="22"/>
              </w:rPr>
              <w:t xml:space="preserve"> Alberto</w:t>
            </w:r>
          </w:p>
        </w:tc>
        <w:tc>
          <w:tcPr>
            <w:tcW w:w="962" w:type="dxa"/>
            <w:noWrap/>
            <w:hideMark/>
          </w:tcPr>
          <w:p w:rsidR="00FD1259" w:rsidRPr="00262FBD" w:rsidRDefault="00FD1259" w:rsidP="00FD1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1997</w:t>
            </w:r>
          </w:p>
        </w:tc>
        <w:tc>
          <w:tcPr>
            <w:tcW w:w="1111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 xml:space="preserve">Maputo </w:t>
            </w:r>
            <w:proofErr w:type="spellStart"/>
            <w:r w:rsidRPr="00262FBD">
              <w:rPr>
                <w:sz w:val="22"/>
                <w:szCs w:val="22"/>
              </w:rPr>
              <w:t>Cidade</w:t>
            </w:r>
            <w:proofErr w:type="spellEnd"/>
          </w:p>
        </w:tc>
      </w:tr>
      <w:tr w:rsidR="00FD1259" w:rsidRPr="00262FBD" w:rsidTr="00FD12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noWrap/>
            <w:hideMark/>
          </w:tcPr>
          <w:p w:rsidR="00FD1259" w:rsidRPr="00262FBD" w:rsidRDefault="00FD1259" w:rsidP="00FD1259">
            <w:pPr>
              <w:jc w:val="center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2</w:t>
            </w:r>
          </w:p>
        </w:tc>
        <w:tc>
          <w:tcPr>
            <w:tcW w:w="947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 </w:t>
            </w:r>
          </w:p>
        </w:tc>
        <w:tc>
          <w:tcPr>
            <w:tcW w:w="3154" w:type="dxa"/>
            <w:noWrap/>
            <w:hideMark/>
          </w:tcPr>
          <w:p w:rsidR="00FD1259" w:rsidRPr="00262FBD" w:rsidRDefault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Gafar</w:t>
            </w:r>
            <w:proofErr w:type="spellEnd"/>
            <w:r w:rsidR="00014089" w:rsidRPr="00262FBD">
              <w:rPr>
                <w:sz w:val="22"/>
                <w:szCs w:val="22"/>
              </w:rPr>
              <w:t>,</w:t>
            </w:r>
            <w:r w:rsidRPr="00262FBD">
              <w:rPr>
                <w:sz w:val="22"/>
                <w:szCs w:val="22"/>
              </w:rPr>
              <w:t xml:space="preserve"> </w:t>
            </w:r>
            <w:proofErr w:type="spellStart"/>
            <w:r w:rsidRPr="00262FBD">
              <w:rPr>
                <w:sz w:val="22"/>
                <w:szCs w:val="22"/>
              </w:rPr>
              <w:t>Izdine</w:t>
            </w:r>
            <w:proofErr w:type="spellEnd"/>
          </w:p>
        </w:tc>
        <w:tc>
          <w:tcPr>
            <w:tcW w:w="962" w:type="dxa"/>
            <w:noWrap/>
            <w:hideMark/>
          </w:tcPr>
          <w:p w:rsidR="00FD1259" w:rsidRPr="00262FBD" w:rsidRDefault="00FD1259" w:rsidP="00FD1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1912</w:t>
            </w:r>
          </w:p>
        </w:tc>
        <w:tc>
          <w:tcPr>
            <w:tcW w:w="1111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Zambézia</w:t>
            </w:r>
            <w:proofErr w:type="spellEnd"/>
          </w:p>
        </w:tc>
      </w:tr>
      <w:tr w:rsidR="00FD1259" w:rsidRPr="00262FBD" w:rsidTr="00FD12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noWrap/>
            <w:hideMark/>
          </w:tcPr>
          <w:p w:rsidR="00FD1259" w:rsidRPr="00262FBD" w:rsidRDefault="00FD1259" w:rsidP="00FD1259">
            <w:pPr>
              <w:jc w:val="center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3</w:t>
            </w:r>
          </w:p>
        </w:tc>
        <w:tc>
          <w:tcPr>
            <w:tcW w:w="947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 </w:t>
            </w:r>
          </w:p>
        </w:tc>
        <w:tc>
          <w:tcPr>
            <w:tcW w:w="3154" w:type="dxa"/>
            <w:noWrap/>
            <w:hideMark/>
          </w:tcPr>
          <w:p w:rsidR="00FD1259" w:rsidRPr="00262FBD" w:rsidRDefault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Botao</w:t>
            </w:r>
            <w:proofErr w:type="spellEnd"/>
            <w:r w:rsidR="00014089" w:rsidRPr="00262FBD">
              <w:rPr>
                <w:sz w:val="22"/>
                <w:szCs w:val="22"/>
              </w:rPr>
              <w:t>,</w:t>
            </w:r>
            <w:r w:rsidRPr="00262FBD">
              <w:rPr>
                <w:sz w:val="22"/>
                <w:szCs w:val="22"/>
              </w:rPr>
              <w:t xml:space="preserve"> Milton</w:t>
            </w:r>
          </w:p>
        </w:tc>
        <w:tc>
          <w:tcPr>
            <w:tcW w:w="962" w:type="dxa"/>
            <w:noWrap/>
            <w:hideMark/>
          </w:tcPr>
          <w:p w:rsidR="00FD1259" w:rsidRPr="00262FBD" w:rsidRDefault="00FD1259" w:rsidP="00FD1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1845</w:t>
            </w:r>
          </w:p>
        </w:tc>
        <w:tc>
          <w:tcPr>
            <w:tcW w:w="1111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 xml:space="preserve">Maputo </w:t>
            </w:r>
            <w:proofErr w:type="spellStart"/>
            <w:r w:rsidRPr="00262FBD">
              <w:rPr>
                <w:sz w:val="22"/>
                <w:szCs w:val="22"/>
              </w:rPr>
              <w:t>Cidade</w:t>
            </w:r>
            <w:proofErr w:type="spellEnd"/>
          </w:p>
        </w:tc>
      </w:tr>
      <w:tr w:rsidR="00FD1259" w:rsidRPr="00262FBD" w:rsidTr="00FD12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noWrap/>
            <w:hideMark/>
          </w:tcPr>
          <w:p w:rsidR="00FD1259" w:rsidRPr="00262FBD" w:rsidRDefault="00FD1259" w:rsidP="00FD1259">
            <w:pPr>
              <w:jc w:val="center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4</w:t>
            </w:r>
          </w:p>
        </w:tc>
        <w:tc>
          <w:tcPr>
            <w:tcW w:w="947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 </w:t>
            </w:r>
          </w:p>
        </w:tc>
        <w:tc>
          <w:tcPr>
            <w:tcW w:w="3154" w:type="dxa"/>
            <w:noWrap/>
            <w:hideMark/>
          </w:tcPr>
          <w:p w:rsidR="00FD1259" w:rsidRPr="00262FBD" w:rsidRDefault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Napoleao</w:t>
            </w:r>
            <w:proofErr w:type="spellEnd"/>
            <w:r w:rsidR="00014089" w:rsidRPr="00262FBD">
              <w:rPr>
                <w:sz w:val="22"/>
                <w:szCs w:val="22"/>
              </w:rPr>
              <w:t>,</w:t>
            </w:r>
            <w:r w:rsidRPr="00262FBD">
              <w:rPr>
                <w:sz w:val="22"/>
                <w:szCs w:val="22"/>
              </w:rPr>
              <w:t xml:space="preserve"> Lourenco</w:t>
            </w:r>
          </w:p>
        </w:tc>
        <w:tc>
          <w:tcPr>
            <w:tcW w:w="962" w:type="dxa"/>
            <w:noWrap/>
            <w:hideMark/>
          </w:tcPr>
          <w:p w:rsidR="00FD1259" w:rsidRPr="00262FBD" w:rsidRDefault="00FD1259" w:rsidP="00FD1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1807</w:t>
            </w:r>
          </w:p>
        </w:tc>
        <w:tc>
          <w:tcPr>
            <w:tcW w:w="1111" w:type="dxa"/>
            <w:noWrap/>
            <w:hideMark/>
          </w:tcPr>
          <w:p w:rsidR="00FD1259" w:rsidRPr="00262FBD" w:rsidRDefault="00FD1259" w:rsidP="00FD12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 xml:space="preserve">Maputo </w:t>
            </w:r>
            <w:proofErr w:type="spellStart"/>
            <w:r w:rsidRPr="00262FBD">
              <w:rPr>
                <w:sz w:val="22"/>
                <w:szCs w:val="22"/>
              </w:rPr>
              <w:t>Cidade</w:t>
            </w:r>
            <w:proofErr w:type="spellEnd"/>
          </w:p>
        </w:tc>
      </w:tr>
      <w:tr w:rsidR="00FD1259" w:rsidRPr="00262FBD" w:rsidTr="00FD12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noWrap/>
            <w:hideMark/>
          </w:tcPr>
          <w:p w:rsidR="00FD1259" w:rsidRPr="00262FBD" w:rsidRDefault="00FD1259" w:rsidP="00FD1259">
            <w:pPr>
              <w:jc w:val="center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947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 </w:t>
            </w:r>
          </w:p>
        </w:tc>
        <w:tc>
          <w:tcPr>
            <w:tcW w:w="3154" w:type="dxa"/>
            <w:noWrap/>
            <w:hideMark/>
          </w:tcPr>
          <w:p w:rsidR="00FD1259" w:rsidRPr="00262FBD" w:rsidRDefault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Mutumane</w:t>
            </w:r>
            <w:proofErr w:type="spellEnd"/>
            <w:r w:rsidR="00014089" w:rsidRPr="00262FBD">
              <w:rPr>
                <w:sz w:val="22"/>
                <w:szCs w:val="22"/>
              </w:rPr>
              <w:t>,</w:t>
            </w:r>
            <w:r w:rsidRPr="00262FBD">
              <w:rPr>
                <w:sz w:val="22"/>
                <w:szCs w:val="22"/>
              </w:rPr>
              <w:t xml:space="preserve"> Carlos</w:t>
            </w:r>
          </w:p>
        </w:tc>
        <w:tc>
          <w:tcPr>
            <w:tcW w:w="962" w:type="dxa"/>
            <w:noWrap/>
            <w:hideMark/>
          </w:tcPr>
          <w:p w:rsidR="00FD1259" w:rsidRPr="00262FBD" w:rsidRDefault="00FD1259" w:rsidP="00FD1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1409</w:t>
            </w:r>
          </w:p>
        </w:tc>
        <w:tc>
          <w:tcPr>
            <w:tcW w:w="1111" w:type="dxa"/>
            <w:noWrap/>
            <w:hideMark/>
          </w:tcPr>
          <w:p w:rsidR="00FD1259" w:rsidRPr="00262FBD" w:rsidRDefault="00FD1259" w:rsidP="00FD12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Sofala</w:t>
            </w:r>
            <w:proofErr w:type="spellEnd"/>
          </w:p>
        </w:tc>
      </w:tr>
      <w:tr w:rsidR="00FD1259" w:rsidRPr="00262FBD" w:rsidTr="00FD12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noWrap/>
            <w:hideMark/>
          </w:tcPr>
          <w:p w:rsidR="00FD1259" w:rsidRPr="00262FBD" w:rsidRDefault="00FD1259" w:rsidP="00FD1259">
            <w:pPr>
              <w:jc w:val="center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6</w:t>
            </w:r>
          </w:p>
        </w:tc>
        <w:tc>
          <w:tcPr>
            <w:tcW w:w="947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 </w:t>
            </w:r>
          </w:p>
        </w:tc>
        <w:tc>
          <w:tcPr>
            <w:tcW w:w="3154" w:type="dxa"/>
            <w:noWrap/>
            <w:hideMark/>
          </w:tcPr>
          <w:p w:rsidR="00FD1259" w:rsidRPr="00262FBD" w:rsidRDefault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Nhacula</w:t>
            </w:r>
            <w:proofErr w:type="spellEnd"/>
            <w:r w:rsidR="00014089" w:rsidRPr="00262FBD">
              <w:rPr>
                <w:sz w:val="22"/>
                <w:szCs w:val="22"/>
              </w:rPr>
              <w:t>,</w:t>
            </w:r>
            <w:r w:rsidRPr="00262FBD">
              <w:rPr>
                <w:sz w:val="22"/>
                <w:szCs w:val="22"/>
              </w:rPr>
              <w:t xml:space="preserve"> Orlando</w:t>
            </w:r>
          </w:p>
        </w:tc>
        <w:tc>
          <w:tcPr>
            <w:tcW w:w="962" w:type="dxa"/>
            <w:noWrap/>
            <w:hideMark/>
          </w:tcPr>
          <w:p w:rsidR="00FD1259" w:rsidRPr="00262FBD" w:rsidRDefault="00FD1259" w:rsidP="00FD1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0</w:t>
            </w:r>
          </w:p>
        </w:tc>
        <w:tc>
          <w:tcPr>
            <w:tcW w:w="1111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 xml:space="preserve">Maputo </w:t>
            </w:r>
            <w:proofErr w:type="spellStart"/>
            <w:r w:rsidRPr="00262FBD">
              <w:rPr>
                <w:sz w:val="22"/>
                <w:szCs w:val="22"/>
              </w:rPr>
              <w:t>Cidade</w:t>
            </w:r>
            <w:proofErr w:type="spellEnd"/>
          </w:p>
        </w:tc>
      </w:tr>
      <w:tr w:rsidR="00FD1259" w:rsidRPr="00262FBD" w:rsidTr="00FD12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noWrap/>
            <w:hideMark/>
          </w:tcPr>
          <w:p w:rsidR="00FD1259" w:rsidRPr="00262FBD" w:rsidRDefault="00FD1259" w:rsidP="00FD1259">
            <w:pPr>
              <w:jc w:val="center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7</w:t>
            </w:r>
          </w:p>
        </w:tc>
        <w:tc>
          <w:tcPr>
            <w:tcW w:w="947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 </w:t>
            </w:r>
          </w:p>
        </w:tc>
        <w:tc>
          <w:tcPr>
            <w:tcW w:w="3154" w:type="dxa"/>
            <w:noWrap/>
            <w:hideMark/>
          </w:tcPr>
          <w:p w:rsidR="00FD1259" w:rsidRPr="00262FBD" w:rsidRDefault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Andrade</w:t>
            </w:r>
            <w:r w:rsidR="00014089" w:rsidRPr="00262FBD">
              <w:rPr>
                <w:sz w:val="22"/>
                <w:szCs w:val="22"/>
              </w:rPr>
              <w:t>,</w:t>
            </w:r>
            <w:r w:rsidRPr="00262FBD">
              <w:rPr>
                <w:sz w:val="22"/>
                <w:szCs w:val="22"/>
              </w:rPr>
              <w:t xml:space="preserve"> </w:t>
            </w:r>
            <w:proofErr w:type="spellStart"/>
            <w:r w:rsidRPr="00262FBD">
              <w:rPr>
                <w:sz w:val="22"/>
                <w:szCs w:val="22"/>
              </w:rPr>
              <w:t>Domingos</w:t>
            </w:r>
            <w:proofErr w:type="spellEnd"/>
            <w:r w:rsidRPr="00262FBD">
              <w:rPr>
                <w:sz w:val="22"/>
                <w:szCs w:val="22"/>
              </w:rPr>
              <w:t xml:space="preserve"> Filipe</w:t>
            </w:r>
          </w:p>
        </w:tc>
        <w:tc>
          <w:tcPr>
            <w:tcW w:w="962" w:type="dxa"/>
            <w:noWrap/>
            <w:hideMark/>
          </w:tcPr>
          <w:p w:rsidR="00FD1259" w:rsidRPr="00262FBD" w:rsidRDefault="00FD1259" w:rsidP="00FD1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0</w:t>
            </w:r>
          </w:p>
        </w:tc>
        <w:tc>
          <w:tcPr>
            <w:tcW w:w="1111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Zambézia</w:t>
            </w:r>
            <w:proofErr w:type="spellEnd"/>
            <w:r w:rsidRPr="00262FBD">
              <w:rPr>
                <w:sz w:val="22"/>
                <w:szCs w:val="22"/>
              </w:rPr>
              <w:t xml:space="preserve"> </w:t>
            </w:r>
          </w:p>
        </w:tc>
      </w:tr>
      <w:tr w:rsidR="00FD1259" w:rsidRPr="00262FBD" w:rsidTr="00FD12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noWrap/>
            <w:hideMark/>
          </w:tcPr>
          <w:p w:rsidR="00FD1259" w:rsidRPr="00262FBD" w:rsidRDefault="00FD1259" w:rsidP="00FD1259">
            <w:pPr>
              <w:jc w:val="center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8</w:t>
            </w:r>
          </w:p>
        </w:tc>
        <w:tc>
          <w:tcPr>
            <w:tcW w:w="947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 </w:t>
            </w:r>
          </w:p>
        </w:tc>
        <w:tc>
          <w:tcPr>
            <w:tcW w:w="3154" w:type="dxa"/>
            <w:noWrap/>
            <w:hideMark/>
          </w:tcPr>
          <w:p w:rsidR="00FD1259" w:rsidRPr="00262FBD" w:rsidRDefault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Mariano</w:t>
            </w:r>
            <w:r w:rsidR="00014089" w:rsidRPr="00262FBD">
              <w:rPr>
                <w:sz w:val="22"/>
                <w:szCs w:val="22"/>
              </w:rPr>
              <w:t>,</w:t>
            </w:r>
            <w:r w:rsidRPr="00262FBD">
              <w:rPr>
                <w:sz w:val="22"/>
                <w:szCs w:val="22"/>
              </w:rPr>
              <w:t xml:space="preserve"> Gerson</w:t>
            </w:r>
          </w:p>
        </w:tc>
        <w:tc>
          <w:tcPr>
            <w:tcW w:w="962" w:type="dxa"/>
            <w:noWrap/>
            <w:hideMark/>
          </w:tcPr>
          <w:p w:rsidR="00FD1259" w:rsidRPr="00262FBD" w:rsidRDefault="00FD1259" w:rsidP="00FD1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0</w:t>
            </w:r>
          </w:p>
        </w:tc>
        <w:tc>
          <w:tcPr>
            <w:tcW w:w="1111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Nampula</w:t>
            </w:r>
            <w:proofErr w:type="spellEnd"/>
          </w:p>
        </w:tc>
      </w:tr>
      <w:tr w:rsidR="00FD1259" w:rsidRPr="00262FBD" w:rsidTr="00FD12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noWrap/>
            <w:hideMark/>
          </w:tcPr>
          <w:p w:rsidR="00FD1259" w:rsidRPr="00262FBD" w:rsidRDefault="00FD1259" w:rsidP="00FD1259">
            <w:pPr>
              <w:jc w:val="center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9</w:t>
            </w:r>
          </w:p>
        </w:tc>
        <w:tc>
          <w:tcPr>
            <w:tcW w:w="947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 </w:t>
            </w:r>
          </w:p>
        </w:tc>
        <w:tc>
          <w:tcPr>
            <w:tcW w:w="3154" w:type="dxa"/>
            <w:noWrap/>
            <w:hideMark/>
          </w:tcPr>
          <w:p w:rsidR="00FD1259" w:rsidRPr="00262FBD" w:rsidRDefault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Panhassy</w:t>
            </w:r>
            <w:proofErr w:type="spellEnd"/>
            <w:r w:rsidR="00014089" w:rsidRPr="00262FBD">
              <w:rPr>
                <w:sz w:val="22"/>
                <w:szCs w:val="22"/>
              </w:rPr>
              <w:t>,</w:t>
            </w:r>
            <w:r w:rsidRPr="00262FBD">
              <w:rPr>
                <w:sz w:val="22"/>
                <w:szCs w:val="22"/>
              </w:rPr>
              <w:t xml:space="preserve"> </w:t>
            </w:r>
            <w:proofErr w:type="spellStart"/>
            <w:r w:rsidRPr="00262FBD">
              <w:rPr>
                <w:sz w:val="22"/>
                <w:szCs w:val="22"/>
              </w:rPr>
              <w:t>Mutequia</w:t>
            </w:r>
            <w:proofErr w:type="spellEnd"/>
          </w:p>
        </w:tc>
        <w:tc>
          <w:tcPr>
            <w:tcW w:w="962" w:type="dxa"/>
            <w:noWrap/>
            <w:hideMark/>
          </w:tcPr>
          <w:p w:rsidR="00FD1259" w:rsidRPr="00262FBD" w:rsidRDefault="00FD1259" w:rsidP="00FD1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62FBD">
              <w:rPr>
                <w:sz w:val="22"/>
                <w:szCs w:val="22"/>
              </w:rPr>
              <w:t>0</w:t>
            </w:r>
          </w:p>
        </w:tc>
        <w:tc>
          <w:tcPr>
            <w:tcW w:w="1111" w:type="dxa"/>
            <w:noWrap/>
            <w:hideMark/>
          </w:tcPr>
          <w:p w:rsidR="00FD1259" w:rsidRPr="00262FBD" w:rsidRDefault="00FD1259" w:rsidP="00FD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262FBD">
              <w:rPr>
                <w:sz w:val="22"/>
                <w:szCs w:val="22"/>
              </w:rPr>
              <w:t>Nampula</w:t>
            </w:r>
            <w:proofErr w:type="spellEnd"/>
          </w:p>
        </w:tc>
      </w:tr>
    </w:tbl>
    <w:p w:rsidR="00094B2D" w:rsidRDefault="00094B2D" w:rsidP="00FD1259">
      <w:pPr>
        <w:rPr>
          <w:lang w:val="pt-PT"/>
        </w:rPr>
      </w:pPr>
    </w:p>
    <w:p w:rsidR="00402153" w:rsidRDefault="00402153" w:rsidP="00402153">
      <w:pPr>
        <w:pStyle w:val="Heading2"/>
        <w:rPr>
          <w:caps w:val="0"/>
          <w:sz w:val="28"/>
          <w:lang w:val="pt-PT"/>
        </w:rPr>
      </w:pPr>
      <w:bookmarkStart w:id="5" w:name="_Toc35508411"/>
      <w:r>
        <w:rPr>
          <w:caps w:val="0"/>
          <w:sz w:val="28"/>
          <w:lang w:val="pt-PT"/>
        </w:rPr>
        <w:t>Emparceiramentos e Resultados</w:t>
      </w:r>
      <w:r w:rsidR="00014089">
        <w:rPr>
          <w:caps w:val="0"/>
          <w:sz w:val="28"/>
          <w:lang w:val="pt-PT"/>
        </w:rPr>
        <w:t xml:space="preserve"> da LIGA B</w:t>
      </w:r>
      <w:bookmarkEnd w:id="5"/>
    </w:p>
    <w:p w:rsidR="00A44A70" w:rsidRPr="00A44A70" w:rsidRDefault="00A44A70" w:rsidP="00A44A70">
      <w:pPr>
        <w:rPr>
          <w:lang w:val="pt-PT"/>
        </w:rPr>
      </w:pPr>
    </w:p>
    <w:tbl>
      <w:tblPr>
        <w:tblW w:w="9516" w:type="dxa"/>
        <w:tblLook w:val="04A0" w:firstRow="1" w:lastRow="0" w:firstColumn="1" w:lastColumn="0" w:noHBand="0" w:noVBand="1"/>
      </w:tblPr>
      <w:tblGrid>
        <w:gridCol w:w="640"/>
        <w:gridCol w:w="550"/>
        <w:gridCol w:w="3020"/>
        <w:gridCol w:w="703"/>
        <w:gridCol w:w="880"/>
        <w:gridCol w:w="3020"/>
        <w:gridCol w:w="703"/>
      </w:tblGrid>
      <w:tr w:rsidR="00A44A70" w:rsidRPr="00402153" w:rsidTr="00A44A70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b/>
                <w:bCs/>
              </w:rPr>
              <w:t>N</w:t>
            </w:r>
            <w:r>
              <w:rPr>
                <w:rFonts w:ascii="Cambria Math" w:hAnsi="Cambria Math"/>
                <w:b/>
                <w:bCs/>
              </w:rPr>
              <w:t>º</w:t>
            </w:r>
            <w:r w:rsidRPr="00FD1259">
              <w:rPr>
                <w:b/>
                <w:bCs/>
              </w:rPr>
              <w:t>.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Gafar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Izdine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Panhassy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Mutequia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Botao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Milton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Mariano Gerson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Napoleao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Lourenco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Andrade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Domingos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Filipe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Mutumane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Carlos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Nhacula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Orlando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Chunguane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Ilidio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Alberto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2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Jorna</w:t>
            </w: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da</w:t>
            </w:r>
            <w:proofErr w:type="spellEnd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</w:t>
            </w: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20.02.2020 para 15.00h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b/>
                <w:bCs/>
              </w:rPr>
              <w:t>N</w:t>
            </w:r>
            <w:r>
              <w:rPr>
                <w:rFonts w:ascii="Cambria Math" w:hAnsi="Cambria Math"/>
                <w:b/>
                <w:bCs/>
              </w:rPr>
              <w:t>º</w:t>
            </w:r>
            <w:r w:rsidRPr="00FD1259">
              <w:rPr>
                <w:b/>
                <w:bCs/>
              </w:rPr>
              <w:t>.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Andrade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Domingos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Filipe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Mutumane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Carlos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1409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Mariano Gerson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Napoleao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Lourenco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1807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Panhassy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Mutequia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Botao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Milton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1845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lastRenderedPageBreak/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Chunguane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Ilidio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Alberto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Gafar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Izdine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1912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Nhacula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Orlando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3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Jorna</w:t>
            </w: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da</w:t>
            </w:r>
            <w:proofErr w:type="spellEnd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</w:t>
            </w: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21.02.2020 para 08.00h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b/>
                <w:bCs/>
              </w:rPr>
              <w:t>N</w:t>
            </w:r>
            <w:r>
              <w:rPr>
                <w:rFonts w:ascii="Cambria Math" w:hAnsi="Cambria Math"/>
                <w:b/>
                <w:bCs/>
              </w:rPr>
              <w:t>º</w:t>
            </w:r>
            <w:r w:rsidRPr="00FD1259">
              <w:rPr>
                <w:b/>
                <w:bCs/>
              </w:rPr>
              <w:t>.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Botao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Milton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Chunguane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Ilidio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Alberto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1997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Napoleao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Lourenco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Panhassy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Mutequia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Mutumane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Carlos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Mariano Gerson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Nhacula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Orlando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Andrade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Domingos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Filipe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Gafar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Izdine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4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Jornada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21.02.2020 para 15.00h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b/>
                <w:bCs/>
              </w:rPr>
              <w:t>N</w:t>
            </w:r>
            <w:r>
              <w:rPr>
                <w:rFonts w:ascii="Cambria Math" w:hAnsi="Cambria Math"/>
                <w:b/>
                <w:bCs/>
              </w:rPr>
              <w:t>º</w:t>
            </w:r>
            <w:r w:rsidRPr="00FD1259">
              <w:rPr>
                <w:b/>
                <w:bCs/>
              </w:rPr>
              <w:t>.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Mariano Gerson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Nhacula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Orlando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Panhassy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Mutequia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Mutumane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Carlos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1409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Chunguane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Ilidio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Alberto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Napoleao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Lourenco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1807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Gafar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Izdine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Botao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Milton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1845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Andrade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Domingos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Filipe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5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Jornada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 </w:t>
            </w: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21.02.2020 para 18.00h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b/>
                <w:bCs/>
              </w:rPr>
              <w:t>N</w:t>
            </w:r>
            <w:r>
              <w:rPr>
                <w:rFonts w:ascii="Cambria Math" w:hAnsi="Cambria Math"/>
                <w:b/>
                <w:bCs/>
              </w:rPr>
              <w:t>º</w:t>
            </w:r>
            <w:r w:rsidRPr="00FD1259">
              <w:rPr>
                <w:b/>
                <w:bCs/>
              </w:rPr>
              <w:t>.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Napoleao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Lourenco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Gafar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Izdine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1912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Mutumane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Carlos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Chunguane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Ilidio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Alberto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1997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Nhacula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Orlando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Panhassy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Mutequia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Andrade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Domingos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Filipe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Mariano Gerson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Botao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Milton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6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Jornada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22.02.2020 para 08.08h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b/>
                <w:bCs/>
              </w:rPr>
              <w:t>N</w:t>
            </w:r>
            <w:r>
              <w:rPr>
                <w:rFonts w:ascii="Cambria Math" w:hAnsi="Cambria Math"/>
                <w:b/>
                <w:bCs/>
              </w:rPr>
              <w:t>º</w:t>
            </w:r>
            <w:r w:rsidRPr="00FD1259">
              <w:rPr>
                <w:b/>
                <w:bCs/>
              </w:rPr>
              <w:t>.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Panhassy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Mutequia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Andrade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Domingos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Filipe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Chunguane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Ilidio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Alberto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Nhacula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Orlando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Gafar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Izdine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Mutumane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Carlos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1409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Botao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Milton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Napoleao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Lourenco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1807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lastRenderedPageBreak/>
              <w:t>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Mariano Gerson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7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Jornada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22.02.2020 para 15.00h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b/>
                <w:bCs/>
              </w:rPr>
              <w:t>N</w:t>
            </w:r>
            <w:r>
              <w:rPr>
                <w:rFonts w:ascii="Cambria Math" w:hAnsi="Cambria Math"/>
                <w:b/>
                <w:bCs/>
              </w:rPr>
              <w:t>º</w:t>
            </w:r>
            <w:r w:rsidRPr="00FD1259">
              <w:rPr>
                <w:b/>
                <w:bCs/>
              </w:rPr>
              <w:t>.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Mutumane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Carlos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Botao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Milton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1845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Nhacula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Orlando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Gafar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Izdine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1912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Andrade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Domingos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Filipe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Chunguane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Ilidio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Alberto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1997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Mariano Gerson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Panhassy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Mutequia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Napoleao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Lourenco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8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Jornada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23.02.2020 para 08.00h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b/>
                <w:bCs/>
              </w:rPr>
              <w:t>N</w:t>
            </w:r>
            <w:r>
              <w:rPr>
                <w:rFonts w:ascii="Cambria Math" w:hAnsi="Cambria Math"/>
                <w:b/>
                <w:bCs/>
              </w:rPr>
              <w:t>º</w:t>
            </w:r>
            <w:r w:rsidRPr="00FD1259">
              <w:rPr>
                <w:b/>
                <w:bCs/>
              </w:rPr>
              <w:t>.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Chunguane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Ilidio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Alberto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Mariano Gerson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Gafar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Izdine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Andrade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Domingos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Filipe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Botao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Milton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Nhacula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Orlando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Napoleao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Lourenco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Mutumane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Carlos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1409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Panhassy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Mutequia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9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Jornada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23.02.2020 para 15.00h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b/>
                <w:bCs/>
              </w:rPr>
              <w:t>N</w:t>
            </w:r>
            <w:r>
              <w:rPr>
                <w:rFonts w:ascii="Cambria Math" w:hAnsi="Cambria Math"/>
                <w:b/>
                <w:bCs/>
              </w:rPr>
              <w:t>º</w:t>
            </w:r>
            <w:r w:rsidRPr="00FD1259">
              <w:rPr>
                <w:b/>
                <w:bCs/>
              </w:rPr>
              <w:t>.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Nhacula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Orlando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Napoleao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Lourenco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1807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Andrade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Domingos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Filipe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Botao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Milton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1845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Mariano Gerson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Gafar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Izdine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1912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Panhassy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Mutequia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Chunguane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Ilidio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Alberto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1997</w:t>
            </w:r>
          </w:p>
        </w:tc>
      </w:tr>
      <w:tr w:rsidR="00A44A70" w:rsidRPr="00402153" w:rsidTr="00A44A70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Mutumane</w:t>
            </w:r>
            <w:proofErr w:type="spellEnd"/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Carlos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40215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A70" w:rsidRPr="00402153" w:rsidRDefault="00A44A7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402153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</w:tbl>
    <w:p w:rsidR="00402153" w:rsidRDefault="00402153" w:rsidP="00402153">
      <w:pPr>
        <w:rPr>
          <w:lang w:val="pt-PT"/>
        </w:rPr>
      </w:pPr>
    </w:p>
    <w:p w:rsidR="00A44A70" w:rsidRPr="008474DC" w:rsidRDefault="00A44A70" w:rsidP="00A44A70">
      <w:pPr>
        <w:pStyle w:val="Heading2"/>
        <w:rPr>
          <w:lang w:val="pt-PT"/>
        </w:rPr>
      </w:pPr>
      <w:bookmarkStart w:id="6" w:name="_Toc35508412"/>
      <w:r w:rsidRPr="008474DC">
        <w:rPr>
          <w:lang w:val="pt-PT"/>
        </w:rPr>
        <w:t>Classificação final</w:t>
      </w:r>
      <w:r w:rsidR="00014089" w:rsidRPr="008474DC">
        <w:rPr>
          <w:lang w:val="pt-PT"/>
        </w:rPr>
        <w:t xml:space="preserve"> </w:t>
      </w:r>
      <w:r w:rsidR="00262FBD" w:rsidRPr="008474DC">
        <w:rPr>
          <w:lang w:val="pt-PT"/>
        </w:rPr>
        <w:t xml:space="preserve">do nacional </w:t>
      </w:r>
      <w:r w:rsidR="00014089" w:rsidRPr="008474DC">
        <w:rPr>
          <w:lang w:val="pt-PT"/>
        </w:rPr>
        <w:t>LIGA B</w:t>
      </w:r>
      <w:bookmarkEnd w:id="6"/>
    </w:p>
    <w:p w:rsidR="00014089" w:rsidRPr="00014089" w:rsidRDefault="00014089" w:rsidP="00014089">
      <w:pPr>
        <w:rPr>
          <w:lang w:val="pt-PT"/>
        </w:rPr>
      </w:pPr>
    </w:p>
    <w:tbl>
      <w:tblPr>
        <w:tblW w:w="7207" w:type="dxa"/>
        <w:tblLook w:val="04A0" w:firstRow="1" w:lastRow="0" w:firstColumn="1" w:lastColumn="0" w:noHBand="0" w:noVBand="1"/>
      </w:tblPr>
      <w:tblGrid>
        <w:gridCol w:w="668"/>
        <w:gridCol w:w="577"/>
        <w:gridCol w:w="3020"/>
        <w:gridCol w:w="744"/>
        <w:gridCol w:w="1223"/>
        <w:gridCol w:w="549"/>
        <w:gridCol w:w="667"/>
      </w:tblGrid>
      <w:tr w:rsidR="007E1310" w:rsidRPr="00262FBD" w:rsidTr="00255A03">
        <w:trPr>
          <w:trHeight w:val="315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7E1310" w:rsidRPr="00262FBD" w:rsidRDefault="007E1310" w:rsidP="0071328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Pos.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7E1310" w:rsidRPr="00262FBD" w:rsidRDefault="007E1310" w:rsidP="0071328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7E1310" w:rsidRPr="00262FBD" w:rsidRDefault="007E1310" w:rsidP="0071328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Nome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7E1310" w:rsidRPr="00262FBD" w:rsidRDefault="007E1310" w:rsidP="0071328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Elo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7E1310" w:rsidRPr="00262FBD" w:rsidRDefault="007E1310" w:rsidP="0071328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FED</w:t>
            </w:r>
          </w:p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7E1310" w:rsidRPr="00262FBD" w:rsidRDefault="007E1310" w:rsidP="0071328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Pts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7E1310" w:rsidRPr="00262FBD" w:rsidRDefault="007E1310" w:rsidP="0071328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Res.</w:t>
            </w:r>
          </w:p>
        </w:tc>
      </w:tr>
      <w:tr w:rsidR="00255A03" w:rsidRPr="00262FBD" w:rsidTr="00255A03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014089" w:rsidP="00255A0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Napoleã</w:t>
            </w:r>
            <w:r w:rsidR="00255A03"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o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,</w:t>
            </w:r>
            <w:r w:rsidR="00255A03"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Lourenco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1807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Maputo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Cidade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6½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½</w:t>
            </w:r>
          </w:p>
        </w:tc>
      </w:tr>
      <w:tr w:rsidR="00255A03" w:rsidRPr="00262FBD" w:rsidTr="00255A03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lastRenderedPageBreak/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Chunguane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Ilidio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Alberto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1997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Maputo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Cidade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6½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½</w:t>
            </w:r>
          </w:p>
        </w:tc>
      </w:tr>
      <w:tr w:rsidR="007E1310" w:rsidRPr="00262FBD" w:rsidTr="00255A03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Andrade</w:t>
            </w:r>
            <w:r w:rsidR="00014089"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,</w:t>
            </w: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Domingos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Filipe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255A03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Zambézia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</w:t>
            </w:r>
          </w:p>
        </w:tc>
      </w:tr>
      <w:tr w:rsidR="00255A03" w:rsidRPr="00262FBD" w:rsidTr="00255A03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Nhacula</w:t>
            </w:r>
            <w:proofErr w:type="spellEnd"/>
            <w:r w:rsidR="00014089"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,</w:t>
            </w: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Orlando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Maputo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Cidade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</w:t>
            </w:r>
          </w:p>
        </w:tc>
      </w:tr>
      <w:tr w:rsidR="00255A03" w:rsidRPr="00262FBD" w:rsidTr="00255A03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Botao</w:t>
            </w:r>
            <w:proofErr w:type="spellEnd"/>
            <w:r w:rsidR="00014089"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,</w:t>
            </w: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Milton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1845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Maputo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Cidade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A03" w:rsidRPr="00262FBD" w:rsidRDefault="00255A03" w:rsidP="00255A03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</w:t>
            </w:r>
          </w:p>
        </w:tc>
      </w:tr>
      <w:tr w:rsidR="007E1310" w:rsidRPr="00262FBD" w:rsidTr="00255A03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Mariano</w:t>
            </w:r>
            <w:r w:rsidR="00014089"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,</w:t>
            </w: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Gerson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255A03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Nampula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0</w:t>
            </w:r>
          </w:p>
        </w:tc>
      </w:tr>
      <w:tr w:rsidR="007E1310" w:rsidRPr="00262FBD" w:rsidTr="00255A03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Mutumane</w:t>
            </w:r>
            <w:proofErr w:type="spellEnd"/>
            <w:r w:rsidR="00014089"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,</w:t>
            </w: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Carlos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1409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255A03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Sofala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0</w:t>
            </w:r>
          </w:p>
        </w:tc>
      </w:tr>
      <w:tr w:rsidR="007E1310" w:rsidRPr="00262FBD" w:rsidTr="00255A03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Panhassy</w:t>
            </w:r>
            <w:proofErr w:type="spellEnd"/>
            <w:r w:rsidR="00014089"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,</w:t>
            </w: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Mutequia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255A03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Nampula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1½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</w:t>
            </w:r>
          </w:p>
        </w:tc>
      </w:tr>
      <w:tr w:rsidR="007E1310" w:rsidRPr="00262FBD" w:rsidTr="00255A03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Gafar</w:t>
            </w:r>
            <w:proofErr w:type="spellEnd"/>
            <w:r w:rsidR="00014089"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,</w:t>
            </w: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Izdine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1912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255A03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Zambézia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1½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310" w:rsidRPr="00262FBD" w:rsidRDefault="007E1310" w:rsidP="00A44A70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0</w:t>
            </w:r>
          </w:p>
        </w:tc>
      </w:tr>
    </w:tbl>
    <w:p w:rsidR="001D5176" w:rsidRPr="00402153" w:rsidRDefault="001D5176" w:rsidP="00402153">
      <w:pPr>
        <w:rPr>
          <w:lang w:val="pt-PT"/>
        </w:rPr>
      </w:pPr>
    </w:p>
    <w:tbl>
      <w:tblPr>
        <w:tblW w:w="5226" w:type="dxa"/>
        <w:tblLook w:val="04A0" w:firstRow="1" w:lastRow="0" w:firstColumn="1" w:lastColumn="0" w:noHBand="0" w:noVBand="1"/>
      </w:tblPr>
      <w:tblGrid>
        <w:gridCol w:w="633"/>
        <w:gridCol w:w="681"/>
        <w:gridCol w:w="2393"/>
        <w:gridCol w:w="996"/>
        <w:gridCol w:w="523"/>
      </w:tblGrid>
      <w:tr w:rsidR="001D5176" w:rsidRPr="00962231" w:rsidTr="001D5176">
        <w:trPr>
          <w:trHeight w:val="315"/>
        </w:trPr>
        <w:tc>
          <w:tcPr>
            <w:tcW w:w="37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5176" w:rsidRPr="00AA56B9" w:rsidRDefault="001D5176" w:rsidP="001D5176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577188" w:themeColor="accent1" w:themeShade="BF"/>
                <w:kern w:val="0"/>
                <w:sz w:val="24"/>
                <w:szCs w:val="24"/>
                <w:lang w:val="pt-PT" w:eastAsia="en-US"/>
              </w:rPr>
            </w:pPr>
            <w:r w:rsidRPr="00AA56B9">
              <w:rPr>
                <w:rFonts w:ascii="Calibri" w:eastAsia="Times New Roman" w:hAnsi="Calibri" w:cs="Arial"/>
                <w:b/>
                <w:bCs/>
                <w:color w:val="577188" w:themeColor="accent1" w:themeShade="BF"/>
                <w:kern w:val="0"/>
                <w:sz w:val="24"/>
                <w:szCs w:val="24"/>
                <w:lang w:val="pt-PT" w:eastAsia="en-US"/>
              </w:rPr>
              <w:t>Resultados do desempate e Classificação Final</w:t>
            </w:r>
          </w:p>
          <w:p w:rsidR="001D5176" w:rsidRPr="00AA56B9" w:rsidRDefault="001D5176" w:rsidP="001D5176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577188" w:themeColor="accent1" w:themeShade="BF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</w:tr>
      <w:tr w:rsidR="001D5176" w:rsidRPr="00962231" w:rsidTr="001D5176">
        <w:trPr>
          <w:trHeight w:val="255"/>
        </w:trPr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</w:tr>
      <w:tr w:rsidR="001D5176" w:rsidRPr="001D5176" w:rsidTr="00AA56B9">
        <w:trPr>
          <w:trHeight w:val="315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 w:themeFill="accent1" w:themeFillTint="99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Pos.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C0CD" w:themeFill="accent1" w:themeFillTint="99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No.</w:t>
            </w:r>
          </w:p>
        </w:tc>
        <w:tc>
          <w:tcPr>
            <w:tcW w:w="23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C0CD" w:themeFill="accent1" w:themeFillTint="99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C0CD" w:themeFill="accent1" w:themeFillTint="99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PROV.</w:t>
            </w:r>
          </w:p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C0CD" w:themeFill="accent1" w:themeFillTint="99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Pts</w:t>
            </w:r>
          </w:p>
        </w:tc>
      </w:tr>
      <w:tr w:rsidR="001D5176" w:rsidRPr="001D5176" w:rsidTr="001D5176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Orlando </w:t>
            </w:r>
            <w:proofErr w:type="spellStart"/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Nhacula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Maputo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Cidade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</w:tr>
      <w:tr w:rsidR="001D5176" w:rsidRPr="001D5176" w:rsidTr="001D5176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Milton </w:t>
            </w:r>
            <w:proofErr w:type="spellStart"/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Botao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Maputo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Cidade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</w:tr>
      <w:tr w:rsidR="001D5176" w:rsidRPr="001D5176" w:rsidTr="001D5176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Domingos</w:t>
            </w:r>
            <w:proofErr w:type="spellEnd"/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Andrade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Maputo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Cidade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176" w:rsidRPr="001D5176" w:rsidRDefault="001D5176" w:rsidP="001D5176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1D5176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</w:tr>
    </w:tbl>
    <w:p w:rsidR="00402153" w:rsidRDefault="00402153" w:rsidP="00FD1259">
      <w:pPr>
        <w:rPr>
          <w:lang w:val="pt-PT"/>
        </w:rPr>
      </w:pPr>
    </w:p>
    <w:p w:rsidR="00D82976" w:rsidRDefault="00D82976" w:rsidP="00FD1259">
      <w:pPr>
        <w:rPr>
          <w:lang w:val="pt-PT"/>
        </w:rPr>
      </w:pPr>
    </w:p>
    <w:p w:rsidR="00402153" w:rsidRDefault="00402153" w:rsidP="00014089">
      <w:pPr>
        <w:pStyle w:val="Heading2"/>
        <w:rPr>
          <w:lang w:val="pt-PT"/>
        </w:rPr>
      </w:pPr>
      <w:bookmarkStart w:id="7" w:name="_Toc35508413"/>
      <w:r w:rsidRPr="0097299F">
        <w:rPr>
          <w:lang w:val="pt-PT"/>
        </w:rPr>
        <w:t xml:space="preserve">Classificação Inicial </w:t>
      </w:r>
      <w:r w:rsidR="00844AC7">
        <w:rPr>
          <w:lang w:val="pt-PT"/>
        </w:rPr>
        <w:t>do Feminino</w:t>
      </w:r>
      <w:r>
        <w:rPr>
          <w:lang w:val="pt-PT"/>
        </w:rPr>
        <w:t xml:space="preserve"> (em </w:t>
      </w:r>
      <w:r w:rsidRPr="0097299F">
        <w:rPr>
          <w:lang w:val="pt-PT"/>
        </w:rPr>
        <w:t>ordem de rating</w:t>
      </w:r>
      <w:r>
        <w:rPr>
          <w:lang w:val="pt-PT"/>
        </w:rPr>
        <w:t>)</w:t>
      </w:r>
      <w:bookmarkEnd w:id="7"/>
    </w:p>
    <w:p w:rsidR="00014089" w:rsidRPr="00014089" w:rsidRDefault="00014089" w:rsidP="00014089">
      <w:pPr>
        <w:rPr>
          <w:lang w:val="pt-PT"/>
        </w:rPr>
      </w:pPr>
    </w:p>
    <w:tbl>
      <w:tblPr>
        <w:tblW w:w="7313" w:type="dxa"/>
        <w:tblLook w:val="04A0" w:firstRow="1" w:lastRow="0" w:firstColumn="1" w:lastColumn="0" w:noHBand="0" w:noVBand="1"/>
      </w:tblPr>
      <w:tblGrid>
        <w:gridCol w:w="640"/>
        <w:gridCol w:w="809"/>
        <w:gridCol w:w="4000"/>
        <w:gridCol w:w="846"/>
        <w:gridCol w:w="1223"/>
      </w:tblGrid>
      <w:tr w:rsidR="00844AC7" w:rsidRPr="00262FBD" w:rsidTr="008D1EFB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No.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Nome</w:t>
            </w:r>
          </w:p>
        </w:tc>
        <w:tc>
          <w:tcPr>
            <w:tcW w:w="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EloInt</w:t>
            </w:r>
            <w:proofErr w:type="spellEnd"/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6"/>
                <w:szCs w:val="26"/>
                <w:lang w:eastAsia="en-US"/>
              </w:rPr>
              <w:t>PROV.</w:t>
            </w:r>
          </w:p>
        </w:tc>
      </w:tr>
      <w:tr w:rsidR="00844AC7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WIM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val="pt-PT"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val="pt-PT" w:eastAsia="en-US"/>
              </w:rPr>
              <w:t>Vilhete Vania Fausto Da T.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1799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Maputo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Cidade</w:t>
            </w:r>
            <w:proofErr w:type="spellEnd"/>
          </w:p>
        </w:tc>
      </w:tr>
      <w:tr w:rsidR="00844AC7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WCM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Sitoe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Cheila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Andre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1588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Maputo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Cidade</w:t>
            </w:r>
            <w:proofErr w:type="spellEnd"/>
          </w:p>
        </w:tc>
      </w:tr>
      <w:tr w:rsidR="00844AC7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WCM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Castro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Neusa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Aridas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De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1512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Maputo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Cidade</w:t>
            </w:r>
            <w:proofErr w:type="spellEnd"/>
          </w:p>
        </w:tc>
      </w:tr>
      <w:tr w:rsidR="00844AC7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lastRenderedPageBreak/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Andre Leidy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Rufino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1497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Tete</w:t>
            </w:r>
            <w:proofErr w:type="spellEnd"/>
          </w:p>
        </w:tc>
      </w:tr>
      <w:tr w:rsidR="00844AC7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WCM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Farnela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Nuzela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Zacarias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Musindo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1431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Manica</w:t>
            </w:r>
            <w:proofErr w:type="spellEnd"/>
          </w:p>
        </w:tc>
      </w:tr>
      <w:tr w:rsidR="00844AC7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Efentakis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Katina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1376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D1EFB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Maputo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Provincia</w:t>
            </w:r>
            <w:proofErr w:type="spellEnd"/>
          </w:p>
        </w:tc>
      </w:tr>
      <w:tr w:rsidR="00844AC7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Jefo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Suzete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Vicente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1373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D1EFB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Nampula</w:t>
            </w:r>
            <w:proofErr w:type="spellEnd"/>
          </w:p>
        </w:tc>
      </w:tr>
      <w:tr w:rsidR="00844AC7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Sitoe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Sheila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1322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D1EFB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Cabo-Delgado</w:t>
            </w:r>
          </w:p>
        </w:tc>
      </w:tr>
      <w:tr w:rsidR="008D1EFB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Efentakis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Theodora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1147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Maputo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Provincia</w:t>
            </w:r>
            <w:proofErr w:type="spellEnd"/>
          </w:p>
        </w:tc>
      </w:tr>
      <w:tr w:rsidR="008D1EFB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Naira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Sinoia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1116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Cabo-Delgado</w:t>
            </w:r>
          </w:p>
        </w:tc>
      </w:tr>
      <w:tr w:rsidR="00844AC7" w:rsidRPr="00262FBD" w:rsidTr="008D1EFB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De </w:t>
            </w: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Melo</w:t>
            </w:r>
            <w:proofErr w:type="spellEnd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 xml:space="preserve"> Nash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262FBD" w:rsidRDefault="008D1EFB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color w:val="000000"/>
                <w:kern w:val="0"/>
                <w:sz w:val="26"/>
                <w:szCs w:val="26"/>
                <w:lang w:eastAsia="en-US"/>
              </w:rPr>
              <w:t>Zambezia</w:t>
            </w:r>
            <w:proofErr w:type="spellEnd"/>
          </w:p>
        </w:tc>
      </w:tr>
    </w:tbl>
    <w:p w:rsidR="00844AC7" w:rsidRDefault="00844AC7" w:rsidP="00844AC7">
      <w:pPr>
        <w:rPr>
          <w:lang w:val="pt-PT"/>
        </w:rPr>
      </w:pPr>
    </w:p>
    <w:p w:rsidR="00844AC7" w:rsidRDefault="00844AC7" w:rsidP="00844AC7">
      <w:pPr>
        <w:pStyle w:val="Heading2"/>
        <w:rPr>
          <w:caps w:val="0"/>
          <w:sz w:val="28"/>
          <w:lang w:val="pt-PT"/>
        </w:rPr>
      </w:pPr>
      <w:bookmarkStart w:id="8" w:name="_Toc35508414"/>
      <w:r>
        <w:rPr>
          <w:caps w:val="0"/>
          <w:sz w:val="28"/>
          <w:lang w:val="pt-PT"/>
        </w:rPr>
        <w:t>Emparceiramentos e Resultados</w:t>
      </w:r>
      <w:r w:rsidR="00014089">
        <w:rPr>
          <w:caps w:val="0"/>
          <w:sz w:val="28"/>
          <w:lang w:val="pt-PT"/>
        </w:rPr>
        <w:t xml:space="preserve"> do Feminino</w:t>
      </w:r>
      <w:bookmarkEnd w:id="8"/>
    </w:p>
    <w:p w:rsidR="00844AC7" w:rsidRPr="00844AC7" w:rsidRDefault="00844AC7" w:rsidP="00844AC7">
      <w:pPr>
        <w:rPr>
          <w:lang w:val="pt-PT"/>
        </w:rPr>
      </w:pPr>
    </w:p>
    <w:tbl>
      <w:tblPr>
        <w:tblW w:w="9964" w:type="dxa"/>
        <w:tblLook w:val="04A0" w:firstRow="1" w:lastRow="0" w:firstColumn="1" w:lastColumn="0" w:noHBand="0" w:noVBand="1"/>
      </w:tblPr>
      <w:tblGrid>
        <w:gridCol w:w="611"/>
        <w:gridCol w:w="763"/>
        <w:gridCol w:w="3527"/>
        <w:gridCol w:w="940"/>
        <w:gridCol w:w="763"/>
        <w:gridCol w:w="3360"/>
      </w:tblGrid>
      <w:tr w:rsidR="00844AC7" w:rsidRPr="00506FE7" w:rsidTr="00844AC7">
        <w:trPr>
          <w:trHeight w:val="315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104B6C" w:rsidRDefault="00844AC7" w:rsidP="00844AC7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Jornada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  </w:t>
            </w: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20.02.2020 para 8.00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</w:t>
            </w: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WIM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Vilhete Vania Fausto Da T.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Jefo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Suzete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Vicente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Sheila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Cheila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Andre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Castro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Neusa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Aridas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Andre Leidy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Rufino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Farnela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Nuzela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Zacarias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Musindo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Melo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Nash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Theodora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Naira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Sinoia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Katina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-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</w:tr>
      <w:tr w:rsidR="00844AC7" w:rsidRPr="008A2589" w:rsidTr="00844AC7">
        <w:trPr>
          <w:trHeight w:val="315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8A2589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12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8A2589" w:rsidRDefault="00844AC7" w:rsidP="00844AC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12"/>
                <w:lang w:eastAsia="en-US"/>
              </w:rPr>
            </w:pPr>
          </w:p>
          <w:p w:rsidR="008D1EFB" w:rsidRPr="008A2589" w:rsidRDefault="008D1EFB" w:rsidP="00844AC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12"/>
                <w:lang w:eastAsia="en-US"/>
              </w:rPr>
            </w:pPr>
          </w:p>
          <w:p w:rsidR="008D1EFB" w:rsidRPr="008A2589" w:rsidRDefault="008D1EFB" w:rsidP="00844AC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12"/>
                <w:lang w:eastAsia="en-US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4DC" w:rsidRPr="008A2589" w:rsidRDefault="008474DC" w:rsidP="00B2590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12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8A2589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12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8A2589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12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8A2589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12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104B6C" w:rsidRDefault="00844AC7" w:rsidP="00844AC7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 xml:space="preserve">Jornada      </w:t>
            </w: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20.02.2020 para 16.00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</w:t>
            </w: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Res.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Nome</w:t>
            </w:r>
          </w:p>
        </w:tc>
      </w:tr>
      <w:tr w:rsidR="00844AC7" w:rsidRPr="00962231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Efentakis Katina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WIM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Vilhete Vania Fausto Da T.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Sitoe Cheila Andre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Ef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Theodora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Melo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Nash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Castro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Neusa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Aridas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De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Andre Leidy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Rufino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Sheila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Jefo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Suzete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Vicente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Farnela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Nuzela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Zacarias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Musindo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Naira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Sinoia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-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104B6C" w:rsidRDefault="00844AC7" w:rsidP="00844AC7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Jornada</w:t>
            </w: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  </w:t>
            </w: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21.02.2020 para 08.00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</w:t>
            </w: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WIM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Vilhete Vania Fausto Da T.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Castro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Neusa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Aridas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De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Naira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Sinoia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Cheila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Andre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Farnela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Nuzela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Zacarias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Musindo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Katina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Sheila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Jefo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Suzete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Vicente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Theodora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Andre Leidy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Rufino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Melo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Nash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-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</w:tr>
      <w:tr w:rsidR="00844AC7" w:rsidRPr="00506FE7" w:rsidTr="008A2589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</w:tr>
      <w:tr w:rsidR="008A2589" w:rsidRPr="00506FE7" w:rsidTr="008A2589">
        <w:trPr>
          <w:trHeight w:val="315"/>
        </w:trPr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5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104B6C" w:rsidRDefault="00844AC7" w:rsidP="00844AC7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 xml:space="preserve">Jornada        </w:t>
            </w: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 xml:space="preserve"> 21.02.2020 para 15.00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</w:tr>
      <w:tr w:rsidR="008A2589" w:rsidRPr="00506FE7" w:rsidTr="00844AC7">
        <w:trPr>
          <w:trHeight w:val="315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589" w:rsidRDefault="008A2589" w:rsidP="008A2589">
            <w:pPr>
              <w:pStyle w:val="ListParagraph"/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</w:t>
            </w: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Res.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Nome</w:t>
            </w:r>
          </w:p>
        </w:tc>
      </w:tr>
      <w:tr w:rsidR="00844AC7" w:rsidRPr="00962231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Sitoe Cheila Andre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½  -  ½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WIM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Vilhete Vania Fausto Da T.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 xml:space="preserve">Castro Neusa Aridas </w:t>
            </w: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Farnela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Nuzela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Zacarias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Musindo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Jefo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Suzete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Vicente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Naira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Sinoia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Katina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Theodora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Melo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Nash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Sheila</w:t>
            </w:r>
          </w:p>
        </w:tc>
      </w:tr>
      <w:tr w:rsidR="00844AC7" w:rsidRPr="00506FE7" w:rsidTr="008A2589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Andre Leidy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Rufino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-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</w:tr>
      <w:tr w:rsidR="008A2589" w:rsidRPr="00506FE7" w:rsidTr="008A2589">
        <w:trPr>
          <w:trHeight w:val="315"/>
        </w:trPr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5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</w:tr>
      <w:tr w:rsidR="00844AC7" w:rsidRPr="00506FE7" w:rsidTr="008A2589">
        <w:trPr>
          <w:trHeight w:val="315"/>
        </w:trPr>
        <w:tc>
          <w:tcPr>
            <w:tcW w:w="490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5</w:t>
            </w: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.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 xml:space="preserve"> Jornada          </w:t>
            </w: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21.02.2020 para 18.00</w:t>
            </w:r>
          </w:p>
        </w:tc>
        <w:tc>
          <w:tcPr>
            <w:tcW w:w="9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33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</w:tr>
      <w:tr w:rsidR="008A2589" w:rsidRPr="00506FE7" w:rsidTr="00844AC7">
        <w:trPr>
          <w:trHeight w:val="315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</w:t>
            </w: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Res.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Nome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Jefo Suzete Vicente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½  -  ½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Sitoe Cheila Andre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WIM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Vilhete Vania Fausto Da T.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WC</w:t>
            </w: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Farnela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Nuzela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Zacarias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Musindo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Sheila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Castro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Neusa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Aridas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De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Naira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Sinoia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Katina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Andre Leidy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Rufino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Melo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Nash</w:t>
            </w:r>
          </w:p>
        </w:tc>
      </w:tr>
      <w:tr w:rsidR="00844AC7" w:rsidRPr="00506FE7" w:rsidTr="00221C1B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Theodora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-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</w:tr>
      <w:tr w:rsidR="008A2589" w:rsidRPr="00506FE7" w:rsidTr="00221C1B">
        <w:trPr>
          <w:trHeight w:val="315"/>
        </w:trPr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5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</w:tr>
      <w:tr w:rsidR="008A2589" w:rsidRPr="00506FE7" w:rsidTr="00221C1B">
        <w:trPr>
          <w:trHeight w:val="315"/>
        </w:trPr>
        <w:tc>
          <w:tcPr>
            <w:tcW w:w="611" w:type="dxa"/>
            <w:shd w:val="clear" w:color="auto" w:fill="auto"/>
            <w:noWrap/>
            <w:vAlign w:val="center"/>
          </w:tcPr>
          <w:p w:rsidR="008A2589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  <w:p w:rsidR="008A2589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  <w:p w:rsidR="008A2589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  <w:p w:rsidR="008A2589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527" w:type="dxa"/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360" w:type="dxa"/>
            <w:shd w:val="clear" w:color="auto" w:fill="auto"/>
            <w:noWrap/>
            <w:vAlign w:val="center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</w:tr>
      <w:tr w:rsidR="00844AC7" w:rsidRPr="00506FE7" w:rsidTr="008A2589">
        <w:trPr>
          <w:trHeight w:val="315"/>
        </w:trPr>
        <w:tc>
          <w:tcPr>
            <w:tcW w:w="490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104B6C" w:rsidRDefault="00844AC7" w:rsidP="00844AC7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Jornada</w:t>
            </w: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    </w:t>
            </w: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22.02.2020 para 08.00</w:t>
            </w:r>
          </w:p>
        </w:tc>
        <w:tc>
          <w:tcPr>
            <w:tcW w:w="9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A2589" w:rsidRPr="00506FE7" w:rsidTr="00844AC7">
        <w:trPr>
          <w:trHeight w:val="315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589" w:rsidRPr="00104B6C" w:rsidRDefault="008A2589" w:rsidP="008A2589">
            <w:pPr>
              <w:pStyle w:val="ListParagraph"/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589" w:rsidRPr="00506FE7" w:rsidRDefault="008A2589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</w:t>
            </w: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</w:tr>
      <w:tr w:rsidR="00844AC7" w:rsidRPr="00962231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Naira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Sinoia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WIM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Vilhete Vania Fausto Da T.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Castro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Neusa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Aridas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Cheila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Andre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Theodora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Jefo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Suzete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Vicente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Farnela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Nuzela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Zacarias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Musindo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Andre Leidy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Rufino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Katina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Melo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Nash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Sheila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-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104B6C" w:rsidRDefault="00844AC7" w:rsidP="00844AC7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 xml:space="preserve"> Jornada        22.02.2020 para 16.00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</w:tr>
      <w:tr w:rsidR="00844AC7" w:rsidRPr="00506FE7" w:rsidTr="00844AC7">
        <w:trPr>
          <w:trHeight w:val="255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PT"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</w:t>
            </w: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Res.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t>Nome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WIM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Vilhete Vania Fausto Da T.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Sitoe Sheila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Sitoe Cheila Andre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Katina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Jefo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Suzete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Vicente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Castro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Neusa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Aridas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De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Andre Leidy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Rufino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Naira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Sinoia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Melo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Nash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Theodora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Farnela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Nuzela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Zacarias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Musindo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-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104B6C" w:rsidRDefault="00844AC7" w:rsidP="00844AC7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Jornada</w:t>
            </w:r>
            <w:proofErr w:type="spellEnd"/>
            <w:r w:rsidRPr="00104B6C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       23.02.2020 para 08.00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255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</w:t>
            </w: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</w:tr>
      <w:tr w:rsidR="00844AC7" w:rsidRPr="00962231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Theodora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WIM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Vilhete Vania Fausto Da T.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Cheila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Andre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Farnela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Nuzela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Zacarias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Musindo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Sheila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Naira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Sinoia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Melo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Nash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Jefo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Suzete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Vicente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Katina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Andre Leidy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Rufino</w:t>
            </w:r>
            <w:proofErr w:type="spellEnd"/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Castro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Neusa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Aridas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-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221C1B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21C1B" w:rsidRDefault="00221C1B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  <w:p w:rsidR="00221C1B" w:rsidRDefault="00221C1B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</w:p>
          <w:p w:rsidR="00221C1B" w:rsidRPr="00506FE7" w:rsidRDefault="00221C1B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bookmarkStart w:id="9" w:name="_GoBack"/>
            <w:bookmarkEnd w:id="9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21C1B" w:rsidRPr="00506FE7" w:rsidRDefault="00221C1B" w:rsidP="00844AC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21C1B" w:rsidRPr="00506FE7" w:rsidRDefault="00221C1B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21C1B" w:rsidRPr="00506FE7" w:rsidRDefault="00221C1B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21C1B" w:rsidRPr="00506FE7" w:rsidRDefault="00221C1B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21C1B" w:rsidRPr="00506FE7" w:rsidRDefault="00221C1B" w:rsidP="00844AC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AC7" w:rsidRPr="00844AC7" w:rsidRDefault="00844AC7" w:rsidP="00844AC7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val="pt-PT" w:eastAsia="en-US"/>
              </w:rPr>
              <w:lastRenderedPageBreak/>
              <w:t>Jornada</w:t>
            </w:r>
            <w:r w:rsidRPr="00844AC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 xml:space="preserve">          </w:t>
            </w:r>
            <w:r w:rsidRPr="00844AC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23.02.2020 para 16.00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255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eastAsia="en-US"/>
              </w:rPr>
            </w:pP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</w:t>
            </w: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Res.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</w:tr>
      <w:tr w:rsidR="00844AC7" w:rsidRPr="00962231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Andre Leidy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Rufino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WIM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pt-PT" w:eastAsia="en-US"/>
              </w:rPr>
              <w:t>Vilhete Vania Fausto Da T.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Castro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Neusa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Aridas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½  -  ½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Theodora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Farnela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Nuzela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Zacarias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Musindo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Sheila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Jefo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Suzete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Vicente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  -  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Katina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Naira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Sinoia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Melo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Nash</w:t>
            </w:r>
          </w:p>
        </w:tc>
      </w:tr>
      <w:tr w:rsidR="00844AC7" w:rsidRPr="00506FE7" w:rsidTr="00844AC7">
        <w:trPr>
          <w:trHeight w:val="315"/>
        </w:trPr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Cheila</w:t>
            </w:r>
            <w:proofErr w:type="spellEnd"/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Andre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  -  -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4AC7" w:rsidRPr="00506FE7" w:rsidRDefault="00844AC7" w:rsidP="00844AC7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506FE7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Bye</w:t>
            </w:r>
          </w:p>
        </w:tc>
      </w:tr>
    </w:tbl>
    <w:p w:rsidR="00844AC7" w:rsidRPr="00844AC7" w:rsidRDefault="00844AC7" w:rsidP="00844AC7">
      <w:pPr>
        <w:rPr>
          <w:lang w:val="pt-PT"/>
        </w:rPr>
      </w:pPr>
    </w:p>
    <w:p w:rsidR="00402153" w:rsidRDefault="008D1EFB" w:rsidP="00262FBD">
      <w:pPr>
        <w:pStyle w:val="Heading2"/>
        <w:rPr>
          <w:lang w:val="pt-PT"/>
        </w:rPr>
      </w:pPr>
      <w:bookmarkStart w:id="10" w:name="_Toc35508415"/>
      <w:r w:rsidRPr="00982555">
        <w:rPr>
          <w:lang w:val="pt-PT"/>
        </w:rPr>
        <w:t>Classificação Final</w:t>
      </w:r>
      <w:r w:rsidR="00262FBD">
        <w:rPr>
          <w:lang w:val="pt-PT"/>
        </w:rPr>
        <w:t xml:space="preserve"> do nacional feminino</w:t>
      </w:r>
      <w:bookmarkEnd w:id="10"/>
    </w:p>
    <w:p w:rsidR="00262FBD" w:rsidRPr="00262FBD" w:rsidRDefault="00262FBD" w:rsidP="00262FBD">
      <w:pPr>
        <w:rPr>
          <w:lang w:val="pt-PT"/>
        </w:rPr>
      </w:pPr>
    </w:p>
    <w:tbl>
      <w:tblPr>
        <w:tblW w:w="6440" w:type="dxa"/>
        <w:tblInd w:w="-5" w:type="dxa"/>
        <w:tblLook w:val="04A0" w:firstRow="1" w:lastRow="0" w:firstColumn="1" w:lastColumn="0" w:noHBand="0" w:noVBand="1"/>
      </w:tblPr>
      <w:tblGrid>
        <w:gridCol w:w="633"/>
        <w:gridCol w:w="763"/>
        <w:gridCol w:w="4000"/>
        <w:gridCol w:w="703"/>
        <w:gridCol w:w="523"/>
      </w:tblGrid>
      <w:tr w:rsidR="008D1EFB" w:rsidRPr="008D1EFB" w:rsidTr="008D1EFB">
        <w:trPr>
          <w:trHeight w:val="31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Pos.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8D1EFB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Elo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  <w:t>Pts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WIM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val="pt-PT" w:eastAsia="en-US"/>
              </w:rPr>
            </w:pPr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val="pt-PT" w:eastAsia="en-US"/>
              </w:rPr>
              <w:t>Vilhete Vania Fausto Da T.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1799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8½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>Cheila</w:t>
            </w:r>
            <w:proofErr w:type="spellEnd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 xml:space="preserve"> Andre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1588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7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>Farnela</w:t>
            </w:r>
            <w:proofErr w:type="spellEnd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>Nuzela</w:t>
            </w:r>
            <w:proofErr w:type="spellEnd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>Zacarias</w:t>
            </w:r>
            <w:proofErr w:type="spellEnd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>Musindo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1431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WCM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 xml:space="preserve">Castro </w:t>
            </w:r>
            <w:proofErr w:type="spellStart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>Neusa</w:t>
            </w:r>
            <w:proofErr w:type="spellEnd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>Aridas</w:t>
            </w:r>
            <w:proofErr w:type="spellEnd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 xml:space="preserve"> De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1512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5½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262FBD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</w:pPr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 xml:space="preserve">Naira </w:t>
            </w:r>
            <w:proofErr w:type="spellStart"/>
            <w:r w:rsidRPr="00262FBD">
              <w:rPr>
                <w:rFonts w:ascii="Calibri" w:eastAsia="Times New Roman" w:hAnsi="Calibri" w:cs="Arial"/>
                <w:b/>
                <w:color w:val="000000"/>
                <w:kern w:val="0"/>
                <w:sz w:val="24"/>
                <w:szCs w:val="24"/>
                <w:lang w:eastAsia="en-US"/>
              </w:rPr>
              <w:t>Sinoia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1116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5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Theodora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1147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4½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Jefo</w:t>
            </w:r>
            <w:proofErr w:type="spellEnd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Suzete</w:t>
            </w:r>
            <w:proofErr w:type="spellEnd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Vicente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1373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Sitoe</w:t>
            </w:r>
            <w:proofErr w:type="spellEnd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Sheila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1322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proofErr w:type="spellStart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Efentakis</w:t>
            </w:r>
            <w:proofErr w:type="spellEnd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Katina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1376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4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Andre Leidy </w:t>
            </w:r>
            <w:proofErr w:type="spellStart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Rufino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1497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3½</w:t>
            </w:r>
          </w:p>
        </w:tc>
      </w:tr>
      <w:tr w:rsidR="008D1EFB" w:rsidRPr="008D1EFB" w:rsidTr="008D1EFB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Melo</w:t>
            </w:r>
            <w:proofErr w:type="spellEnd"/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 xml:space="preserve"> Nash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right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1EFB" w:rsidRPr="008D1EFB" w:rsidRDefault="008D1EFB" w:rsidP="008D1EFB">
            <w:pPr>
              <w:spacing w:before="0" w:after="0" w:line="240" w:lineRule="auto"/>
              <w:jc w:val="center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</w:pPr>
            <w:r w:rsidRPr="008D1EFB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eastAsia="en-US"/>
              </w:rPr>
              <w:t>2</w:t>
            </w:r>
          </w:p>
        </w:tc>
      </w:tr>
    </w:tbl>
    <w:p w:rsidR="008D1EFB" w:rsidRDefault="008D1EFB" w:rsidP="00FD1259">
      <w:pPr>
        <w:rPr>
          <w:lang w:val="pt-PT"/>
        </w:rPr>
      </w:pPr>
    </w:p>
    <w:p w:rsidR="00262FBD" w:rsidRPr="008474DC" w:rsidRDefault="00262FBD" w:rsidP="00262FBD">
      <w:pPr>
        <w:pStyle w:val="Heading1"/>
        <w:rPr>
          <w:b/>
          <w:lang w:val="pt-PT"/>
        </w:rPr>
      </w:pPr>
      <w:bookmarkStart w:id="11" w:name="_Toc35508416"/>
      <w:r w:rsidRPr="008474DC">
        <w:rPr>
          <w:b/>
          <w:lang w:val="pt-PT"/>
        </w:rPr>
        <w:lastRenderedPageBreak/>
        <w:t>Considerações Finais</w:t>
      </w:r>
      <w:bookmarkEnd w:id="11"/>
    </w:p>
    <w:p w:rsidR="00ED1BB4" w:rsidRDefault="00ED1BB4" w:rsidP="00ED1BB4">
      <w:pPr>
        <w:jc w:val="both"/>
        <w:rPr>
          <w:lang w:val="pt-PT"/>
        </w:rPr>
      </w:pPr>
      <w:r>
        <w:rPr>
          <w:lang w:val="pt-PT"/>
        </w:rPr>
        <w:t>De acordo com o Figurino dos Campeonatos Nacionais foram apurados para o Campeonato Nacional Sénior Absoluto LIGA A, os quatro primeiros classificados e r</w:t>
      </w:r>
      <w:r>
        <w:rPr>
          <w:lang w:val="pt-PT"/>
        </w:rPr>
        <w:t xml:space="preserve">elativamente ao Nacional Feminino, </w:t>
      </w:r>
      <w:r>
        <w:rPr>
          <w:lang w:val="pt-PT"/>
        </w:rPr>
        <w:t>de igual modo, foram apuradas as quatro</w:t>
      </w:r>
      <w:r>
        <w:rPr>
          <w:lang w:val="pt-PT"/>
        </w:rPr>
        <w:t xml:space="preserve"> xadrezistas </w:t>
      </w:r>
      <w:r>
        <w:rPr>
          <w:lang w:val="pt-PT"/>
        </w:rPr>
        <w:t>melhor classificadas</w:t>
      </w:r>
      <w:r>
        <w:rPr>
          <w:lang w:val="pt-PT"/>
        </w:rPr>
        <w:t xml:space="preserve">, sendo que as outras </w:t>
      </w:r>
      <w:r>
        <w:rPr>
          <w:lang w:val="pt-PT"/>
        </w:rPr>
        <w:t xml:space="preserve">6 </w:t>
      </w:r>
      <w:r>
        <w:rPr>
          <w:lang w:val="pt-PT"/>
        </w:rPr>
        <w:t>serão apuradas nos campeonatos regionais</w:t>
      </w:r>
      <w:r>
        <w:rPr>
          <w:lang w:val="pt-PT"/>
        </w:rPr>
        <w:t>, sendo duas por cada região para totalizar 10 jogadoras.</w:t>
      </w:r>
      <w:r>
        <w:rPr>
          <w:lang w:val="pt-PT"/>
        </w:rPr>
        <w:t xml:space="preserve">  </w:t>
      </w:r>
    </w:p>
    <w:p w:rsidR="00262FBD" w:rsidRDefault="00ED1BB4" w:rsidP="008B5F86">
      <w:pPr>
        <w:jc w:val="both"/>
        <w:rPr>
          <w:lang w:val="pt-PT"/>
        </w:rPr>
      </w:pPr>
      <w:r>
        <w:rPr>
          <w:lang w:val="pt-PT"/>
        </w:rPr>
        <w:t xml:space="preserve">Para os próximos eventos recomenda-se </w:t>
      </w:r>
      <w:r w:rsidR="008B5F86">
        <w:rPr>
          <w:lang w:val="pt-PT"/>
        </w:rPr>
        <w:t>que não seja agendado nenhuma jornada 3 e</w:t>
      </w:r>
      <w:r w:rsidR="008B5F86">
        <w:rPr>
          <w:lang w:val="pt-PT"/>
        </w:rPr>
        <w:t xml:space="preserve"> possível, que haja um dia </w:t>
      </w:r>
      <w:r w:rsidR="008B5F86">
        <w:rPr>
          <w:lang w:val="pt-PT"/>
        </w:rPr>
        <w:t>de descanso ou de partida única, pois notou-se que</w:t>
      </w:r>
      <w:r w:rsidR="00E752F7">
        <w:rPr>
          <w:lang w:val="pt-PT"/>
        </w:rPr>
        <w:t xml:space="preserve"> no final de cada partida os jogadores não dinpunham de tempo suficiente para descanso e preparação da</w:t>
      </w:r>
      <w:r w:rsidR="008B5F86">
        <w:rPr>
          <w:lang w:val="pt-PT"/>
        </w:rPr>
        <w:t xml:space="preserve"> partida seguinte, um</w:t>
      </w:r>
      <w:r w:rsidR="00E752F7">
        <w:rPr>
          <w:lang w:val="pt-PT"/>
        </w:rPr>
        <w:t xml:space="preserve"> aspecto</w:t>
      </w:r>
      <w:r w:rsidR="008B5F86">
        <w:rPr>
          <w:lang w:val="pt-PT"/>
        </w:rPr>
        <w:t xml:space="preserve"> que</w:t>
      </w:r>
      <w:r w:rsidR="00E752F7">
        <w:rPr>
          <w:lang w:val="pt-PT"/>
        </w:rPr>
        <w:t xml:space="preserve"> </w:t>
      </w:r>
      <w:r w:rsidR="008B5F86">
        <w:rPr>
          <w:lang w:val="pt-PT"/>
        </w:rPr>
        <w:t>afecta profundamente á q</w:t>
      </w:r>
      <w:r w:rsidR="000577A8">
        <w:rPr>
          <w:lang w:val="pt-PT"/>
        </w:rPr>
        <w:t xml:space="preserve">ualidade dos jogos </w:t>
      </w:r>
      <w:r w:rsidR="008B5F86">
        <w:rPr>
          <w:lang w:val="pt-PT"/>
        </w:rPr>
        <w:t>de forma negativa.</w:t>
      </w:r>
    </w:p>
    <w:p w:rsidR="00E3389F" w:rsidRDefault="00E3389F" w:rsidP="008B5F86">
      <w:pPr>
        <w:jc w:val="both"/>
        <w:rPr>
          <w:lang w:val="pt-PT"/>
        </w:rPr>
      </w:pPr>
    </w:p>
    <w:p w:rsidR="00E3389F" w:rsidRDefault="00E3389F" w:rsidP="008B5F86">
      <w:pPr>
        <w:jc w:val="both"/>
        <w:rPr>
          <w:lang w:val="pt-PT"/>
        </w:rPr>
      </w:pPr>
    </w:p>
    <w:p w:rsidR="00E3389F" w:rsidRDefault="00E3389F" w:rsidP="00E3389F">
      <w:pPr>
        <w:rPr>
          <w:lang w:val="pt-PT"/>
        </w:rPr>
      </w:pPr>
      <w:r>
        <w:rPr>
          <w:lang w:val="pt-PT"/>
        </w:rPr>
        <w:t>Maputo, 31 de Fevereiro de 2020</w:t>
      </w:r>
    </w:p>
    <w:p w:rsidR="00E3389F" w:rsidRDefault="00E3389F" w:rsidP="00E3389F">
      <w:pPr>
        <w:rPr>
          <w:lang w:val="pt-PT"/>
        </w:rPr>
      </w:pPr>
    </w:p>
    <w:p w:rsidR="00E3389F" w:rsidRDefault="00E3389F" w:rsidP="00E3389F">
      <w:pPr>
        <w:rPr>
          <w:lang w:val="pt-PT"/>
        </w:rPr>
      </w:pPr>
      <w:r>
        <w:rPr>
          <w:lang w:val="pt-PT"/>
        </w:rPr>
        <w:t>_______________________________________</w:t>
      </w:r>
    </w:p>
    <w:p w:rsidR="00E3389F" w:rsidRDefault="00E3389F" w:rsidP="00E3389F">
      <w:pPr>
        <w:spacing w:after="0"/>
        <w:rPr>
          <w:lang w:val="pt-PT"/>
        </w:rPr>
      </w:pPr>
      <w:r>
        <w:rPr>
          <w:lang w:val="pt-PT"/>
        </w:rPr>
        <w:t xml:space="preserve">               Mariano Maia</w:t>
      </w:r>
    </w:p>
    <w:p w:rsidR="00E3389F" w:rsidRPr="00FD1259" w:rsidRDefault="00E3389F" w:rsidP="00E3389F">
      <w:pPr>
        <w:spacing w:after="0"/>
        <w:rPr>
          <w:lang w:val="pt-PT"/>
        </w:rPr>
      </w:pPr>
      <w:r>
        <w:rPr>
          <w:lang w:val="pt-PT"/>
        </w:rPr>
        <w:t xml:space="preserve"> (Presidente do Conselho Técnico)</w:t>
      </w:r>
    </w:p>
    <w:sectPr w:rsidR="00E3389F" w:rsidRPr="00FD1259">
      <w:headerReference w:type="default" r:id="rId13"/>
      <w:footerReference w:type="default" r:id="rId14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AA7" w:rsidRDefault="00C14AA7">
      <w:pPr>
        <w:spacing w:after="0" w:line="240" w:lineRule="auto"/>
      </w:pPr>
      <w:r>
        <w:separator/>
      </w:r>
    </w:p>
  </w:endnote>
  <w:endnote w:type="continuationSeparator" w:id="0">
    <w:p w:rsidR="00C14AA7" w:rsidRDefault="00C1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231" w:rsidRDefault="0096223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52BF2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AA7" w:rsidRDefault="00C14AA7">
      <w:pPr>
        <w:spacing w:after="0" w:line="240" w:lineRule="auto"/>
      </w:pPr>
      <w:r>
        <w:separator/>
      </w:r>
    </w:p>
  </w:footnote>
  <w:footnote w:type="continuationSeparator" w:id="0">
    <w:p w:rsidR="00C14AA7" w:rsidRDefault="00C1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231" w:rsidRDefault="00962231">
    <w:pPr>
      <w:pStyle w:val="HeaderShaded"/>
      <w:tabs>
        <w:tab w:val="left" w:pos="503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231" w:rsidRPr="00F05691" w:rsidRDefault="00F05691">
    <w:pPr>
      <w:pStyle w:val="HeaderShaded"/>
      <w:rPr>
        <w:sz w:val="32"/>
        <w:lang w:val="pt-PT"/>
      </w:rPr>
    </w:pPr>
    <w:r w:rsidRPr="00F05691">
      <w:rPr>
        <w:sz w:val="32"/>
        <w:lang w:val="pt-PT"/>
      </w:rPr>
      <w:t>rELATÓRIO DOS CAMPEonTOS NACIONAIS FEMININO E LIGA B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7F27512"/>
    <w:multiLevelType w:val="hybridMultilevel"/>
    <w:tmpl w:val="CDF8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C6D75"/>
    <w:multiLevelType w:val="hybridMultilevel"/>
    <w:tmpl w:val="71F07A2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8"/>
    <w:rsid w:val="00014089"/>
    <w:rsid w:val="000436CB"/>
    <w:rsid w:val="000577A8"/>
    <w:rsid w:val="00076FB2"/>
    <w:rsid w:val="00094B2D"/>
    <w:rsid w:val="000D7762"/>
    <w:rsid w:val="00104B6C"/>
    <w:rsid w:val="001D5176"/>
    <w:rsid w:val="00221C1B"/>
    <w:rsid w:val="00255A03"/>
    <w:rsid w:val="00262FBD"/>
    <w:rsid w:val="00402153"/>
    <w:rsid w:val="004F352D"/>
    <w:rsid w:val="00506FE7"/>
    <w:rsid w:val="00552BF2"/>
    <w:rsid w:val="00672E69"/>
    <w:rsid w:val="006C6F58"/>
    <w:rsid w:val="00713286"/>
    <w:rsid w:val="007E1310"/>
    <w:rsid w:val="007E61DB"/>
    <w:rsid w:val="008263C7"/>
    <w:rsid w:val="00844AC7"/>
    <w:rsid w:val="008474DC"/>
    <w:rsid w:val="008A2589"/>
    <w:rsid w:val="008B5F86"/>
    <w:rsid w:val="008D0E79"/>
    <w:rsid w:val="008D1EFB"/>
    <w:rsid w:val="00962231"/>
    <w:rsid w:val="0097299F"/>
    <w:rsid w:val="00982555"/>
    <w:rsid w:val="00A4081A"/>
    <w:rsid w:val="00A44A70"/>
    <w:rsid w:val="00A51C3B"/>
    <w:rsid w:val="00AA56B9"/>
    <w:rsid w:val="00AA6D41"/>
    <w:rsid w:val="00AB4F83"/>
    <w:rsid w:val="00B1080C"/>
    <w:rsid w:val="00B2590F"/>
    <w:rsid w:val="00C14AA7"/>
    <w:rsid w:val="00D82976"/>
    <w:rsid w:val="00DC2499"/>
    <w:rsid w:val="00E3389F"/>
    <w:rsid w:val="00E752F7"/>
    <w:rsid w:val="00ED1BB4"/>
    <w:rsid w:val="00EE0448"/>
    <w:rsid w:val="00F05691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73124F"/>
  <w15:docId w15:val="{32188335-CEC4-492E-9347-7B1B4F07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rsid w:val="00FD125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B1"/>
    <w:rsid w:val="00114576"/>
    <w:rsid w:val="001A1098"/>
    <w:rsid w:val="0032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FA0AD9DF104F838C93C06253960453">
    <w:name w:val="5DFA0AD9DF104F838C93C06253960453"/>
  </w:style>
  <w:style w:type="paragraph" w:customStyle="1" w:styleId="3ACEDEC909344B54AFE104A0C0F03C1A">
    <w:name w:val="3ACEDEC909344B54AFE104A0C0F03C1A"/>
  </w:style>
  <w:style w:type="paragraph" w:customStyle="1" w:styleId="F8455C38640D46C9BEFFCC7D6E7FD114">
    <w:name w:val="F8455C38640D46C9BEFFCC7D6E7FD114"/>
  </w:style>
  <w:style w:type="paragraph" w:customStyle="1" w:styleId="1EE3D66F380E4A22A957D39CE02CD9F3">
    <w:name w:val="1EE3D66F380E4A22A957D39CE02CD9F3"/>
  </w:style>
  <w:style w:type="paragraph" w:customStyle="1" w:styleId="F6429530273F4CF985D3B65A3BF369C7">
    <w:name w:val="F6429530273F4CF985D3B65A3BF369C7"/>
  </w:style>
  <w:style w:type="paragraph" w:customStyle="1" w:styleId="2E3460C0B15D4BBAA9E284B2E8BCF4E6">
    <w:name w:val="2E3460C0B15D4BBAA9E284B2E8BCF4E6"/>
  </w:style>
  <w:style w:type="paragraph" w:customStyle="1" w:styleId="D8AFA5E5765147238D1851DAA619AB11">
    <w:name w:val="D8AFA5E5765147238D1851DAA619AB1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D08E1E2A115C4BAD99DEB5F3DF2F40CE">
    <w:name w:val="D08E1E2A115C4BAD99DEB5F3DF2F40CE"/>
  </w:style>
  <w:style w:type="paragraph" w:customStyle="1" w:styleId="AFEB83BF9A9F42E684BB92CFB1F8DB2D">
    <w:name w:val="AFEB83BF9A9F42E684BB92CFB1F8DB2D"/>
  </w:style>
  <w:style w:type="paragraph" w:customStyle="1" w:styleId="873E2A56ED7D46D3B31FA613FDD0C8B6">
    <w:name w:val="873E2A56ED7D46D3B31FA613FDD0C8B6"/>
  </w:style>
  <w:style w:type="paragraph" w:customStyle="1" w:styleId="90E223863B9145C1BDA920F5CAD4EC90">
    <w:name w:val="90E223863B9145C1BDA920F5CAD4EC90"/>
  </w:style>
  <w:style w:type="paragraph" w:customStyle="1" w:styleId="B05AA941C6284E33B6DFE43644E53136">
    <w:name w:val="B05AA941C6284E33B6DFE43644E53136"/>
  </w:style>
  <w:style w:type="paragraph" w:customStyle="1" w:styleId="06F70BE1703545B6A0BDE8757927299E">
    <w:name w:val="06F70BE1703545B6A0BDE8757927299E"/>
  </w:style>
  <w:style w:type="paragraph" w:customStyle="1" w:styleId="72093DF8AA8F46ACB2AEEBE834A58C30">
    <w:name w:val="72093DF8AA8F46ACB2AEEBE834A58C30"/>
  </w:style>
  <w:style w:type="paragraph" w:customStyle="1" w:styleId="B64DE7478397430BA0FE410B64270CBC">
    <w:name w:val="B64DE7478397430BA0FE410B64270CBC"/>
  </w:style>
  <w:style w:type="paragraph" w:customStyle="1" w:styleId="D45EA5079ED447B5B49D141DE9F25A63">
    <w:name w:val="D45EA5079ED447B5B49D141DE9F25A63"/>
  </w:style>
  <w:style w:type="paragraph" w:customStyle="1" w:styleId="65A36784E9AF4BC285A1A5B0D8579B00">
    <w:name w:val="65A36784E9AF4BC285A1A5B0D8579B00"/>
  </w:style>
  <w:style w:type="paragraph" w:customStyle="1" w:styleId="F26F123A40DD4E9DA9E540721E90AB22">
    <w:name w:val="F26F123A40DD4E9DA9E540721E90AB22"/>
  </w:style>
  <w:style w:type="paragraph" w:customStyle="1" w:styleId="488AFE8845AC411F9CD11973076FBA82">
    <w:name w:val="488AFE8845AC411F9CD11973076FBA82"/>
  </w:style>
  <w:style w:type="paragraph" w:customStyle="1" w:styleId="27C6E34A72004003B845A6D2D19B6D13">
    <w:name w:val="27C6E34A72004003B845A6D2D19B6D13"/>
  </w:style>
  <w:style w:type="paragraph" w:customStyle="1" w:styleId="7FDC438F0110412DAFB9CC1ECF0A5B02">
    <w:name w:val="7FDC438F0110412DAFB9CC1ECF0A5B02"/>
  </w:style>
  <w:style w:type="paragraph" w:customStyle="1" w:styleId="C1AE5CEAF9574536B85CBA84B2AAE4BF">
    <w:name w:val="C1AE5CEAF9574536B85CBA84B2AAE4BF"/>
  </w:style>
  <w:style w:type="paragraph" w:customStyle="1" w:styleId="EFDA8ED372AD4D0693D99E0EFB8A1E4E">
    <w:name w:val="EFDA8ED372AD4D0693D99E0EFB8A1E4E"/>
  </w:style>
  <w:style w:type="paragraph" w:customStyle="1" w:styleId="438428A5C87A42A1B7ACB88C1675F8D1">
    <w:name w:val="438428A5C87A42A1B7ACB88C1675F8D1"/>
  </w:style>
  <w:style w:type="paragraph" w:customStyle="1" w:styleId="428D2A610EA84D74AB9594E7952A9938">
    <w:name w:val="428D2A610EA84D74AB9594E7952A9938"/>
  </w:style>
  <w:style w:type="paragraph" w:customStyle="1" w:styleId="596956F87B674BEF95698F1633701A37">
    <w:name w:val="596956F87B674BEF95698F1633701A37"/>
  </w:style>
  <w:style w:type="paragraph" w:customStyle="1" w:styleId="5BC5CB62B5A14E1C8558DA89133D21C4">
    <w:name w:val="5BC5CB62B5A14E1C8558DA89133D21C4"/>
  </w:style>
  <w:style w:type="paragraph" w:customStyle="1" w:styleId="BB6742BF6F364F1A8F308F0E3044DC99">
    <w:name w:val="BB6742BF6F364F1A8F308F0E3044DC99"/>
    <w:rsid w:val="001A1098"/>
  </w:style>
  <w:style w:type="paragraph" w:customStyle="1" w:styleId="90C4470FEC8A474AA042F2C9EA4051D4">
    <w:name w:val="90C4470FEC8A474AA042F2C9EA4051D4"/>
    <w:rsid w:val="001A1098"/>
  </w:style>
  <w:style w:type="paragraph" w:customStyle="1" w:styleId="285736190F2C4DC4A276E398FF45A0E3">
    <w:name w:val="285736190F2C4DC4A276E398FF45A0E3"/>
    <w:rsid w:val="001A1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Época 2019/2020</PublishDate>
  <Abstract/>
  <CompanyAddress>Maputo, Av. Emilia Daússe Nº 530</CompanyAddress>
  <CompanyPhone>(+258) 84 55 36 635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ACE6EE-079F-4E73-A432-180C02A3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470</TotalTime>
  <Pages>1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DOS CAMPEONATOS NACIONAIS LIGA B E FEMININOS</vt:lpstr>
    </vt:vector>
  </TitlesOfParts>
  <Company>FEDERAÇÃO MOAMBICANA DE XADREZ</Company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DOS CAMPEONATOS NACIONAIS LIGA B E FEMININOS</dc:title>
  <dc:creator>FireFighter1</dc:creator>
  <cp:keywords>Email: fmxdireccao@gmail.com</cp:keywords>
  <cp:lastModifiedBy>FireFighter1</cp:lastModifiedBy>
  <cp:revision>20</cp:revision>
  <cp:lastPrinted>2020-03-19T09:31:00Z</cp:lastPrinted>
  <dcterms:created xsi:type="dcterms:W3CDTF">2020-02-24T09:26:00Z</dcterms:created>
  <dcterms:modified xsi:type="dcterms:W3CDTF">2020-03-19T09:33:00Z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